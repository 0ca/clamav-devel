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42A" w:rsidRPr="00121E80" w:rsidRDefault="0065742A" w:rsidP="00DE77A4">
      <w:pPr>
        <w:pStyle w:val="Title"/>
      </w:pPr>
      <w:bookmarkStart w:id="0" w:name="OLE_LINK1"/>
      <w:bookmarkStart w:id="1" w:name="OLE_LINK2"/>
      <w:r>
        <w:t>Windows Authenticode Portable Executable Signature Format</w:t>
      </w:r>
      <w:bookmarkEnd w:id="0"/>
      <w:bookmarkEnd w:id="1"/>
    </w:p>
    <w:p w:rsidR="0065742A" w:rsidRPr="00121E80" w:rsidRDefault="0065742A" w:rsidP="00DE77A4">
      <w:pPr>
        <w:pStyle w:val="Version"/>
      </w:pPr>
      <w:r w:rsidRPr="00121E80">
        <w:t xml:space="preserve">Version </w:t>
      </w:r>
      <w:r>
        <w:t>1.0</w:t>
      </w:r>
      <w:r w:rsidRPr="00121E80">
        <w:t xml:space="preserve">  </w:t>
      </w:r>
      <w:r w:rsidRPr="005014AA">
        <w:t xml:space="preserve">— </w:t>
      </w:r>
      <w:r>
        <w:t>March 21, 2008</w:t>
      </w:r>
      <w:r w:rsidRPr="00121E80">
        <w:t> </w:t>
      </w:r>
    </w:p>
    <w:p w:rsidR="0065742A" w:rsidRPr="00121E80" w:rsidRDefault="0065742A" w:rsidP="00A6731E">
      <w:pPr>
        <w:pStyle w:val="Procedure"/>
      </w:pPr>
      <w:r w:rsidRPr="00121E80">
        <w:t>Abstract</w:t>
      </w:r>
    </w:p>
    <w:p w:rsidR="0065742A" w:rsidRPr="00857DBF" w:rsidRDefault="0065742A" w:rsidP="00857DBF">
      <w:pPr>
        <w:pStyle w:val="BodyText"/>
      </w:pPr>
      <w:r w:rsidRPr="00857DBF">
        <w:t>Authenticode® is a digital signature format that is used to determine the origin and integrity of software binaries. Authenticode is based on Public-Key Cryptography Standards (PKCS) #7 signed data and X.509 certificates to bind an Authenticode</w:t>
      </w:r>
      <w:r>
        <w:t>-</w:t>
      </w:r>
      <w:r w:rsidRPr="00857DBF">
        <w:t xml:space="preserve">signed binary to the identity of a software publisher. This </w:t>
      </w:r>
      <w:r>
        <w:t xml:space="preserve">paper </w:t>
      </w:r>
      <w:r w:rsidRPr="00857DBF">
        <w:t>contains the structure and technical details of the Authenticode signature format.</w:t>
      </w:r>
    </w:p>
    <w:p w:rsidR="0065742A" w:rsidRDefault="0065742A" w:rsidP="00110440">
      <w:pPr>
        <w:pStyle w:val="BodyText"/>
      </w:pPr>
      <w:r>
        <w:t>This paper does not discuss issuing or processing X.509 code signing certificates, use of Windows Software Development Kit tools to sign binaries, deployment of a code signing infrastructure, or related Windows® APIs. Information on these topics is available in ”Resources” at the end of this paper.</w:t>
      </w:r>
    </w:p>
    <w:p w:rsidR="0065742A" w:rsidRDefault="0065742A" w:rsidP="00DE1989">
      <w:pPr>
        <w:pStyle w:val="BodyText"/>
      </w:pPr>
      <w:r>
        <w:t>This information applies for the following operating systems:</w:t>
      </w:r>
      <w:r>
        <w:br/>
      </w:r>
      <w:r>
        <w:tab/>
        <w:t>Windows Server</w:t>
      </w:r>
      <w:r>
        <w:rPr>
          <w:rStyle w:val="Small"/>
          <w:rFonts w:cs="Arial"/>
        </w:rPr>
        <w:t>®</w:t>
      </w:r>
      <w:r>
        <w:t xml:space="preserve"> 2008</w:t>
      </w:r>
      <w:r>
        <w:br/>
      </w:r>
      <w:r>
        <w:tab/>
        <w:t>Windows Vista®</w:t>
      </w:r>
      <w:r>
        <w:br/>
      </w:r>
      <w:r>
        <w:tab/>
      </w:r>
      <w:r w:rsidRPr="00397AEB">
        <w:t>Windows Server 2003</w:t>
      </w:r>
      <w:r w:rsidRPr="00397AEB">
        <w:br/>
      </w:r>
      <w:r w:rsidRPr="00397AEB">
        <w:tab/>
        <w:t>Windows</w:t>
      </w:r>
      <w:r>
        <w:t>®</w:t>
      </w:r>
      <w:r w:rsidRPr="00397AEB">
        <w:t xml:space="preserve"> XP</w:t>
      </w:r>
      <w:r w:rsidRPr="00397AEB">
        <w:br/>
      </w:r>
      <w:r w:rsidRPr="00397AEB">
        <w:tab/>
        <w:t>Windows 2000</w:t>
      </w:r>
    </w:p>
    <w:p w:rsidR="0065742A" w:rsidRPr="00D70DFD" w:rsidRDefault="0065742A" w:rsidP="00DE1989">
      <w:pPr>
        <w:pStyle w:val="BodyText"/>
      </w:pPr>
      <w:r w:rsidRPr="00D70DFD">
        <w:t>References and resources discussed here are listed at the end of this paper.</w:t>
      </w:r>
    </w:p>
    <w:p w:rsidR="0065742A" w:rsidRDefault="0065742A" w:rsidP="00DE1989">
      <w:pPr>
        <w:pStyle w:val="BodyText"/>
      </w:pPr>
      <w:r>
        <w:t xml:space="preserve">For the latest information, see: </w:t>
      </w:r>
      <w:r>
        <w:br/>
      </w:r>
      <w:r>
        <w:tab/>
      </w:r>
      <w:hyperlink r:id="rId7" w:history="1">
        <w:r>
          <w:rPr>
            <w:rStyle w:val="Hyperlink"/>
            <w:rFonts w:cs="Arial"/>
          </w:rPr>
          <w:t>http://www.microsoft.com/whdc/winlogo/drvsign/Authenticode_PE.mspx</w:t>
        </w:r>
      </w:hyperlink>
    </w:p>
    <w:p w:rsidR="0065742A" w:rsidRDefault="0065742A" w:rsidP="00110440">
      <w:pPr>
        <w:pStyle w:val="BodyText"/>
      </w:pPr>
    </w:p>
    <w:p w:rsidR="0065742A" w:rsidRDefault="0065742A" w:rsidP="00110440">
      <w:pPr>
        <w:pStyle w:val="BodyText"/>
      </w:pPr>
    </w:p>
    <w:p w:rsidR="0065742A" w:rsidRPr="00D04039" w:rsidRDefault="0065742A" w:rsidP="00CF2455">
      <w:pPr>
        <w:pStyle w:val="eula"/>
        <w:pageBreakBefore/>
        <w:shd w:val="clear" w:color="auto" w:fill="FFFFFF"/>
        <w:rPr>
          <w:b/>
          <w:strike/>
        </w:rPr>
      </w:pPr>
      <w:r w:rsidRPr="00D04039">
        <w:rPr>
          <w:b/>
        </w:rPr>
        <w:t>LICENSE AGREEMENT</w:t>
      </w:r>
    </w:p>
    <w:p w:rsidR="0065742A" w:rsidRPr="00D04039" w:rsidRDefault="0065742A" w:rsidP="001B2918">
      <w:pPr>
        <w:pStyle w:val="eula"/>
        <w:shd w:val="clear" w:color="auto" w:fill="FFFFFF"/>
        <w:rPr>
          <w:b/>
        </w:rPr>
      </w:pPr>
      <w:r>
        <w:rPr>
          <w:b/>
          <w:bCs/>
        </w:rPr>
        <w:t xml:space="preserve">Microsoft </w:t>
      </w:r>
      <w:r w:rsidRPr="00D04039">
        <w:rPr>
          <w:b/>
          <w:bCs/>
        </w:rPr>
        <w:t>Windows</w:t>
      </w:r>
      <w:r>
        <w:rPr>
          <w:b/>
          <w:bCs/>
        </w:rPr>
        <w:t>®</w:t>
      </w:r>
      <w:r w:rsidRPr="00D04039">
        <w:rPr>
          <w:b/>
        </w:rPr>
        <w:t xml:space="preserve"> </w:t>
      </w:r>
      <w:r w:rsidRPr="00D04039">
        <w:rPr>
          <w:b/>
          <w:bCs/>
        </w:rPr>
        <w:t>Authenticode</w:t>
      </w:r>
      <w:r>
        <w:rPr>
          <w:b/>
          <w:bCs/>
        </w:rPr>
        <w:t>®</w:t>
      </w:r>
      <w:r w:rsidRPr="00D04039">
        <w:rPr>
          <w:b/>
          <w:bCs/>
        </w:rPr>
        <w:t xml:space="preserve"> Portable Executable Signature Format </w:t>
      </w:r>
      <w:r w:rsidRPr="00D04039">
        <w:rPr>
          <w:b/>
        </w:rPr>
        <w:t>Specification</w:t>
      </w:r>
      <w:r w:rsidRPr="00D04039">
        <w:rPr>
          <w:b/>
        </w:rPr>
        <w:br/>
        <w:t>Revision 1.0</w:t>
      </w:r>
    </w:p>
    <w:p w:rsidR="0065742A" w:rsidRPr="00D04039" w:rsidRDefault="0065742A" w:rsidP="001B2918">
      <w:pPr>
        <w:pStyle w:val="eula"/>
        <w:shd w:val="clear" w:color="auto" w:fill="FFFFFF"/>
      </w:pPr>
      <w:r w:rsidRPr="00D04039">
        <w:t>Note: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specification without notice.</w:t>
      </w:r>
    </w:p>
    <w:p w:rsidR="0065742A" w:rsidRPr="00D04039" w:rsidRDefault="0065742A" w:rsidP="001B2918">
      <w:pPr>
        <w:pStyle w:val="eula"/>
        <w:shd w:val="clear" w:color="auto" w:fill="FFFFFF"/>
      </w:pPr>
      <w:r w:rsidRPr="00D04039">
        <w:t xml:space="preserve">Microsoft will grant a royalty-free license, under reasonable and non-discriminatory terms and conditions, to any Microsoft patent claims (if any exist) that Microsoft deems necessary for the limited purpose of use in software tools to generate digital signatures and in EFI firmware to verify the signatures, each exclusively in Portable Executable and Common Object File Format images. </w:t>
      </w:r>
    </w:p>
    <w:p w:rsidR="0065742A" w:rsidRPr="00D04039" w:rsidRDefault="0065742A" w:rsidP="001B2918">
      <w:pPr>
        <w:pStyle w:val="eula"/>
        <w:shd w:val="clear" w:color="auto" w:fill="FFFFFF"/>
      </w:pPr>
      <w:r w:rsidRPr="00D04039">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rsidR="0065742A" w:rsidRPr="00D04039" w:rsidRDefault="0065742A" w:rsidP="001B2918">
      <w:pPr>
        <w:pStyle w:val="eula"/>
        <w:shd w:val="clear" w:color="auto" w:fill="FFFFFF"/>
      </w:pPr>
      <w:r w:rsidRPr="00D04039">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rsidR="0065742A" w:rsidRPr="00D04039" w:rsidRDefault="0065742A" w:rsidP="001B2918">
      <w:pPr>
        <w:pStyle w:val="eula"/>
        <w:shd w:val="clear" w:color="auto" w:fill="FFFFFF"/>
      </w:pPr>
      <w:r w:rsidRPr="00D04039">
        <w:t>© 2008 Microsoft Corporation. All rights reserved.</w:t>
      </w:r>
    </w:p>
    <w:p w:rsidR="0065742A" w:rsidRPr="00D04039" w:rsidRDefault="0065742A" w:rsidP="001B2918">
      <w:pPr>
        <w:pStyle w:val="eula"/>
        <w:shd w:val="clear" w:color="auto" w:fill="FFFFFF"/>
      </w:pPr>
      <w:r w:rsidRPr="00D04039">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rsidR="0065742A" w:rsidRPr="00D04039" w:rsidRDefault="0065742A" w:rsidP="001B2918">
      <w:pPr>
        <w:pStyle w:val="eula"/>
        <w:shd w:val="clear" w:color="auto" w:fill="FFFFFF"/>
      </w:pPr>
      <w:r w:rsidRPr="00D04039">
        <w:t>Microsoft will not be liable for any direct, indirect, special, incidental, or consequential damages arising out of or relating to any use or distribution of this specification.</w:t>
      </w:r>
    </w:p>
    <w:p w:rsidR="0065742A" w:rsidRPr="00D04039" w:rsidRDefault="0065742A" w:rsidP="001B2918">
      <w:pPr>
        <w:pStyle w:val="eula"/>
        <w:shd w:val="clear" w:color="auto" w:fill="FFFFFF"/>
      </w:pPr>
      <w:r w:rsidRPr="00D04039">
        <w:t xml:space="preserve">Microsoft, </w:t>
      </w:r>
      <w:r>
        <w:t xml:space="preserve">Authenticode, </w:t>
      </w:r>
      <w:r w:rsidRPr="00D04039">
        <w:t xml:space="preserve">MS-DOS, MSDN, Visual C++, Win32, Windows, Windows Server, and Windows Vista are either registered trademarks or trademarks of Microsoft Corporation in the </w:t>
      </w:r>
      <w:smartTag w:uri="urn:schemas-microsoft-com:office:smarttags" w:element="place">
        <w:smartTag w:uri="urn:schemas-microsoft-com:office:smarttags" w:element="country-region">
          <w:r w:rsidRPr="00D04039">
            <w:t>United States</w:t>
          </w:r>
        </w:smartTag>
      </w:smartTag>
      <w:r w:rsidRPr="00D04039">
        <w:t xml:space="preserve"> and/or other countries. Other product and company names mentioned herein may be the trademarks of their respective owners.</w:t>
      </w:r>
    </w:p>
    <w:p w:rsidR="0065742A" w:rsidRDefault="0065742A" w:rsidP="001B2918">
      <w:pPr>
        <w:pStyle w:val="eula"/>
        <w:shd w:val="clear" w:color="auto" w:fill="FFFFFF"/>
      </w:pPr>
      <w:r>
        <w:t>The foregoing names and trademarks may not be used in any manner, including advertising or publicity pertaining to this specification or its contents without specific, written prior permission from the respective owners.</w:t>
      </w:r>
    </w:p>
    <w:p w:rsidR="0065742A" w:rsidRDefault="0065742A" w:rsidP="00E419C2">
      <w:pPr>
        <w:pStyle w:val="BodyText"/>
      </w:pPr>
    </w:p>
    <w:p w:rsidR="0065742A" w:rsidRDefault="0065742A" w:rsidP="00E419C2">
      <w:pPr>
        <w:pStyle w:val="BodyText"/>
      </w:pPr>
    </w:p>
    <w:p w:rsidR="0065742A" w:rsidRPr="00121E80" w:rsidRDefault="0065742A" w:rsidP="00E419C2">
      <w:pPr>
        <w:pStyle w:val="BodyText"/>
      </w:pPr>
    </w:p>
    <w:p w:rsidR="0065742A" w:rsidRDefault="0065742A" w:rsidP="00E138FF">
      <w:pPr>
        <w:pStyle w:val="TableHead"/>
      </w:pPr>
      <w:r>
        <w:t>Document History</w:t>
      </w:r>
    </w:p>
    <w:tbl>
      <w:tblPr>
        <w:tblW w:w="0" w:type="auto"/>
        <w:tblBorders>
          <w:top w:val="single" w:sz="4" w:space="0" w:color="auto"/>
          <w:bottom w:val="single" w:sz="4" w:space="0" w:color="auto"/>
          <w:insideH w:val="single" w:sz="4" w:space="0" w:color="BFBFBF"/>
          <w:insideV w:val="single" w:sz="4" w:space="0" w:color="BFBFBF"/>
        </w:tblBorders>
        <w:tblLook w:val="00A0"/>
      </w:tblPr>
      <w:tblGrid>
        <w:gridCol w:w="1529"/>
        <w:gridCol w:w="1529"/>
        <w:gridCol w:w="1529"/>
        <w:gridCol w:w="1529"/>
        <w:gridCol w:w="1672"/>
      </w:tblGrid>
      <w:tr w:rsidR="0065742A" w:rsidRPr="002E729C" w:rsidTr="002E729C">
        <w:trPr>
          <w:cantSplit/>
          <w:tblHeader/>
        </w:trPr>
        <w:tc>
          <w:tcPr>
            <w:tcW w:w="1529" w:type="dxa"/>
            <w:tcBorders>
              <w:top w:val="single" w:sz="4" w:space="0" w:color="auto"/>
              <w:left w:val="nil"/>
              <w:bottom w:val="single" w:sz="4" w:space="0" w:color="auto"/>
              <w:right w:val="nil"/>
            </w:tcBorders>
            <w:shd w:val="clear" w:color="auto" w:fill="C6D9F1"/>
          </w:tcPr>
          <w:p w:rsidR="0065742A" w:rsidRPr="002E729C" w:rsidRDefault="0065742A" w:rsidP="002E729C">
            <w:pPr>
              <w:keepNext/>
              <w:rPr>
                <w:b/>
                <w:sz w:val="20"/>
              </w:rPr>
            </w:pPr>
            <w:r w:rsidRPr="002E729C">
              <w:rPr>
                <w:b/>
                <w:sz w:val="20"/>
              </w:rPr>
              <w:t>Date</w:t>
            </w:r>
          </w:p>
        </w:tc>
        <w:tc>
          <w:tcPr>
            <w:tcW w:w="1529" w:type="dxa"/>
            <w:tcBorders>
              <w:top w:val="single" w:sz="4" w:space="0" w:color="auto"/>
              <w:left w:val="nil"/>
              <w:bottom w:val="single" w:sz="4" w:space="0" w:color="auto"/>
              <w:right w:val="nil"/>
            </w:tcBorders>
            <w:shd w:val="clear" w:color="auto" w:fill="C6D9F1"/>
          </w:tcPr>
          <w:p w:rsidR="0065742A" w:rsidRPr="002E729C" w:rsidRDefault="0065742A" w:rsidP="002E729C">
            <w:pPr>
              <w:keepNext/>
              <w:rPr>
                <w:b/>
                <w:sz w:val="20"/>
              </w:rPr>
            </w:pPr>
            <w:r w:rsidRPr="002E729C">
              <w:rPr>
                <w:b/>
                <w:sz w:val="20"/>
              </w:rPr>
              <w:t>Change</w:t>
            </w:r>
          </w:p>
        </w:tc>
        <w:tc>
          <w:tcPr>
            <w:tcW w:w="1529" w:type="dxa"/>
            <w:tcBorders>
              <w:top w:val="single" w:sz="4" w:space="0" w:color="auto"/>
              <w:left w:val="nil"/>
              <w:bottom w:val="single" w:sz="4" w:space="0" w:color="auto"/>
              <w:right w:val="nil"/>
            </w:tcBorders>
            <w:shd w:val="clear" w:color="auto" w:fill="C6D9F1"/>
          </w:tcPr>
          <w:p w:rsidR="0065742A" w:rsidRPr="002E729C" w:rsidRDefault="0065742A" w:rsidP="002E729C">
            <w:pPr>
              <w:keepNext/>
              <w:rPr>
                <w:b/>
                <w:sz w:val="18"/>
              </w:rPr>
            </w:pPr>
          </w:p>
        </w:tc>
        <w:tc>
          <w:tcPr>
            <w:tcW w:w="1529" w:type="dxa"/>
            <w:tcBorders>
              <w:top w:val="single" w:sz="4" w:space="0" w:color="auto"/>
              <w:left w:val="nil"/>
              <w:bottom w:val="single" w:sz="4" w:space="0" w:color="auto"/>
              <w:right w:val="nil"/>
            </w:tcBorders>
            <w:shd w:val="clear" w:color="auto" w:fill="C6D9F1"/>
          </w:tcPr>
          <w:p w:rsidR="0065742A" w:rsidRPr="002E729C" w:rsidRDefault="0065742A" w:rsidP="002E729C">
            <w:pPr>
              <w:keepNext/>
              <w:rPr>
                <w:b/>
                <w:sz w:val="18"/>
              </w:rPr>
            </w:pPr>
          </w:p>
        </w:tc>
        <w:tc>
          <w:tcPr>
            <w:tcW w:w="1672" w:type="dxa"/>
            <w:tcBorders>
              <w:top w:val="single" w:sz="4" w:space="0" w:color="auto"/>
              <w:left w:val="nil"/>
              <w:bottom w:val="single" w:sz="4" w:space="0" w:color="auto"/>
              <w:right w:val="nil"/>
            </w:tcBorders>
            <w:shd w:val="clear" w:color="auto" w:fill="C6D9F1"/>
          </w:tcPr>
          <w:p w:rsidR="0065742A" w:rsidRPr="002E729C" w:rsidRDefault="0065742A" w:rsidP="002E729C">
            <w:pPr>
              <w:keepNext/>
              <w:rPr>
                <w:b/>
                <w:sz w:val="18"/>
              </w:rPr>
            </w:pPr>
          </w:p>
        </w:tc>
      </w:tr>
      <w:tr w:rsidR="0065742A" w:rsidRPr="002E729C" w:rsidTr="002E729C">
        <w:trPr>
          <w:cantSplit/>
        </w:trPr>
        <w:tc>
          <w:tcPr>
            <w:tcW w:w="1529" w:type="dxa"/>
            <w:tcBorders>
              <w:bottom w:val="single" w:sz="4" w:space="0" w:color="auto"/>
            </w:tcBorders>
          </w:tcPr>
          <w:p w:rsidR="0065742A" w:rsidRPr="002E729C" w:rsidRDefault="0065742A" w:rsidP="00EA44FC">
            <w:pPr>
              <w:rPr>
                <w:sz w:val="20"/>
              </w:rPr>
            </w:pPr>
            <w:r w:rsidRPr="002E729C">
              <w:rPr>
                <w:sz w:val="20"/>
              </w:rPr>
              <w:t>March 21, 2008</w:t>
            </w:r>
          </w:p>
        </w:tc>
        <w:tc>
          <w:tcPr>
            <w:tcW w:w="6259" w:type="dxa"/>
            <w:gridSpan w:val="4"/>
            <w:tcBorders>
              <w:bottom w:val="single" w:sz="4" w:space="0" w:color="auto"/>
            </w:tcBorders>
          </w:tcPr>
          <w:p w:rsidR="0065742A" w:rsidRPr="002E729C" w:rsidRDefault="0065742A" w:rsidP="00EA44FC">
            <w:pPr>
              <w:rPr>
                <w:sz w:val="20"/>
              </w:rPr>
            </w:pPr>
            <w:r w:rsidRPr="002E729C">
              <w:rPr>
                <w:sz w:val="20"/>
              </w:rPr>
              <w:t>First publication</w:t>
            </w:r>
          </w:p>
        </w:tc>
      </w:tr>
    </w:tbl>
    <w:p w:rsidR="0065742A" w:rsidRDefault="0065742A" w:rsidP="00E138FF">
      <w:pPr>
        <w:pStyle w:val="BodyText"/>
      </w:pPr>
    </w:p>
    <w:p w:rsidR="0065742A" w:rsidRDefault="0065742A" w:rsidP="0094417B">
      <w:pPr>
        <w:pStyle w:val="Contents"/>
        <w:pageBreakBefore/>
      </w:pPr>
      <w:r w:rsidRPr="00121E80">
        <w:t>Contents</w:t>
      </w:r>
    </w:p>
    <w:p w:rsidR="0065742A" w:rsidRDefault="0065742A">
      <w:pPr>
        <w:pStyle w:val="TOC1"/>
      </w:pPr>
      <w:r w:rsidRPr="00121E80">
        <w:fldChar w:fldCharType="begin"/>
      </w:r>
      <w:r w:rsidRPr="00121E80">
        <w:instrText xml:space="preserve"> TOC \o "1-3" \h \z \u </w:instrText>
      </w:r>
      <w:r w:rsidRPr="00121E80">
        <w:fldChar w:fldCharType="separate"/>
      </w:r>
      <w:hyperlink w:anchor="_Toc193696373" w:history="1">
        <w:r w:rsidRPr="001B487C">
          <w:rPr>
            <w:rStyle w:val="Hyperlink"/>
          </w:rPr>
          <w:t>Introduction</w:t>
        </w:r>
        <w:r>
          <w:rPr>
            <w:webHidden/>
          </w:rPr>
          <w:tab/>
        </w:r>
        <w:r>
          <w:rPr>
            <w:webHidden/>
          </w:rPr>
          <w:fldChar w:fldCharType="begin"/>
        </w:r>
        <w:r>
          <w:rPr>
            <w:webHidden/>
          </w:rPr>
          <w:instrText xml:space="preserve"> PAGEREF _Toc193696373 \h </w:instrText>
        </w:r>
        <w:r>
          <w:rPr>
            <w:webHidden/>
          </w:rPr>
        </w:r>
        <w:r>
          <w:rPr>
            <w:webHidden/>
          </w:rPr>
          <w:fldChar w:fldCharType="separate"/>
        </w:r>
        <w:r>
          <w:rPr>
            <w:webHidden/>
          </w:rPr>
          <w:t>4</w:t>
        </w:r>
        <w:r>
          <w:rPr>
            <w:webHidden/>
          </w:rPr>
          <w:fldChar w:fldCharType="end"/>
        </w:r>
      </w:hyperlink>
    </w:p>
    <w:p w:rsidR="0065742A" w:rsidRDefault="0065742A">
      <w:pPr>
        <w:pStyle w:val="TOC1"/>
      </w:pPr>
      <w:hyperlink w:anchor="_Toc193696374" w:history="1">
        <w:r w:rsidRPr="001B487C">
          <w:rPr>
            <w:rStyle w:val="Hyperlink"/>
          </w:rPr>
          <w:t>Overview</w:t>
        </w:r>
        <w:r>
          <w:rPr>
            <w:webHidden/>
          </w:rPr>
          <w:tab/>
        </w:r>
        <w:r>
          <w:rPr>
            <w:webHidden/>
          </w:rPr>
          <w:fldChar w:fldCharType="begin"/>
        </w:r>
        <w:r>
          <w:rPr>
            <w:webHidden/>
          </w:rPr>
          <w:instrText xml:space="preserve"> PAGEREF _Toc193696374 \h </w:instrText>
        </w:r>
        <w:r>
          <w:rPr>
            <w:webHidden/>
          </w:rPr>
        </w:r>
        <w:r>
          <w:rPr>
            <w:webHidden/>
          </w:rPr>
          <w:fldChar w:fldCharType="separate"/>
        </w:r>
        <w:r>
          <w:rPr>
            <w:webHidden/>
          </w:rPr>
          <w:t>4</w:t>
        </w:r>
        <w:r>
          <w:rPr>
            <w:webHidden/>
          </w:rPr>
          <w:fldChar w:fldCharType="end"/>
        </w:r>
      </w:hyperlink>
    </w:p>
    <w:p w:rsidR="0065742A" w:rsidRDefault="0065742A">
      <w:pPr>
        <w:pStyle w:val="TOC1"/>
      </w:pPr>
      <w:hyperlink w:anchor="_Toc193696375" w:history="1">
        <w:r w:rsidRPr="001B487C">
          <w:rPr>
            <w:rStyle w:val="Hyperlink"/>
          </w:rPr>
          <w:t>Authenticode Profile of PKCS #7 SignedData</w:t>
        </w:r>
        <w:r>
          <w:rPr>
            <w:webHidden/>
          </w:rPr>
          <w:tab/>
        </w:r>
        <w:r>
          <w:rPr>
            <w:webHidden/>
          </w:rPr>
          <w:fldChar w:fldCharType="begin"/>
        </w:r>
        <w:r>
          <w:rPr>
            <w:webHidden/>
          </w:rPr>
          <w:instrText xml:space="preserve"> PAGEREF _Toc193696375 \h </w:instrText>
        </w:r>
        <w:r>
          <w:rPr>
            <w:webHidden/>
          </w:rPr>
        </w:r>
        <w:r>
          <w:rPr>
            <w:webHidden/>
          </w:rPr>
          <w:fldChar w:fldCharType="separate"/>
        </w:r>
        <w:r>
          <w:rPr>
            <w:webHidden/>
          </w:rPr>
          <w:t>7</w:t>
        </w:r>
        <w:r>
          <w:rPr>
            <w:webHidden/>
          </w:rPr>
          <w:fldChar w:fldCharType="end"/>
        </w:r>
      </w:hyperlink>
    </w:p>
    <w:p w:rsidR="0065742A" w:rsidRDefault="0065742A">
      <w:pPr>
        <w:pStyle w:val="TOC2"/>
      </w:pPr>
      <w:hyperlink w:anchor="_Toc193696376" w:history="1">
        <w:r w:rsidRPr="001B487C">
          <w:rPr>
            <w:rStyle w:val="Hyperlink"/>
          </w:rPr>
          <w:t>SignedData</w:t>
        </w:r>
        <w:r>
          <w:rPr>
            <w:webHidden/>
          </w:rPr>
          <w:tab/>
        </w:r>
        <w:r>
          <w:rPr>
            <w:webHidden/>
          </w:rPr>
          <w:fldChar w:fldCharType="begin"/>
        </w:r>
        <w:r>
          <w:rPr>
            <w:webHidden/>
          </w:rPr>
          <w:instrText xml:space="preserve"> PAGEREF _Toc193696376 \h </w:instrText>
        </w:r>
        <w:r>
          <w:rPr>
            <w:webHidden/>
          </w:rPr>
        </w:r>
        <w:r>
          <w:rPr>
            <w:webHidden/>
          </w:rPr>
          <w:fldChar w:fldCharType="separate"/>
        </w:r>
        <w:r>
          <w:rPr>
            <w:webHidden/>
          </w:rPr>
          <w:t>7</w:t>
        </w:r>
        <w:r>
          <w:rPr>
            <w:webHidden/>
          </w:rPr>
          <w:fldChar w:fldCharType="end"/>
        </w:r>
      </w:hyperlink>
    </w:p>
    <w:p w:rsidR="0065742A" w:rsidRDefault="0065742A">
      <w:pPr>
        <w:pStyle w:val="TOC2"/>
      </w:pPr>
      <w:hyperlink w:anchor="_Toc193696377" w:history="1">
        <w:r w:rsidRPr="001B487C">
          <w:rPr>
            <w:rStyle w:val="Hyperlink"/>
          </w:rPr>
          <w:t>SignerInfo</w:t>
        </w:r>
        <w:r>
          <w:rPr>
            <w:webHidden/>
          </w:rPr>
          <w:tab/>
        </w:r>
        <w:r>
          <w:rPr>
            <w:webHidden/>
          </w:rPr>
          <w:fldChar w:fldCharType="begin"/>
        </w:r>
        <w:r>
          <w:rPr>
            <w:webHidden/>
          </w:rPr>
          <w:instrText xml:space="preserve"> PAGEREF _Toc193696377 \h </w:instrText>
        </w:r>
        <w:r>
          <w:rPr>
            <w:webHidden/>
          </w:rPr>
        </w:r>
        <w:r>
          <w:rPr>
            <w:webHidden/>
          </w:rPr>
          <w:fldChar w:fldCharType="separate"/>
        </w:r>
        <w:r>
          <w:rPr>
            <w:webHidden/>
          </w:rPr>
          <w:t>8</w:t>
        </w:r>
        <w:r>
          <w:rPr>
            <w:webHidden/>
          </w:rPr>
          <w:fldChar w:fldCharType="end"/>
        </w:r>
      </w:hyperlink>
    </w:p>
    <w:p w:rsidR="0065742A" w:rsidRDefault="0065742A">
      <w:pPr>
        <w:pStyle w:val="TOC1"/>
      </w:pPr>
      <w:hyperlink w:anchor="_Toc193696378" w:history="1">
        <w:r w:rsidRPr="001B487C">
          <w:rPr>
            <w:rStyle w:val="Hyperlink"/>
          </w:rPr>
          <w:t>Authenticode-Specific Structures</w:t>
        </w:r>
        <w:r>
          <w:rPr>
            <w:webHidden/>
          </w:rPr>
          <w:tab/>
        </w:r>
        <w:r>
          <w:rPr>
            <w:webHidden/>
          </w:rPr>
          <w:fldChar w:fldCharType="begin"/>
        </w:r>
        <w:r>
          <w:rPr>
            <w:webHidden/>
          </w:rPr>
          <w:instrText xml:space="preserve"> PAGEREF _Toc193696378 \h </w:instrText>
        </w:r>
        <w:r>
          <w:rPr>
            <w:webHidden/>
          </w:rPr>
        </w:r>
        <w:r>
          <w:rPr>
            <w:webHidden/>
          </w:rPr>
          <w:fldChar w:fldCharType="separate"/>
        </w:r>
        <w:r>
          <w:rPr>
            <w:webHidden/>
          </w:rPr>
          <w:t>9</w:t>
        </w:r>
        <w:r>
          <w:rPr>
            <w:webHidden/>
          </w:rPr>
          <w:fldChar w:fldCharType="end"/>
        </w:r>
      </w:hyperlink>
    </w:p>
    <w:p w:rsidR="0065742A" w:rsidRDefault="0065742A">
      <w:pPr>
        <w:pStyle w:val="TOC2"/>
      </w:pPr>
      <w:hyperlink w:anchor="_Toc193696379" w:history="1">
        <w:r w:rsidRPr="001B487C">
          <w:rPr>
            <w:rStyle w:val="Hyperlink"/>
          </w:rPr>
          <w:t>Authenticode-Specific Structures in ContentInfo</w:t>
        </w:r>
        <w:r>
          <w:rPr>
            <w:webHidden/>
          </w:rPr>
          <w:tab/>
        </w:r>
        <w:r>
          <w:rPr>
            <w:webHidden/>
          </w:rPr>
          <w:fldChar w:fldCharType="begin"/>
        </w:r>
        <w:r>
          <w:rPr>
            <w:webHidden/>
          </w:rPr>
          <w:instrText xml:space="preserve"> PAGEREF _Toc193696379 \h </w:instrText>
        </w:r>
        <w:r>
          <w:rPr>
            <w:webHidden/>
          </w:rPr>
        </w:r>
        <w:r>
          <w:rPr>
            <w:webHidden/>
          </w:rPr>
          <w:fldChar w:fldCharType="separate"/>
        </w:r>
        <w:r>
          <w:rPr>
            <w:webHidden/>
          </w:rPr>
          <w:t>9</w:t>
        </w:r>
        <w:r>
          <w:rPr>
            <w:webHidden/>
          </w:rPr>
          <w:fldChar w:fldCharType="end"/>
        </w:r>
      </w:hyperlink>
    </w:p>
    <w:p w:rsidR="0065742A" w:rsidRDefault="0065742A">
      <w:pPr>
        <w:pStyle w:val="TOC3"/>
      </w:pPr>
      <w:hyperlink w:anchor="_Toc193696380" w:history="1">
        <w:r w:rsidRPr="001B487C">
          <w:rPr>
            <w:rStyle w:val="Hyperlink"/>
          </w:rPr>
          <w:t>SpcIndirectDataContent</w:t>
        </w:r>
        <w:r>
          <w:rPr>
            <w:webHidden/>
          </w:rPr>
          <w:tab/>
        </w:r>
        <w:r>
          <w:rPr>
            <w:webHidden/>
          </w:rPr>
          <w:fldChar w:fldCharType="begin"/>
        </w:r>
        <w:r>
          <w:rPr>
            <w:webHidden/>
          </w:rPr>
          <w:instrText xml:space="preserve"> PAGEREF _Toc193696380 \h </w:instrText>
        </w:r>
        <w:r>
          <w:rPr>
            <w:webHidden/>
          </w:rPr>
        </w:r>
        <w:r>
          <w:rPr>
            <w:webHidden/>
          </w:rPr>
          <w:fldChar w:fldCharType="separate"/>
        </w:r>
        <w:r>
          <w:rPr>
            <w:webHidden/>
          </w:rPr>
          <w:t>9</w:t>
        </w:r>
        <w:r>
          <w:rPr>
            <w:webHidden/>
          </w:rPr>
          <w:fldChar w:fldCharType="end"/>
        </w:r>
      </w:hyperlink>
    </w:p>
    <w:p w:rsidR="0065742A" w:rsidRDefault="0065742A">
      <w:pPr>
        <w:pStyle w:val="TOC3"/>
      </w:pPr>
      <w:hyperlink w:anchor="_Toc193696381" w:history="1">
        <w:r w:rsidRPr="001B487C">
          <w:rPr>
            <w:rStyle w:val="Hyperlink"/>
          </w:rPr>
          <w:t>SpcPeImageData</w:t>
        </w:r>
        <w:r>
          <w:rPr>
            <w:webHidden/>
          </w:rPr>
          <w:tab/>
        </w:r>
        <w:r>
          <w:rPr>
            <w:webHidden/>
          </w:rPr>
          <w:fldChar w:fldCharType="begin"/>
        </w:r>
        <w:r>
          <w:rPr>
            <w:webHidden/>
          </w:rPr>
          <w:instrText xml:space="preserve"> PAGEREF _Toc193696381 \h </w:instrText>
        </w:r>
        <w:r>
          <w:rPr>
            <w:webHidden/>
          </w:rPr>
        </w:r>
        <w:r>
          <w:rPr>
            <w:webHidden/>
          </w:rPr>
          <w:fldChar w:fldCharType="separate"/>
        </w:r>
        <w:r>
          <w:rPr>
            <w:webHidden/>
          </w:rPr>
          <w:t>10</w:t>
        </w:r>
        <w:r>
          <w:rPr>
            <w:webHidden/>
          </w:rPr>
          <w:fldChar w:fldCharType="end"/>
        </w:r>
      </w:hyperlink>
    </w:p>
    <w:p w:rsidR="0065742A" w:rsidRDefault="0065742A">
      <w:pPr>
        <w:pStyle w:val="TOC3"/>
      </w:pPr>
      <w:hyperlink w:anchor="_Toc193696382" w:history="1">
        <w:r w:rsidRPr="001B487C">
          <w:rPr>
            <w:rStyle w:val="Hyperlink"/>
          </w:rPr>
          <w:t>SpcSerializedObject</w:t>
        </w:r>
        <w:r>
          <w:rPr>
            <w:webHidden/>
          </w:rPr>
          <w:tab/>
        </w:r>
        <w:r>
          <w:rPr>
            <w:webHidden/>
          </w:rPr>
          <w:fldChar w:fldCharType="begin"/>
        </w:r>
        <w:r>
          <w:rPr>
            <w:webHidden/>
          </w:rPr>
          <w:instrText xml:space="preserve"> PAGEREF _Toc193696382 \h </w:instrText>
        </w:r>
        <w:r>
          <w:rPr>
            <w:webHidden/>
          </w:rPr>
        </w:r>
        <w:r>
          <w:rPr>
            <w:webHidden/>
          </w:rPr>
          <w:fldChar w:fldCharType="separate"/>
        </w:r>
        <w:r>
          <w:rPr>
            <w:webHidden/>
          </w:rPr>
          <w:t>11</w:t>
        </w:r>
        <w:r>
          <w:rPr>
            <w:webHidden/>
          </w:rPr>
          <w:fldChar w:fldCharType="end"/>
        </w:r>
      </w:hyperlink>
    </w:p>
    <w:p w:rsidR="0065742A" w:rsidRDefault="0065742A">
      <w:pPr>
        <w:pStyle w:val="TOC2"/>
      </w:pPr>
      <w:hyperlink w:anchor="_Toc193696383" w:history="1">
        <w:r w:rsidRPr="001B487C">
          <w:rPr>
            <w:rStyle w:val="Hyperlink"/>
          </w:rPr>
          <w:t>Authenticode-Specific SignerInfo UnauthenticatedAttributes Structures</w:t>
        </w:r>
        <w:r>
          <w:rPr>
            <w:webHidden/>
          </w:rPr>
          <w:tab/>
        </w:r>
        <w:r>
          <w:rPr>
            <w:webHidden/>
          </w:rPr>
          <w:fldChar w:fldCharType="begin"/>
        </w:r>
        <w:r>
          <w:rPr>
            <w:webHidden/>
          </w:rPr>
          <w:instrText xml:space="preserve"> PAGEREF _Toc193696383 \h </w:instrText>
        </w:r>
        <w:r>
          <w:rPr>
            <w:webHidden/>
          </w:rPr>
        </w:r>
        <w:r>
          <w:rPr>
            <w:webHidden/>
          </w:rPr>
          <w:fldChar w:fldCharType="separate"/>
        </w:r>
        <w:r>
          <w:rPr>
            <w:webHidden/>
          </w:rPr>
          <w:t>12</w:t>
        </w:r>
        <w:r>
          <w:rPr>
            <w:webHidden/>
          </w:rPr>
          <w:fldChar w:fldCharType="end"/>
        </w:r>
      </w:hyperlink>
    </w:p>
    <w:p w:rsidR="0065742A" w:rsidRDefault="0065742A">
      <w:pPr>
        <w:pStyle w:val="TOC3"/>
      </w:pPr>
      <w:hyperlink w:anchor="_Toc193696384" w:history="1">
        <w:r w:rsidRPr="001B487C">
          <w:rPr>
            <w:rStyle w:val="Hyperlink"/>
          </w:rPr>
          <w:t>SpcSpOpusInfo</w:t>
        </w:r>
        <w:r>
          <w:rPr>
            <w:webHidden/>
          </w:rPr>
          <w:tab/>
        </w:r>
        <w:r>
          <w:rPr>
            <w:webHidden/>
          </w:rPr>
          <w:fldChar w:fldCharType="begin"/>
        </w:r>
        <w:r>
          <w:rPr>
            <w:webHidden/>
          </w:rPr>
          <w:instrText xml:space="preserve"> PAGEREF _Toc193696384 \h </w:instrText>
        </w:r>
        <w:r>
          <w:rPr>
            <w:webHidden/>
          </w:rPr>
        </w:r>
        <w:r>
          <w:rPr>
            <w:webHidden/>
          </w:rPr>
          <w:fldChar w:fldCharType="separate"/>
        </w:r>
        <w:r>
          <w:rPr>
            <w:webHidden/>
          </w:rPr>
          <w:t>12</w:t>
        </w:r>
        <w:r>
          <w:rPr>
            <w:webHidden/>
          </w:rPr>
          <w:fldChar w:fldCharType="end"/>
        </w:r>
      </w:hyperlink>
    </w:p>
    <w:p w:rsidR="0065742A" w:rsidRDefault="0065742A">
      <w:pPr>
        <w:pStyle w:val="TOC2"/>
      </w:pPr>
      <w:hyperlink w:anchor="_Toc193696385" w:history="1">
        <w:r w:rsidRPr="001B487C">
          <w:rPr>
            <w:rStyle w:val="Hyperlink"/>
          </w:rPr>
          <w:t>Authenticode-Specific SignerInfo UnsignedAttrs Structures</w:t>
        </w:r>
        <w:r>
          <w:rPr>
            <w:webHidden/>
          </w:rPr>
          <w:tab/>
        </w:r>
        <w:r>
          <w:rPr>
            <w:webHidden/>
          </w:rPr>
          <w:fldChar w:fldCharType="begin"/>
        </w:r>
        <w:r>
          <w:rPr>
            <w:webHidden/>
          </w:rPr>
          <w:instrText xml:space="preserve"> PAGEREF _Toc193696385 \h </w:instrText>
        </w:r>
        <w:r>
          <w:rPr>
            <w:webHidden/>
          </w:rPr>
        </w:r>
        <w:r>
          <w:rPr>
            <w:webHidden/>
          </w:rPr>
          <w:fldChar w:fldCharType="separate"/>
        </w:r>
        <w:r>
          <w:rPr>
            <w:webHidden/>
          </w:rPr>
          <w:t>12</w:t>
        </w:r>
        <w:r>
          <w:rPr>
            <w:webHidden/>
          </w:rPr>
          <w:fldChar w:fldCharType="end"/>
        </w:r>
      </w:hyperlink>
    </w:p>
    <w:p w:rsidR="0065742A" w:rsidRDefault="0065742A">
      <w:pPr>
        <w:pStyle w:val="TOC2"/>
      </w:pPr>
      <w:hyperlink w:anchor="_Toc193696386" w:history="1">
        <w:r w:rsidRPr="001B487C">
          <w:rPr>
            <w:rStyle w:val="Hyperlink"/>
          </w:rPr>
          <w:t>Authenticode Timestamp</w:t>
        </w:r>
        <w:r>
          <w:rPr>
            <w:webHidden/>
          </w:rPr>
          <w:tab/>
        </w:r>
        <w:r>
          <w:rPr>
            <w:webHidden/>
          </w:rPr>
          <w:fldChar w:fldCharType="begin"/>
        </w:r>
        <w:r>
          <w:rPr>
            <w:webHidden/>
          </w:rPr>
          <w:instrText xml:space="preserve"> PAGEREF _Toc193696386 \h </w:instrText>
        </w:r>
        <w:r>
          <w:rPr>
            <w:webHidden/>
          </w:rPr>
        </w:r>
        <w:r>
          <w:rPr>
            <w:webHidden/>
          </w:rPr>
          <w:fldChar w:fldCharType="separate"/>
        </w:r>
        <w:r>
          <w:rPr>
            <w:webHidden/>
          </w:rPr>
          <w:t>12</w:t>
        </w:r>
        <w:r>
          <w:rPr>
            <w:webHidden/>
          </w:rPr>
          <w:fldChar w:fldCharType="end"/>
        </w:r>
      </w:hyperlink>
    </w:p>
    <w:p w:rsidR="0065742A" w:rsidRDefault="0065742A">
      <w:pPr>
        <w:pStyle w:val="TOC1"/>
      </w:pPr>
      <w:hyperlink w:anchor="_Toc193696387" w:history="1">
        <w:r w:rsidRPr="001B487C">
          <w:rPr>
            <w:rStyle w:val="Hyperlink"/>
          </w:rPr>
          <w:t>Authenticode Signature Verification</w:t>
        </w:r>
        <w:r>
          <w:rPr>
            <w:webHidden/>
          </w:rPr>
          <w:tab/>
        </w:r>
        <w:r>
          <w:rPr>
            <w:webHidden/>
          </w:rPr>
          <w:fldChar w:fldCharType="begin"/>
        </w:r>
        <w:r>
          <w:rPr>
            <w:webHidden/>
          </w:rPr>
          <w:instrText xml:space="preserve"> PAGEREF _Toc193696387 \h </w:instrText>
        </w:r>
        <w:r>
          <w:rPr>
            <w:webHidden/>
          </w:rPr>
        </w:r>
        <w:r>
          <w:rPr>
            <w:webHidden/>
          </w:rPr>
          <w:fldChar w:fldCharType="separate"/>
        </w:r>
        <w:r>
          <w:rPr>
            <w:webHidden/>
          </w:rPr>
          <w:t>13</w:t>
        </w:r>
        <w:r>
          <w:rPr>
            <w:webHidden/>
          </w:rPr>
          <w:fldChar w:fldCharType="end"/>
        </w:r>
      </w:hyperlink>
    </w:p>
    <w:p w:rsidR="0065742A" w:rsidRDefault="0065742A">
      <w:pPr>
        <w:pStyle w:val="TOC2"/>
      </w:pPr>
      <w:hyperlink w:anchor="_Toc193696388" w:history="1">
        <w:r w:rsidRPr="001B487C">
          <w:rPr>
            <w:rStyle w:val="Hyperlink"/>
          </w:rPr>
          <w:t>Extracting and Verifying PKCS #7</w:t>
        </w:r>
        <w:r>
          <w:rPr>
            <w:webHidden/>
          </w:rPr>
          <w:tab/>
        </w:r>
        <w:r>
          <w:rPr>
            <w:webHidden/>
          </w:rPr>
          <w:fldChar w:fldCharType="begin"/>
        </w:r>
        <w:r>
          <w:rPr>
            <w:webHidden/>
          </w:rPr>
          <w:instrText xml:space="preserve"> PAGEREF _Toc193696388 \h </w:instrText>
        </w:r>
        <w:r>
          <w:rPr>
            <w:webHidden/>
          </w:rPr>
        </w:r>
        <w:r>
          <w:rPr>
            <w:webHidden/>
          </w:rPr>
          <w:fldChar w:fldCharType="separate"/>
        </w:r>
        <w:r>
          <w:rPr>
            <w:webHidden/>
          </w:rPr>
          <w:t>13</w:t>
        </w:r>
        <w:r>
          <w:rPr>
            <w:webHidden/>
          </w:rPr>
          <w:fldChar w:fldCharType="end"/>
        </w:r>
      </w:hyperlink>
    </w:p>
    <w:p w:rsidR="0065742A" w:rsidRDefault="0065742A">
      <w:pPr>
        <w:pStyle w:val="TOC2"/>
      </w:pPr>
      <w:hyperlink w:anchor="_Toc193696389" w:history="1">
        <w:r w:rsidRPr="001B487C">
          <w:rPr>
            <w:rStyle w:val="Hyperlink"/>
          </w:rPr>
          <w:t>Certificate Processing</w:t>
        </w:r>
        <w:r>
          <w:rPr>
            <w:webHidden/>
          </w:rPr>
          <w:tab/>
        </w:r>
        <w:r>
          <w:rPr>
            <w:webHidden/>
          </w:rPr>
          <w:fldChar w:fldCharType="begin"/>
        </w:r>
        <w:r>
          <w:rPr>
            <w:webHidden/>
          </w:rPr>
          <w:instrText xml:space="preserve"> PAGEREF _Toc193696389 \h </w:instrText>
        </w:r>
        <w:r>
          <w:rPr>
            <w:webHidden/>
          </w:rPr>
        </w:r>
        <w:r>
          <w:rPr>
            <w:webHidden/>
          </w:rPr>
          <w:fldChar w:fldCharType="separate"/>
        </w:r>
        <w:r>
          <w:rPr>
            <w:webHidden/>
          </w:rPr>
          <w:t>13</w:t>
        </w:r>
        <w:r>
          <w:rPr>
            <w:webHidden/>
          </w:rPr>
          <w:fldChar w:fldCharType="end"/>
        </w:r>
      </w:hyperlink>
    </w:p>
    <w:p w:rsidR="0065742A" w:rsidRDefault="0065742A">
      <w:pPr>
        <w:pStyle w:val="TOC2"/>
      </w:pPr>
      <w:hyperlink w:anchor="_Toc193696390" w:history="1">
        <w:r w:rsidRPr="001B487C">
          <w:rPr>
            <w:rStyle w:val="Hyperlink"/>
          </w:rPr>
          <w:t>Timestamp Processing</w:t>
        </w:r>
        <w:r>
          <w:rPr>
            <w:webHidden/>
          </w:rPr>
          <w:tab/>
        </w:r>
        <w:r>
          <w:rPr>
            <w:webHidden/>
          </w:rPr>
          <w:fldChar w:fldCharType="begin"/>
        </w:r>
        <w:r>
          <w:rPr>
            <w:webHidden/>
          </w:rPr>
          <w:instrText xml:space="preserve"> PAGEREF _Toc193696390 \h </w:instrText>
        </w:r>
        <w:r>
          <w:rPr>
            <w:webHidden/>
          </w:rPr>
        </w:r>
        <w:r>
          <w:rPr>
            <w:webHidden/>
          </w:rPr>
          <w:fldChar w:fldCharType="separate"/>
        </w:r>
        <w:r>
          <w:rPr>
            <w:webHidden/>
          </w:rPr>
          <w:t>14</w:t>
        </w:r>
        <w:r>
          <w:rPr>
            <w:webHidden/>
          </w:rPr>
          <w:fldChar w:fldCharType="end"/>
        </w:r>
      </w:hyperlink>
    </w:p>
    <w:p w:rsidR="0065742A" w:rsidRDefault="0065742A">
      <w:pPr>
        <w:pStyle w:val="TOC2"/>
      </w:pPr>
      <w:hyperlink w:anchor="_Toc193696391" w:history="1">
        <w:r w:rsidRPr="001B487C">
          <w:rPr>
            <w:rStyle w:val="Hyperlink"/>
          </w:rPr>
          <w:t>Timestamp Processing with Lifetime Signing Semantics</w:t>
        </w:r>
        <w:r>
          <w:rPr>
            <w:webHidden/>
          </w:rPr>
          <w:tab/>
        </w:r>
        <w:r>
          <w:rPr>
            <w:webHidden/>
          </w:rPr>
          <w:fldChar w:fldCharType="begin"/>
        </w:r>
        <w:r>
          <w:rPr>
            <w:webHidden/>
          </w:rPr>
          <w:instrText xml:space="preserve"> PAGEREF _Toc193696391 \h </w:instrText>
        </w:r>
        <w:r>
          <w:rPr>
            <w:webHidden/>
          </w:rPr>
        </w:r>
        <w:r>
          <w:rPr>
            <w:webHidden/>
          </w:rPr>
          <w:fldChar w:fldCharType="separate"/>
        </w:r>
        <w:r>
          <w:rPr>
            <w:webHidden/>
          </w:rPr>
          <w:t>15</w:t>
        </w:r>
        <w:r>
          <w:rPr>
            <w:webHidden/>
          </w:rPr>
          <w:fldChar w:fldCharType="end"/>
        </w:r>
      </w:hyperlink>
    </w:p>
    <w:p w:rsidR="0065742A" w:rsidRDefault="0065742A">
      <w:pPr>
        <w:pStyle w:val="TOC2"/>
      </w:pPr>
      <w:hyperlink w:anchor="_Toc193696392" w:history="1">
        <w:r w:rsidRPr="001B487C">
          <w:rPr>
            <w:rStyle w:val="Hyperlink"/>
          </w:rPr>
          <w:t>Calculating the PE Image Hash</w:t>
        </w:r>
        <w:r>
          <w:rPr>
            <w:webHidden/>
          </w:rPr>
          <w:tab/>
        </w:r>
        <w:r>
          <w:rPr>
            <w:webHidden/>
          </w:rPr>
          <w:fldChar w:fldCharType="begin"/>
        </w:r>
        <w:r>
          <w:rPr>
            <w:webHidden/>
          </w:rPr>
          <w:instrText xml:space="preserve"> PAGEREF _Toc193696392 \h </w:instrText>
        </w:r>
        <w:r>
          <w:rPr>
            <w:webHidden/>
          </w:rPr>
        </w:r>
        <w:r>
          <w:rPr>
            <w:webHidden/>
          </w:rPr>
          <w:fldChar w:fldCharType="separate"/>
        </w:r>
        <w:r>
          <w:rPr>
            <w:webHidden/>
          </w:rPr>
          <w:t>15</w:t>
        </w:r>
        <w:r>
          <w:rPr>
            <w:webHidden/>
          </w:rPr>
          <w:fldChar w:fldCharType="end"/>
        </w:r>
      </w:hyperlink>
    </w:p>
    <w:p w:rsidR="0065742A" w:rsidRDefault="0065742A">
      <w:pPr>
        <w:pStyle w:val="TOC1"/>
      </w:pPr>
      <w:hyperlink w:anchor="_Toc193696393" w:history="1">
        <w:r w:rsidRPr="001B487C">
          <w:rPr>
            <w:rStyle w:val="Hyperlink"/>
          </w:rPr>
          <w:t>Resources</w:t>
        </w:r>
        <w:r>
          <w:rPr>
            <w:webHidden/>
          </w:rPr>
          <w:tab/>
        </w:r>
        <w:r>
          <w:rPr>
            <w:webHidden/>
          </w:rPr>
          <w:fldChar w:fldCharType="begin"/>
        </w:r>
        <w:r>
          <w:rPr>
            <w:webHidden/>
          </w:rPr>
          <w:instrText xml:space="preserve"> PAGEREF _Toc193696393 \h </w:instrText>
        </w:r>
        <w:r>
          <w:rPr>
            <w:webHidden/>
          </w:rPr>
        </w:r>
        <w:r>
          <w:rPr>
            <w:webHidden/>
          </w:rPr>
          <w:fldChar w:fldCharType="separate"/>
        </w:r>
        <w:r>
          <w:rPr>
            <w:webHidden/>
          </w:rPr>
          <w:t>17</w:t>
        </w:r>
        <w:r>
          <w:rPr>
            <w:webHidden/>
          </w:rPr>
          <w:fldChar w:fldCharType="end"/>
        </w:r>
      </w:hyperlink>
    </w:p>
    <w:p w:rsidR="0065742A" w:rsidRDefault="0065742A">
      <w:pPr>
        <w:pStyle w:val="TOC2"/>
      </w:pPr>
      <w:hyperlink w:anchor="_Toc193696394" w:history="1">
        <w:r w:rsidRPr="001B487C">
          <w:rPr>
            <w:rStyle w:val="Hyperlink"/>
          </w:rPr>
          <w:t>Applicable Standards</w:t>
        </w:r>
        <w:r>
          <w:rPr>
            <w:webHidden/>
          </w:rPr>
          <w:tab/>
        </w:r>
        <w:r>
          <w:rPr>
            <w:webHidden/>
          </w:rPr>
          <w:fldChar w:fldCharType="begin"/>
        </w:r>
        <w:r>
          <w:rPr>
            <w:webHidden/>
          </w:rPr>
          <w:instrText xml:space="preserve"> PAGEREF _Toc193696394 \h </w:instrText>
        </w:r>
        <w:r>
          <w:rPr>
            <w:webHidden/>
          </w:rPr>
        </w:r>
        <w:r>
          <w:rPr>
            <w:webHidden/>
          </w:rPr>
          <w:fldChar w:fldCharType="separate"/>
        </w:r>
        <w:r>
          <w:rPr>
            <w:webHidden/>
          </w:rPr>
          <w:t>17</w:t>
        </w:r>
        <w:r>
          <w:rPr>
            <w:webHidden/>
          </w:rPr>
          <w:fldChar w:fldCharType="end"/>
        </w:r>
      </w:hyperlink>
    </w:p>
    <w:p w:rsidR="0065742A" w:rsidRDefault="0065742A">
      <w:pPr>
        <w:pStyle w:val="TOC2"/>
      </w:pPr>
      <w:hyperlink w:anchor="_Toc193696395" w:history="1">
        <w:r w:rsidRPr="001B487C">
          <w:rPr>
            <w:rStyle w:val="Hyperlink"/>
          </w:rPr>
          <w:t>Authenticode PE Signature Format References</w:t>
        </w:r>
        <w:r>
          <w:rPr>
            <w:webHidden/>
          </w:rPr>
          <w:tab/>
        </w:r>
        <w:r>
          <w:rPr>
            <w:webHidden/>
          </w:rPr>
          <w:fldChar w:fldCharType="begin"/>
        </w:r>
        <w:r>
          <w:rPr>
            <w:webHidden/>
          </w:rPr>
          <w:instrText xml:space="preserve"> PAGEREF _Toc193696395 \h </w:instrText>
        </w:r>
        <w:r>
          <w:rPr>
            <w:webHidden/>
          </w:rPr>
        </w:r>
        <w:r>
          <w:rPr>
            <w:webHidden/>
          </w:rPr>
          <w:fldChar w:fldCharType="separate"/>
        </w:r>
        <w:r>
          <w:rPr>
            <w:webHidden/>
          </w:rPr>
          <w:t>17</w:t>
        </w:r>
        <w:r>
          <w:rPr>
            <w:webHidden/>
          </w:rPr>
          <w:fldChar w:fldCharType="end"/>
        </w:r>
      </w:hyperlink>
    </w:p>
    <w:p w:rsidR="0065742A" w:rsidRDefault="0065742A">
      <w:pPr>
        <w:pStyle w:val="TOC2"/>
      </w:pPr>
      <w:hyperlink w:anchor="_Toc193696396" w:history="1">
        <w:r w:rsidRPr="001B487C">
          <w:rPr>
            <w:rStyle w:val="Hyperlink"/>
          </w:rPr>
          <w:t>General Code Signing References</w:t>
        </w:r>
        <w:r>
          <w:rPr>
            <w:webHidden/>
          </w:rPr>
          <w:tab/>
        </w:r>
        <w:r>
          <w:rPr>
            <w:webHidden/>
          </w:rPr>
          <w:fldChar w:fldCharType="begin"/>
        </w:r>
        <w:r>
          <w:rPr>
            <w:webHidden/>
          </w:rPr>
          <w:instrText xml:space="preserve"> PAGEREF _Toc193696396 \h </w:instrText>
        </w:r>
        <w:r>
          <w:rPr>
            <w:webHidden/>
          </w:rPr>
        </w:r>
        <w:r>
          <w:rPr>
            <w:webHidden/>
          </w:rPr>
          <w:fldChar w:fldCharType="separate"/>
        </w:r>
        <w:r>
          <w:rPr>
            <w:webHidden/>
          </w:rPr>
          <w:t>17</w:t>
        </w:r>
        <w:r>
          <w:rPr>
            <w:webHidden/>
          </w:rPr>
          <w:fldChar w:fldCharType="end"/>
        </w:r>
      </w:hyperlink>
    </w:p>
    <w:p w:rsidR="0065742A" w:rsidRPr="00121E80" w:rsidRDefault="0065742A" w:rsidP="004D2E11">
      <w:r w:rsidRPr="00121E80">
        <w:fldChar w:fldCharType="end"/>
      </w:r>
    </w:p>
    <w:p w:rsidR="0065742A" w:rsidRDefault="0065742A">
      <w:pPr>
        <w:pStyle w:val="Heading1"/>
        <w:pageBreakBefore/>
      </w:pPr>
      <w:bookmarkStart w:id="2" w:name="_Toc193696373"/>
      <w:r w:rsidRPr="00121E80">
        <w:t>Introduction</w:t>
      </w:r>
      <w:bookmarkEnd w:id="2"/>
    </w:p>
    <w:p w:rsidR="0065742A" w:rsidRDefault="0065742A" w:rsidP="00A028AD">
      <w:pPr>
        <w:pStyle w:val="BodyText"/>
      </w:pPr>
      <w:r>
        <w:t xml:space="preserve">Authenticode® is a digital signature format that is used, among other purposes, to determine the origin and integrity of software binaries. Authenticode is based on the </w:t>
      </w:r>
      <w:r w:rsidRPr="00857DBF">
        <w:t xml:space="preserve">Public-Key Cryptography Standards </w:t>
      </w:r>
      <w:r>
        <w:t>(PKCS) #7 standard and uses X.509 v3 certificates to bind an Authenticode-signed file to the identity of a software publisher.</w:t>
      </w:r>
    </w:p>
    <w:p w:rsidR="0065742A" w:rsidRDefault="0065742A" w:rsidP="0077148E">
      <w:pPr>
        <w:pStyle w:val="BodyTextLink"/>
      </w:pPr>
      <w:r>
        <w:t>One important use of Authenticode signatures is to digitally sign portable executable (PE) files, which include .exe, .dll, and .sys files. This paper describes the signature format that is used to sign PE files by using Signtool.exe with X.509 v3 certificates. The signatures can be verified on the following Windows versions:</w:t>
      </w:r>
    </w:p>
    <w:p w:rsidR="0065742A" w:rsidRDefault="0065742A" w:rsidP="00A02492">
      <w:pPr>
        <w:pStyle w:val="BulletList"/>
      </w:pPr>
      <w:r>
        <w:t>Windows Server 2008</w:t>
      </w:r>
    </w:p>
    <w:p w:rsidR="0065742A" w:rsidRDefault="0065742A" w:rsidP="00A02492">
      <w:pPr>
        <w:pStyle w:val="BulletList"/>
      </w:pPr>
      <w:r>
        <w:t>Windows Vista®</w:t>
      </w:r>
    </w:p>
    <w:p w:rsidR="0065742A" w:rsidRDefault="0065742A" w:rsidP="00A02492">
      <w:pPr>
        <w:pStyle w:val="BulletList"/>
      </w:pPr>
      <w:r>
        <w:t>Windows Server® 2003</w:t>
      </w:r>
    </w:p>
    <w:p w:rsidR="0065742A" w:rsidRDefault="0065742A" w:rsidP="00A02492">
      <w:pPr>
        <w:pStyle w:val="BulletList"/>
      </w:pPr>
      <w:r>
        <w:t>Windows® XP</w:t>
      </w:r>
    </w:p>
    <w:p w:rsidR="0065742A" w:rsidRDefault="0065742A" w:rsidP="0077148E">
      <w:pPr>
        <w:pStyle w:val="BulletList"/>
      </w:pPr>
      <w:r>
        <w:t>Windows 2000</w:t>
      </w:r>
    </w:p>
    <w:p w:rsidR="0065742A" w:rsidRPr="0077148E" w:rsidRDefault="0065742A" w:rsidP="0077148E">
      <w:pPr>
        <w:pStyle w:val="Le"/>
      </w:pPr>
    </w:p>
    <w:p w:rsidR="0065742A" w:rsidRDefault="0065742A" w:rsidP="00A028AD">
      <w:pPr>
        <w:pStyle w:val="BodyText"/>
      </w:pPr>
      <w:r w:rsidRPr="003D5B32">
        <w:rPr>
          <w:b/>
        </w:rPr>
        <w:t>Note:</w:t>
      </w:r>
      <w:r>
        <w:t xml:space="preserve"> The format discussed in this paper is for the versions of Windows in the preceding list. Updates to this signature format might add new structures and exhibit new behavior. Earlier versions of Windows might be able to verify the signature format described in this paper.</w:t>
      </w:r>
    </w:p>
    <w:p w:rsidR="0065742A" w:rsidRDefault="0065742A" w:rsidP="0067735B">
      <w:pPr>
        <w:pStyle w:val="BodyText"/>
      </w:pPr>
      <w:r>
        <w:t>This paper is limited to the Authenticode signature format for PE files and assumes a working knowledge of X.509 v3 certificates, public key infrastructure (PKI), PKCS #7, PKCS #9, and the Windows PE file format. For information on topics such as policies for issuing a code signing certificate, rules for processing X.509 certificates, Microsoft code signing tools (including SignTool.exe), deployment of code signing infrastructure, code signing APIs, or Authenticode signature formats for other file formats, see “Resources” at the end of this paper.</w:t>
      </w:r>
    </w:p>
    <w:p w:rsidR="0065742A" w:rsidRDefault="0065742A" w:rsidP="0010435A">
      <w:pPr>
        <w:pStyle w:val="Heading1"/>
      </w:pPr>
      <w:bookmarkStart w:id="3" w:name="_Toc193696374"/>
      <w:r>
        <w:t>Overview</w:t>
      </w:r>
      <w:bookmarkEnd w:id="3"/>
    </w:p>
    <w:p w:rsidR="0065742A" w:rsidRDefault="0065742A" w:rsidP="00DE1989">
      <w:pPr>
        <w:pStyle w:val="BodyTextLink"/>
      </w:pPr>
      <w:r>
        <w:t xml:space="preserve">The Authenticode signature in a PE file is in a </w:t>
      </w:r>
      <w:r w:rsidRPr="00CA6E2C">
        <w:t>PKCS</w:t>
      </w:r>
      <w:r>
        <w:t> #</w:t>
      </w:r>
      <w:r w:rsidRPr="00CA6E2C">
        <w:t>7</w:t>
      </w:r>
      <w:r>
        <w:t xml:space="preserve"> </w:t>
      </w:r>
      <w:r w:rsidRPr="00BE39AD">
        <w:rPr>
          <w:b/>
        </w:rPr>
        <w:t>SignedData</w:t>
      </w:r>
      <w:r>
        <w:t xml:space="preserve"> structure. The signature asserts that:</w:t>
      </w:r>
    </w:p>
    <w:p w:rsidR="0065742A" w:rsidRDefault="0065742A" w:rsidP="005523CA">
      <w:pPr>
        <w:pStyle w:val="BulletList"/>
      </w:pPr>
      <w:r>
        <w:t>The file originates from a specific software publisher.</w:t>
      </w:r>
    </w:p>
    <w:p w:rsidR="0065742A" w:rsidRDefault="0065742A" w:rsidP="005523CA">
      <w:pPr>
        <w:pStyle w:val="BulletList"/>
      </w:pPr>
      <w:r>
        <w:t>The file has not been altered since it was signed.</w:t>
      </w:r>
    </w:p>
    <w:p w:rsidR="0065742A" w:rsidRDefault="0065742A" w:rsidP="005523CA">
      <w:pPr>
        <w:pStyle w:val="Le"/>
      </w:pPr>
    </w:p>
    <w:p w:rsidR="0065742A" w:rsidRDefault="0065742A" w:rsidP="005523CA">
      <w:pPr>
        <w:pStyle w:val="BodyText"/>
      </w:pPr>
      <w:r>
        <w:t>The signature itself does not convey any information about the intent or quality of the software. However, signatures that are associated with programs such as the Windows Logo Program—that sign software only if it passes certain tests—can convey quality information.</w:t>
      </w:r>
    </w:p>
    <w:p w:rsidR="0065742A" w:rsidRDefault="0065742A" w:rsidP="0062593E">
      <w:pPr>
        <w:pStyle w:val="BodyTextLink"/>
      </w:pPr>
      <w:r>
        <w:t>A PKCS #7</w:t>
      </w:r>
      <w:r>
        <w:rPr>
          <w:rStyle w:val="CommentReference"/>
          <w:rFonts w:ascii="Arial" w:hAnsi="Arial"/>
          <w:b/>
          <w:color w:val="0000FF"/>
        </w:rPr>
        <w:t xml:space="preserve"> </w:t>
      </w:r>
      <w:r w:rsidRPr="00BE39AD">
        <w:rPr>
          <w:b/>
        </w:rPr>
        <w:t>SignedData</w:t>
      </w:r>
      <w:r>
        <w:t xml:space="preserve"> structure contains the PE file's h</w:t>
      </w:r>
      <w:r w:rsidRPr="00CA6E2C">
        <w:t>ash</w:t>
      </w:r>
      <w:r>
        <w:t xml:space="preserve"> value, a signature created by the software publisher’s private key, and the X.509 v3 certificates that bind the software publisher’s signing key to a legal entity. A PKCS #7 </w:t>
      </w:r>
      <w:r w:rsidRPr="00BE39AD">
        <w:rPr>
          <w:b/>
        </w:rPr>
        <w:t>SignedData</w:t>
      </w:r>
      <w:r>
        <w:t xml:space="preserve"> structure can optionally contain:</w:t>
      </w:r>
    </w:p>
    <w:p w:rsidR="0065742A" w:rsidRDefault="0065742A" w:rsidP="0062593E">
      <w:pPr>
        <w:pStyle w:val="BulletList"/>
        <w:keepNext/>
      </w:pPr>
      <w:r>
        <w:t>A description of the software publisher.</w:t>
      </w:r>
    </w:p>
    <w:p w:rsidR="0065742A" w:rsidRDefault="0065742A" w:rsidP="0062593E">
      <w:pPr>
        <w:pStyle w:val="BulletList"/>
        <w:keepNext/>
      </w:pPr>
      <w:r>
        <w:t>The software publisher's URL.</w:t>
      </w:r>
    </w:p>
    <w:p w:rsidR="0065742A" w:rsidRDefault="0065742A" w:rsidP="001D637F">
      <w:pPr>
        <w:pStyle w:val="BulletList"/>
        <w:keepNext/>
      </w:pPr>
      <w:r>
        <w:t>An Authenticode timestamp.</w:t>
      </w:r>
    </w:p>
    <w:p w:rsidR="0065742A" w:rsidRDefault="0065742A" w:rsidP="00FB2ADD">
      <w:pPr>
        <w:pStyle w:val="BodyTextIndent"/>
      </w:pPr>
      <w:r>
        <w:t>The timestamp is generated by a timestamping authority (TSA) and asserts that a publisher’s signature existed before the specified time. The timestamp extends the lifetime of the signature when a signing certificate expires or is later revoked.</w:t>
      </w:r>
    </w:p>
    <w:p w:rsidR="0065742A" w:rsidRDefault="0065742A" w:rsidP="00FB2ADD">
      <w:pPr>
        <w:pStyle w:val="Le"/>
      </w:pPr>
    </w:p>
    <w:p w:rsidR="0065742A" w:rsidRDefault="0065742A" w:rsidP="00140B6F">
      <w:pPr>
        <w:pStyle w:val="BodyText"/>
        <w:rPr>
          <w:szCs w:val="22"/>
        </w:rPr>
      </w:pPr>
      <w:r w:rsidRPr="00CA6E2C">
        <w:t xml:space="preserve">Authenticode signatures can be “embedded” in a </w:t>
      </w:r>
      <w:r>
        <w:t xml:space="preserve">Windows </w:t>
      </w:r>
      <w:r w:rsidRPr="00CA6E2C">
        <w:t>PE file</w:t>
      </w:r>
      <w:r>
        <w:t xml:space="preserve">, in a location specified by the </w:t>
      </w:r>
      <w:r w:rsidRPr="00CF44AF">
        <w:rPr>
          <w:b/>
        </w:rPr>
        <w:t>Certificate Table</w:t>
      </w:r>
      <w:r>
        <w:t xml:space="preserve"> entry in </w:t>
      </w:r>
      <w:r w:rsidRPr="009C373B">
        <w:rPr>
          <w:b/>
        </w:rPr>
        <w:t xml:space="preserve">Optional </w:t>
      </w:r>
      <w:r>
        <w:rPr>
          <w:b/>
        </w:rPr>
        <w:t>H</w:t>
      </w:r>
      <w:r w:rsidRPr="009C373B">
        <w:rPr>
          <w:b/>
        </w:rPr>
        <w:t>eader</w:t>
      </w:r>
      <w:r>
        <w:rPr>
          <w:b/>
        </w:rPr>
        <w:t xml:space="preserve"> Data Directorie</w:t>
      </w:r>
      <w:r w:rsidRPr="009C373B">
        <w:rPr>
          <w:b/>
        </w:rPr>
        <w:t>s</w:t>
      </w:r>
      <w:r>
        <w:t xml:space="preserve">. </w:t>
      </w:r>
      <w:r>
        <w:rPr>
          <w:szCs w:val="22"/>
        </w:rPr>
        <w:t xml:space="preserve">When Authenticode is used to sign a Windows PE file, the algorithm that calculates the file's Authenticode hash value excludes certain PE fields. When embedding the signature in the file, the signing process can modify these fields without affecting the file's hash value. </w:t>
      </w:r>
    </w:p>
    <w:p w:rsidR="0065742A" w:rsidRDefault="0065742A" w:rsidP="0062593E">
      <w:pPr>
        <w:pStyle w:val="BodyText"/>
      </w:pPr>
      <w:r>
        <w:t xml:space="preserve">Figure 1 provides a simplified overview of how an Authenticode signature is included in a Windows PE file. It includes the location of the embedded Authenticode signature and specifies which PE fields are excluded when calculating the PE file's hash value. </w:t>
      </w:r>
    </w:p>
    <w:p w:rsidR="0065742A" w:rsidRDefault="0065742A" w:rsidP="0062593E">
      <w:pPr>
        <w:pStyle w:val="BodyText"/>
      </w:pPr>
      <w:r>
        <w:t xml:space="preserve">For details about the PE file structure, see ”Microsoft Portable Executable and Common Object File Format Specification” (PE/COFF specification). </w:t>
      </w:r>
    </w:p>
    <w:p w:rsidR="0065742A" w:rsidRDefault="0065742A" w:rsidP="0062593E">
      <w:pPr>
        <w:pStyle w:val="BodyText"/>
      </w:pPr>
      <w:r>
        <w:t>For details on the PKCS #7 portion of the Authenticode signature see the Abstract Syntax Notation version 1 (ASN.1) structure definitions later in this paper.</w:t>
      </w:r>
    </w:p>
    <w:p w:rsidR="0065742A" w:rsidRDefault="0065742A" w:rsidP="0062593E">
      <w:pPr>
        <w:pStyle w:val="BodyText"/>
      </w:pPr>
      <w:r>
        <w:t>For details on how the Authenticode PE hash value is calculated, see “Calculating the PE Image Hash” later in this paper.</w:t>
      </w:r>
    </w:p>
    <w:p w:rsidR="0065742A" w:rsidRPr="00A52C0E" w:rsidRDefault="0065742A" w:rsidP="00A52C0E">
      <w:pPr>
        <w:pStyle w:val="BodyText"/>
      </w:pPr>
      <w:r>
        <w:object w:dxaOrig="9344" w:dyaOrig="11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8.5pt;height:556.5pt" o:ole="">
            <v:imagedata r:id="rId8" o:title=""/>
          </v:shape>
          <o:OLEObject Type="Embed" ProgID="Visio.Drawing.11" ShapeID="_x0000_i1027" DrawAspect="Content" ObjectID="_1268130690" r:id="rId9"/>
        </w:object>
      </w:r>
    </w:p>
    <w:p w:rsidR="0065742A" w:rsidRDefault="0065742A" w:rsidP="00A52C0E">
      <w:pPr>
        <w:pStyle w:val="FigCap"/>
      </w:pPr>
      <w:r>
        <w:t>Figure 1. Overview of the Windows PE file format and the Authenticode signature format</w:t>
      </w:r>
    </w:p>
    <w:p w:rsidR="0065742A" w:rsidRDefault="0065742A" w:rsidP="0027533A">
      <w:pPr>
        <w:pStyle w:val="Le"/>
      </w:pPr>
    </w:p>
    <w:p w:rsidR="0065742A" w:rsidRDefault="0065742A" w:rsidP="0010435A">
      <w:pPr>
        <w:pStyle w:val="Heading1"/>
      </w:pPr>
      <w:bookmarkStart w:id="4" w:name="_Toc193696375"/>
      <w:r>
        <w:t>Authenticode Profile of PKCS #7 SignedData</w:t>
      </w:r>
      <w:bookmarkEnd w:id="4"/>
    </w:p>
    <w:p w:rsidR="0065742A" w:rsidRDefault="0065742A" w:rsidP="00FB6418">
      <w:pPr>
        <w:pStyle w:val="BodyText"/>
      </w:pPr>
      <w:r>
        <w:t>This profile describes which PKCS #7 structures and values are used in the Authenticode signature. For more details on the PKCS #7 standard, see ”PKCS #7: Cryptographic Message Syntax Standard.”</w:t>
      </w:r>
    </w:p>
    <w:p w:rsidR="0065742A" w:rsidRDefault="0065742A" w:rsidP="00030693">
      <w:pPr>
        <w:pStyle w:val="Heading2"/>
      </w:pPr>
      <w:bookmarkStart w:id="5" w:name="_Toc193696376"/>
      <w:r>
        <w:t>SignedData</w:t>
      </w:r>
      <w:bookmarkEnd w:id="5"/>
    </w:p>
    <w:p w:rsidR="0065742A" w:rsidRPr="003653F1" w:rsidRDefault="0065742A" w:rsidP="00DE1989">
      <w:pPr>
        <w:pStyle w:val="BodyTextLink"/>
      </w:pPr>
      <w:r>
        <w:t xml:space="preserve">The PKCS #7 v1.5 specification defines the following ASN.1 structure for </w:t>
      </w:r>
      <w:r w:rsidRPr="001D4D17">
        <w:rPr>
          <w:b/>
        </w:rPr>
        <w:t>SignedData</w:t>
      </w:r>
      <w:r>
        <w:t>:</w:t>
      </w:r>
    </w:p>
    <w:p w:rsidR="0065742A" w:rsidRPr="00A300E3" w:rsidRDefault="0065742A" w:rsidP="009700CF">
      <w:pPr>
        <w:pStyle w:val="PlainText"/>
        <w:rPr>
          <w:lang w:val="fr-FR"/>
        </w:rPr>
      </w:pPr>
      <w:r w:rsidRPr="00A300E3">
        <w:rPr>
          <w:lang w:val="fr-FR"/>
        </w:rPr>
        <w:t>SignedData ::= SEQUENCE {</w:t>
      </w:r>
    </w:p>
    <w:p w:rsidR="0065742A" w:rsidRPr="00A300E3" w:rsidRDefault="0065742A" w:rsidP="009700CF">
      <w:pPr>
        <w:pStyle w:val="PlainText"/>
        <w:rPr>
          <w:lang w:val="fr-FR"/>
        </w:rPr>
      </w:pPr>
      <w:r w:rsidRPr="00A300E3">
        <w:rPr>
          <w:lang w:val="fr-FR"/>
        </w:rPr>
        <w:t xml:space="preserve">  version Version,</w:t>
      </w:r>
    </w:p>
    <w:p w:rsidR="0065742A" w:rsidRPr="00A300E3" w:rsidRDefault="0065742A" w:rsidP="009700CF">
      <w:pPr>
        <w:pStyle w:val="PlainText"/>
        <w:rPr>
          <w:lang w:val="fr-FR"/>
        </w:rPr>
      </w:pPr>
      <w:r w:rsidRPr="00A300E3">
        <w:rPr>
          <w:lang w:val="fr-FR"/>
        </w:rPr>
        <w:t xml:space="preserve">  digestAlgorithms DigestAlgorithmIdentifiers,</w:t>
      </w:r>
    </w:p>
    <w:p w:rsidR="0065742A" w:rsidRPr="00A300E3" w:rsidRDefault="0065742A" w:rsidP="009700CF">
      <w:pPr>
        <w:pStyle w:val="PlainText"/>
        <w:rPr>
          <w:lang w:val="fr-FR"/>
        </w:rPr>
      </w:pPr>
      <w:r w:rsidRPr="00A300E3">
        <w:rPr>
          <w:lang w:val="fr-FR"/>
        </w:rPr>
        <w:t xml:space="preserve">  contentInfo ContentInfo,</w:t>
      </w:r>
    </w:p>
    <w:p w:rsidR="0065742A" w:rsidRPr="00A300E3" w:rsidRDefault="0065742A" w:rsidP="009700CF">
      <w:pPr>
        <w:pStyle w:val="PlainText"/>
        <w:rPr>
          <w:lang w:val="fr-FR"/>
        </w:rPr>
      </w:pPr>
      <w:r w:rsidRPr="00A300E3">
        <w:rPr>
          <w:lang w:val="fr-FR"/>
        </w:rPr>
        <w:t xml:space="preserve">  certificates</w:t>
      </w:r>
    </w:p>
    <w:p w:rsidR="0065742A" w:rsidRPr="00A300E3" w:rsidRDefault="0065742A" w:rsidP="009700CF">
      <w:pPr>
        <w:pStyle w:val="PlainText"/>
        <w:rPr>
          <w:lang w:val="fr-FR"/>
        </w:rPr>
      </w:pPr>
      <w:r w:rsidRPr="00A300E3">
        <w:rPr>
          <w:lang w:val="fr-FR"/>
        </w:rPr>
        <w:t xml:space="preserve">    </w:t>
      </w:r>
      <w:r w:rsidRPr="00A300E3">
        <w:rPr>
          <w:lang w:val="fr-FR"/>
        </w:rPr>
        <w:tab/>
        <w:t>[0] IMPLICIT ExtendedCertificatesAndCertificates</w:t>
      </w:r>
    </w:p>
    <w:p w:rsidR="0065742A" w:rsidRPr="00A300E3" w:rsidRDefault="0065742A" w:rsidP="009700CF">
      <w:pPr>
        <w:pStyle w:val="PlainText"/>
        <w:rPr>
          <w:lang w:val="fr-FR"/>
        </w:rPr>
      </w:pPr>
      <w:r w:rsidRPr="00A300E3">
        <w:rPr>
          <w:lang w:val="fr-FR"/>
        </w:rPr>
        <w:t xml:space="preserve">       OPTIONAL,</w:t>
      </w:r>
    </w:p>
    <w:p w:rsidR="0065742A" w:rsidRPr="00A300E3" w:rsidRDefault="0065742A" w:rsidP="009700CF">
      <w:pPr>
        <w:pStyle w:val="PlainText"/>
        <w:rPr>
          <w:lang w:val="fr-FR"/>
        </w:rPr>
      </w:pPr>
      <w:r w:rsidRPr="00A300E3">
        <w:rPr>
          <w:lang w:val="fr-FR"/>
        </w:rPr>
        <w:t xml:space="preserve">  Crls</w:t>
      </w:r>
    </w:p>
    <w:p w:rsidR="0065742A" w:rsidRPr="00A300E3" w:rsidRDefault="0065742A" w:rsidP="009700CF">
      <w:pPr>
        <w:pStyle w:val="PlainText"/>
        <w:rPr>
          <w:lang w:val="fr-FR"/>
        </w:rPr>
      </w:pPr>
      <w:r w:rsidRPr="00A300E3">
        <w:rPr>
          <w:lang w:val="fr-FR"/>
        </w:rPr>
        <w:t xml:space="preserve">    [1] IMPLICIT CertificateRevocationLists OPTIONAL,</w:t>
      </w:r>
    </w:p>
    <w:p w:rsidR="0065742A" w:rsidRPr="00A300E3" w:rsidRDefault="0065742A" w:rsidP="009700CF">
      <w:pPr>
        <w:pStyle w:val="PlainText"/>
        <w:rPr>
          <w:lang w:val="fr-FR"/>
        </w:rPr>
      </w:pPr>
      <w:r w:rsidRPr="00A300E3">
        <w:rPr>
          <w:lang w:val="fr-FR"/>
        </w:rPr>
        <w:t xml:space="preserve">  signerInfos SignerInfos }</w:t>
      </w:r>
    </w:p>
    <w:p w:rsidR="0065742A" w:rsidRPr="00A300E3" w:rsidRDefault="0065742A" w:rsidP="009700CF">
      <w:pPr>
        <w:pStyle w:val="PlainText"/>
        <w:rPr>
          <w:lang w:val="fr-FR"/>
        </w:rPr>
      </w:pPr>
    </w:p>
    <w:p w:rsidR="0065742A" w:rsidRPr="00A300E3" w:rsidRDefault="0065742A" w:rsidP="009700CF">
      <w:pPr>
        <w:pStyle w:val="PlainText"/>
        <w:rPr>
          <w:lang w:val="fr-FR"/>
        </w:rPr>
      </w:pPr>
      <w:r w:rsidRPr="00A300E3">
        <w:rPr>
          <w:lang w:val="fr-FR"/>
        </w:rPr>
        <w:t>DigestAlgorithmIdentifiers ::=</w:t>
      </w:r>
    </w:p>
    <w:p w:rsidR="0065742A" w:rsidRPr="00A300E3" w:rsidRDefault="0065742A" w:rsidP="009700CF">
      <w:pPr>
        <w:pStyle w:val="PlainText"/>
        <w:rPr>
          <w:lang w:val="fr-FR"/>
        </w:rPr>
      </w:pPr>
      <w:r w:rsidRPr="00A300E3">
        <w:rPr>
          <w:lang w:val="fr-FR"/>
        </w:rPr>
        <w:t xml:space="preserve">  SET OF DigestAlgorithmIdentifier</w:t>
      </w:r>
    </w:p>
    <w:p w:rsidR="0065742A" w:rsidRPr="00A300E3" w:rsidRDefault="0065742A" w:rsidP="009700CF">
      <w:pPr>
        <w:pStyle w:val="PlainText"/>
        <w:rPr>
          <w:lang w:val="fr-FR"/>
        </w:rPr>
      </w:pPr>
    </w:p>
    <w:p w:rsidR="0065742A" w:rsidRPr="00A300E3" w:rsidRDefault="0065742A" w:rsidP="00E754DC">
      <w:pPr>
        <w:pStyle w:val="PlainText"/>
        <w:rPr>
          <w:lang w:val="fr-FR"/>
        </w:rPr>
      </w:pPr>
      <w:r w:rsidRPr="00A300E3">
        <w:rPr>
          <w:lang w:val="fr-FR"/>
        </w:rPr>
        <w:t>ContentInfo ::= SEQUENCE {</w:t>
      </w:r>
      <w:r w:rsidRPr="00A300E3">
        <w:rPr>
          <w:lang w:val="fr-FR"/>
        </w:rPr>
        <w:br/>
        <w:t xml:space="preserve">  contentType ContentType,</w:t>
      </w:r>
      <w:r w:rsidRPr="00A300E3">
        <w:rPr>
          <w:lang w:val="fr-FR"/>
        </w:rPr>
        <w:br/>
        <w:t xml:space="preserve">  content</w:t>
      </w:r>
      <w:r w:rsidRPr="00A300E3">
        <w:rPr>
          <w:lang w:val="fr-FR"/>
        </w:rPr>
        <w:br/>
        <w:t xml:space="preserve">    [0] EXPLICIT ANY DEFINED BY contentType OPTIONAL }</w:t>
      </w:r>
    </w:p>
    <w:p w:rsidR="0065742A" w:rsidRPr="00A300E3" w:rsidRDefault="0065742A" w:rsidP="00E754DC">
      <w:pPr>
        <w:pStyle w:val="PlainText"/>
        <w:rPr>
          <w:lang w:val="fr-FR"/>
        </w:rPr>
      </w:pPr>
    </w:p>
    <w:p w:rsidR="0065742A" w:rsidRPr="00E754DC" w:rsidRDefault="0065742A" w:rsidP="00E754DC">
      <w:pPr>
        <w:pStyle w:val="PlainText"/>
      </w:pPr>
      <w:r w:rsidRPr="00E754DC">
        <w:t>ContentType ::= OBJECT IDENTIFIER</w:t>
      </w:r>
    </w:p>
    <w:p w:rsidR="0065742A" w:rsidRDefault="0065742A" w:rsidP="009700CF">
      <w:pPr>
        <w:pStyle w:val="PlainText"/>
      </w:pPr>
    </w:p>
    <w:p w:rsidR="0065742A" w:rsidRPr="00223E7C" w:rsidRDefault="0065742A" w:rsidP="009700CF">
      <w:pPr>
        <w:pStyle w:val="PlainText"/>
      </w:pPr>
      <w:r w:rsidRPr="00223E7C">
        <w:t>SignerInfos ::= SET OF SignerInfo</w:t>
      </w:r>
    </w:p>
    <w:p w:rsidR="0065742A" w:rsidRDefault="0065742A" w:rsidP="009700CF">
      <w:pPr>
        <w:pStyle w:val="Le"/>
      </w:pPr>
    </w:p>
    <w:p w:rsidR="0065742A" w:rsidRDefault="0065742A" w:rsidP="00B44F86">
      <w:pPr>
        <w:pStyle w:val="BodyTextLink"/>
      </w:pPr>
      <w:r>
        <w:t xml:space="preserve">The Authenticode profile of </w:t>
      </w:r>
      <w:r w:rsidRPr="001D4D17">
        <w:rPr>
          <w:b/>
        </w:rPr>
        <w:t>SignedData</w:t>
      </w:r>
      <w:r>
        <w:t xml:space="preserve"> assigns the following values:</w:t>
      </w:r>
    </w:p>
    <w:p w:rsidR="0065742A" w:rsidRDefault="0065742A" w:rsidP="007473CF">
      <w:pPr>
        <w:pStyle w:val="DT"/>
      </w:pPr>
      <w:r>
        <w:t>v</w:t>
      </w:r>
      <w:r w:rsidRPr="003653F1">
        <w:t>ersion</w:t>
      </w:r>
    </w:p>
    <w:p w:rsidR="0065742A" w:rsidRDefault="0065742A" w:rsidP="007473CF">
      <w:pPr>
        <w:pStyle w:val="DL"/>
      </w:pPr>
      <w:r>
        <w:t>This field must be set to 1.</w:t>
      </w:r>
    </w:p>
    <w:p w:rsidR="0065742A" w:rsidRDefault="0065742A" w:rsidP="007473CF">
      <w:pPr>
        <w:pStyle w:val="DT"/>
      </w:pPr>
      <w:r w:rsidRPr="007473CF">
        <w:t>digestAlgorithms</w:t>
      </w:r>
    </w:p>
    <w:p w:rsidR="0065742A" w:rsidRDefault="0065742A" w:rsidP="007473CF">
      <w:pPr>
        <w:pStyle w:val="DL"/>
      </w:pPr>
      <w:r>
        <w:t xml:space="preserve">This field contains the object identifiers (OIDs) of the digest algorithms that are used to sign the contents of the </w:t>
      </w:r>
      <w:r w:rsidRPr="005464B2">
        <w:rPr>
          <w:b/>
        </w:rPr>
        <w:t>ContentInfo</w:t>
      </w:r>
      <w:r>
        <w:t xml:space="preserve"> type, as defined by ”PKCS #7: Cryptographic Message Syntax Standard.”</w:t>
      </w:r>
      <w:r>
        <w:rPr>
          <w:b/>
        </w:rPr>
        <w:t xml:space="preserve"> </w:t>
      </w:r>
      <w:r>
        <w:t xml:space="preserve">Because Authenticode signatures support only one signer, </w:t>
      </w:r>
      <w:r w:rsidRPr="001D4D17">
        <w:rPr>
          <w:b/>
        </w:rPr>
        <w:t>digestAlgor</w:t>
      </w:r>
      <w:r>
        <w:rPr>
          <w:b/>
        </w:rPr>
        <w:t>i</w:t>
      </w:r>
      <w:r w:rsidRPr="001D4D17">
        <w:rPr>
          <w:b/>
        </w:rPr>
        <w:t>thms</w:t>
      </w:r>
      <w:r>
        <w:t xml:space="preserve"> must contain only one </w:t>
      </w:r>
      <w:r w:rsidRPr="007473CF">
        <w:rPr>
          <w:b/>
        </w:rPr>
        <w:t>digestAlgorithm</w:t>
      </w:r>
      <w:r>
        <w:rPr>
          <w:b/>
        </w:rPr>
        <w:t>Identifier</w:t>
      </w:r>
      <w:r>
        <w:t xml:space="preserve"> structure and the </w:t>
      </w:r>
      <w:r w:rsidRPr="004A6AAA">
        <w:t xml:space="preserve">structure </w:t>
      </w:r>
      <w:r>
        <w:t xml:space="preserve">must match the value set in the </w:t>
      </w:r>
      <w:r w:rsidRPr="00D7075F">
        <w:rPr>
          <w:b/>
        </w:rPr>
        <w:t>SignerInfo</w:t>
      </w:r>
      <w:r>
        <w:t xml:space="preserve"> structure's </w:t>
      </w:r>
      <w:r w:rsidRPr="00B44F86">
        <w:rPr>
          <w:b/>
        </w:rPr>
        <w:t>digestAlgorithm</w:t>
      </w:r>
      <w:r>
        <w:rPr>
          <w:b/>
        </w:rPr>
        <w:t xml:space="preserve"> </w:t>
      </w:r>
      <w:r>
        <w:t>field. If not, the signature has been tampered with.</w:t>
      </w:r>
    </w:p>
    <w:p w:rsidR="0065742A" w:rsidRDefault="0065742A" w:rsidP="007473CF">
      <w:pPr>
        <w:pStyle w:val="DT"/>
      </w:pPr>
      <w:r w:rsidRPr="007473CF">
        <w:t>contentInfo</w:t>
      </w:r>
    </w:p>
    <w:p w:rsidR="0065742A" w:rsidRDefault="0065742A" w:rsidP="007473CF">
      <w:pPr>
        <w:pStyle w:val="DL"/>
      </w:pPr>
      <w:r>
        <w:t xml:space="preserve">This </w:t>
      </w:r>
      <w:r w:rsidRPr="00B44F86">
        <w:t>field</w:t>
      </w:r>
      <w:r>
        <w:t xml:space="preserve"> contains two fields:</w:t>
      </w:r>
    </w:p>
    <w:p w:rsidR="0065742A" w:rsidRDefault="0065742A" w:rsidP="007473CF">
      <w:pPr>
        <w:pStyle w:val="BulletList2"/>
      </w:pPr>
      <w:r>
        <w:rPr>
          <w:b/>
        </w:rPr>
        <w:t>c</w:t>
      </w:r>
      <w:r w:rsidRPr="00A55A46">
        <w:rPr>
          <w:b/>
        </w:rPr>
        <w:t>ontentType</w:t>
      </w:r>
      <w:r>
        <w:rPr>
          <w:b/>
        </w:rPr>
        <w:t xml:space="preserve"> </w:t>
      </w:r>
      <w:r>
        <w:t xml:space="preserve">must be set to </w:t>
      </w:r>
      <w:r w:rsidRPr="00A55A46">
        <w:t>SPC_INDIRECT_DATA_OBJID</w:t>
      </w:r>
      <w:r>
        <w:t xml:space="preserve"> (</w:t>
      </w:r>
      <w:r w:rsidRPr="00A55A46">
        <w:t>1.3.6.1.4.1.311.2.1.4</w:t>
      </w:r>
      <w:r>
        <w:t>).</w:t>
      </w:r>
    </w:p>
    <w:p w:rsidR="0065742A" w:rsidRPr="00A55A46" w:rsidRDefault="0065742A" w:rsidP="007473CF">
      <w:pPr>
        <w:pStyle w:val="BulletList2"/>
      </w:pPr>
      <w:r>
        <w:rPr>
          <w:b/>
        </w:rPr>
        <w:t xml:space="preserve">content </w:t>
      </w:r>
      <w:r>
        <w:t xml:space="preserve">must be set to an </w:t>
      </w:r>
      <w:r w:rsidRPr="00B44F86">
        <w:rPr>
          <w:b/>
        </w:rPr>
        <w:t>SpcIndirectDat</w:t>
      </w:r>
      <w:r>
        <w:rPr>
          <w:b/>
        </w:rPr>
        <w:t>a</w:t>
      </w:r>
      <w:r w:rsidRPr="00B44F86">
        <w:rPr>
          <w:b/>
        </w:rPr>
        <w:t>Content</w:t>
      </w:r>
      <w:r>
        <w:t xml:space="preserve"> structure, which is described later.</w:t>
      </w:r>
    </w:p>
    <w:p w:rsidR="0065742A" w:rsidRPr="00B44F86" w:rsidRDefault="0065742A" w:rsidP="00B44F86">
      <w:pPr>
        <w:pStyle w:val="DT"/>
      </w:pPr>
      <w:r w:rsidRPr="00B44F86">
        <w:t>certificates</w:t>
      </w:r>
    </w:p>
    <w:p w:rsidR="0065742A" w:rsidRDefault="0065742A" w:rsidP="00AA3A23">
      <w:pPr>
        <w:pStyle w:val="DL"/>
      </w:pPr>
      <w:r>
        <w:t xml:space="preserve">This field contains a set of certificates. For Authenticode signatures, </w:t>
      </w:r>
      <w:r w:rsidRPr="00E73DB4">
        <w:rPr>
          <w:b/>
        </w:rPr>
        <w:t>certificates</w:t>
      </w:r>
      <w:r>
        <w:t xml:space="preserve"> contains the signer certificate and any intermediate certificates, but typically does not contain the root certificate. If the Authenticode signature is timestamped, </w:t>
      </w:r>
      <w:r w:rsidRPr="00AA3A23">
        <w:rPr>
          <w:b/>
        </w:rPr>
        <w:t>certificates</w:t>
      </w:r>
      <w:r>
        <w:t xml:space="preserve"> contains certificates that are used to verify the timestamp, which may include the root certificate. Authenticode certificate processing rules are described in “Authenticode Signature Verification” later in this paper.</w:t>
      </w:r>
    </w:p>
    <w:p w:rsidR="0065742A" w:rsidRPr="00AA3A23" w:rsidRDefault="0065742A" w:rsidP="00AA3A23">
      <w:pPr>
        <w:pStyle w:val="DL"/>
      </w:pPr>
      <w:r w:rsidRPr="00AA3A23">
        <w:rPr>
          <w:b/>
        </w:rPr>
        <w:t>Note:</w:t>
      </w:r>
      <w:r w:rsidRPr="00AA3A23">
        <w:t xml:space="preserve"> This paper specifies only the signature format of PE files </w:t>
      </w:r>
      <w:r>
        <w:t xml:space="preserve">that are </w:t>
      </w:r>
      <w:r w:rsidRPr="00AA3A23">
        <w:t>signed with X.509 v3 certificates. For more information on processing X.509 v3 certificate chain</w:t>
      </w:r>
      <w:r>
        <w:t>s, see</w:t>
      </w:r>
      <w:r w:rsidRPr="00AA3A23">
        <w:t xml:space="preserve"> </w:t>
      </w:r>
      <w:r>
        <w:t>”</w:t>
      </w:r>
      <w:r w:rsidRPr="00F77E6B">
        <w:t>Internet X.509 Public Key Infrastructure</w:t>
      </w:r>
      <w:r w:rsidRPr="00F77E6B">
        <w:rPr>
          <w:szCs w:val="24"/>
        </w:rPr>
        <w:t xml:space="preserve"> Certificate and </w:t>
      </w:r>
      <w:r>
        <w:rPr>
          <w:szCs w:val="24"/>
        </w:rPr>
        <w:t>Certificate Revocation List (</w:t>
      </w:r>
      <w:r w:rsidRPr="00F77E6B">
        <w:rPr>
          <w:szCs w:val="24"/>
        </w:rPr>
        <w:t>CRL</w:t>
      </w:r>
      <w:r>
        <w:rPr>
          <w:szCs w:val="24"/>
        </w:rPr>
        <w:t>)</w:t>
      </w:r>
      <w:r w:rsidRPr="00F77E6B">
        <w:rPr>
          <w:szCs w:val="24"/>
        </w:rPr>
        <w:t xml:space="preserve"> Profile</w:t>
      </w:r>
      <w:r>
        <w:rPr>
          <w:szCs w:val="24"/>
        </w:rPr>
        <w:t>.”</w:t>
      </w:r>
    </w:p>
    <w:p w:rsidR="0065742A" w:rsidRDefault="0065742A" w:rsidP="00663915">
      <w:pPr>
        <w:pStyle w:val="DT"/>
      </w:pPr>
      <w:r w:rsidRPr="00663915">
        <w:t>crls</w:t>
      </w:r>
    </w:p>
    <w:p w:rsidR="0065742A" w:rsidRDefault="0065742A" w:rsidP="00663915">
      <w:pPr>
        <w:pStyle w:val="DL"/>
      </w:pPr>
      <w:r>
        <w:t>This field is not used.</w:t>
      </w:r>
    </w:p>
    <w:p w:rsidR="0065742A" w:rsidRDefault="0065742A" w:rsidP="00663915">
      <w:pPr>
        <w:pStyle w:val="DT"/>
      </w:pPr>
      <w:r w:rsidRPr="00663915">
        <w:t>signerInfos</w:t>
      </w:r>
    </w:p>
    <w:p w:rsidR="0065742A" w:rsidRDefault="0065742A" w:rsidP="005159BD">
      <w:pPr>
        <w:pStyle w:val="DL"/>
      </w:pPr>
      <w:r>
        <w:t xml:space="preserve">This field contains a set of </w:t>
      </w:r>
      <w:r w:rsidRPr="00DA3527">
        <w:rPr>
          <w:b/>
        </w:rPr>
        <w:t>SignerInfo</w:t>
      </w:r>
      <w:r>
        <w:t xml:space="preserve"> structures, which contains information about the signatures. Because Authenticode supports only one signer, only one </w:t>
      </w:r>
      <w:r w:rsidRPr="006E2335">
        <w:rPr>
          <w:b/>
        </w:rPr>
        <w:t>SignerInfo</w:t>
      </w:r>
      <w:r w:rsidRPr="00C8551E">
        <w:t xml:space="preserve"> structure</w:t>
      </w:r>
      <w:r>
        <w:t xml:space="preserve"> is in </w:t>
      </w:r>
      <w:r w:rsidRPr="00672717">
        <w:rPr>
          <w:b/>
        </w:rPr>
        <w:t>signerInfos</w:t>
      </w:r>
      <w:r>
        <w:t>. For details, see ”SignerInfo” later in this paper.</w:t>
      </w:r>
    </w:p>
    <w:p w:rsidR="0065742A" w:rsidRDefault="0065742A" w:rsidP="00030693">
      <w:pPr>
        <w:pStyle w:val="Heading2"/>
      </w:pPr>
      <w:bookmarkStart w:id="6" w:name="_Toc193696377"/>
      <w:r>
        <w:t>SignerInfo</w:t>
      </w:r>
      <w:bookmarkEnd w:id="6"/>
    </w:p>
    <w:p w:rsidR="0065742A" w:rsidRDefault="0065742A" w:rsidP="00DE1989">
      <w:pPr>
        <w:pStyle w:val="BodyTextLink"/>
      </w:pPr>
      <w:r>
        <w:t xml:space="preserve">For Authenticode signatures, </w:t>
      </w:r>
      <w:r w:rsidRPr="00663915">
        <w:rPr>
          <w:b/>
        </w:rPr>
        <w:t>SignerInfos</w:t>
      </w:r>
      <w:r>
        <w:t xml:space="preserve"> contains one </w:t>
      </w:r>
      <w:r w:rsidRPr="00663915">
        <w:rPr>
          <w:b/>
        </w:rPr>
        <w:t>SignerInfo</w:t>
      </w:r>
      <w:r w:rsidRPr="00C8551E">
        <w:t xml:space="preserve"> structure</w:t>
      </w:r>
      <w:r>
        <w:t xml:space="preserve">. The PKCS #7 v1.5 specification defines the following ASN.1 structure for </w:t>
      </w:r>
      <w:r w:rsidRPr="00C8551E">
        <w:rPr>
          <w:b/>
        </w:rPr>
        <w:t>SignerInfo</w:t>
      </w:r>
      <w:r>
        <w:t>:</w:t>
      </w:r>
    </w:p>
    <w:p w:rsidR="0065742A" w:rsidRDefault="0065742A" w:rsidP="003C6C63">
      <w:pPr>
        <w:pStyle w:val="PlainText"/>
      </w:pPr>
      <w:r>
        <w:t>SignerInfo ::= SEQUENCE {</w:t>
      </w:r>
    </w:p>
    <w:p w:rsidR="0065742A" w:rsidRDefault="0065742A" w:rsidP="003C6C63">
      <w:pPr>
        <w:pStyle w:val="PlainText"/>
      </w:pPr>
      <w:r>
        <w:t xml:space="preserve">  version Version,</w:t>
      </w:r>
    </w:p>
    <w:p w:rsidR="0065742A" w:rsidRDefault="0065742A" w:rsidP="003C6C63">
      <w:pPr>
        <w:pStyle w:val="PlainText"/>
      </w:pPr>
      <w:r>
        <w:t xml:space="preserve">  issuerAndSerialNumber IssuerAndSerialNumber,</w:t>
      </w:r>
    </w:p>
    <w:p w:rsidR="0065742A" w:rsidRPr="00A300E3" w:rsidRDefault="0065742A" w:rsidP="003C6C63">
      <w:pPr>
        <w:pStyle w:val="PlainText"/>
        <w:rPr>
          <w:lang w:val="fr-FR"/>
        </w:rPr>
      </w:pPr>
      <w:r>
        <w:t xml:space="preserve">  </w:t>
      </w:r>
      <w:r w:rsidRPr="00A300E3">
        <w:rPr>
          <w:lang w:val="fr-FR"/>
        </w:rPr>
        <w:t>digestAlgorithm DigestAlgorithmIdentifier,</w:t>
      </w:r>
    </w:p>
    <w:p w:rsidR="0065742A" w:rsidRPr="00A300E3" w:rsidRDefault="0065742A" w:rsidP="003C6C63">
      <w:pPr>
        <w:pStyle w:val="PlainText"/>
        <w:rPr>
          <w:lang w:val="fr-FR"/>
        </w:rPr>
      </w:pPr>
      <w:r w:rsidRPr="00A300E3">
        <w:rPr>
          <w:lang w:val="fr-FR"/>
        </w:rPr>
        <w:t xml:space="preserve">  authenticatedAttributes</w:t>
      </w:r>
    </w:p>
    <w:p w:rsidR="0065742A" w:rsidRPr="00A300E3" w:rsidRDefault="0065742A" w:rsidP="003C6C63">
      <w:pPr>
        <w:pStyle w:val="PlainText"/>
        <w:rPr>
          <w:lang w:val="fr-FR"/>
        </w:rPr>
      </w:pPr>
      <w:r w:rsidRPr="00A300E3">
        <w:rPr>
          <w:lang w:val="fr-FR"/>
        </w:rPr>
        <w:t xml:space="preserve">    [0] IMPLICIT Attributes OPTIONAL,</w:t>
      </w:r>
    </w:p>
    <w:p w:rsidR="0065742A" w:rsidRPr="00A300E3" w:rsidRDefault="0065742A" w:rsidP="003C6C63">
      <w:pPr>
        <w:pStyle w:val="PlainText"/>
        <w:rPr>
          <w:lang w:val="fr-FR"/>
        </w:rPr>
      </w:pPr>
      <w:r w:rsidRPr="00A300E3">
        <w:rPr>
          <w:lang w:val="fr-FR"/>
        </w:rPr>
        <w:t xml:space="preserve">  digestEncryptionAlgorithm</w:t>
      </w:r>
    </w:p>
    <w:p w:rsidR="0065742A" w:rsidRPr="00A300E3" w:rsidRDefault="0065742A" w:rsidP="003C6C63">
      <w:pPr>
        <w:pStyle w:val="PlainText"/>
        <w:rPr>
          <w:lang w:val="fr-FR"/>
        </w:rPr>
      </w:pPr>
      <w:r w:rsidRPr="00A300E3">
        <w:rPr>
          <w:lang w:val="fr-FR"/>
        </w:rPr>
        <w:t xml:space="preserve">    DigestEncryptionAlgorithmIdentifier,</w:t>
      </w:r>
    </w:p>
    <w:p w:rsidR="0065742A" w:rsidRPr="00A300E3" w:rsidRDefault="0065742A" w:rsidP="003C6C63">
      <w:pPr>
        <w:pStyle w:val="PlainText"/>
        <w:rPr>
          <w:lang w:val="fr-FR"/>
        </w:rPr>
      </w:pPr>
      <w:r w:rsidRPr="00A300E3">
        <w:rPr>
          <w:lang w:val="fr-FR"/>
        </w:rPr>
        <w:t xml:space="preserve">  encryptedDigest EncryptedDigest,</w:t>
      </w:r>
    </w:p>
    <w:p w:rsidR="0065742A" w:rsidRPr="00A300E3" w:rsidRDefault="0065742A" w:rsidP="003C6C63">
      <w:pPr>
        <w:pStyle w:val="PlainText"/>
        <w:rPr>
          <w:lang w:val="fr-FR"/>
        </w:rPr>
      </w:pPr>
      <w:r w:rsidRPr="00A300E3">
        <w:rPr>
          <w:lang w:val="fr-FR"/>
        </w:rPr>
        <w:t xml:space="preserve">  unauthenticatedAttributes</w:t>
      </w:r>
    </w:p>
    <w:p w:rsidR="0065742A" w:rsidRPr="00A300E3" w:rsidRDefault="0065742A" w:rsidP="003C6C63">
      <w:pPr>
        <w:pStyle w:val="PlainText"/>
        <w:rPr>
          <w:lang w:val="fr-FR"/>
        </w:rPr>
      </w:pPr>
      <w:r w:rsidRPr="00A300E3">
        <w:rPr>
          <w:lang w:val="fr-FR"/>
        </w:rPr>
        <w:t xml:space="preserve">    [1] IMPLICIT Attributes OPTIONAL }</w:t>
      </w:r>
    </w:p>
    <w:p w:rsidR="0065742A" w:rsidRDefault="0065742A" w:rsidP="003C6C63">
      <w:pPr>
        <w:pStyle w:val="PlainText"/>
      </w:pPr>
      <w:r w:rsidRPr="00262C3C">
        <w:t>IssuerAndSerialNumber ::= SEQUENCE {</w:t>
      </w:r>
    </w:p>
    <w:p w:rsidR="0065742A" w:rsidRDefault="0065742A" w:rsidP="003C6C63">
      <w:pPr>
        <w:pStyle w:val="PlainText"/>
      </w:pPr>
      <w:r w:rsidRPr="00262C3C">
        <w:t xml:space="preserve">  issuer Name,</w:t>
      </w:r>
    </w:p>
    <w:p w:rsidR="0065742A" w:rsidRPr="00262C3C" w:rsidRDefault="0065742A" w:rsidP="003C6C63">
      <w:pPr>
        <w:pStyle w:val="PlainText"/>
      </w:pPr>
      <w:r w:rsidRPr="00262C3C">
        <w:t xml:space="preserve">  serialNumber CertificateSerialNumber }</w:t>
      </w:r>
    </w:p>
    <w:p w:rsidR="0065742A" w:rsidRDefault="0065742A" w:rsidP="003C6C63">
      <w:pPr>
        <w:pStyle w:val="PlainText"/>
      </w:pPr>
      <w:r>
        <w:t>EncryptedDigest ::= OCTET STRING</w:t>
      </w:r>
    </w:p>
    <w:p w:rsidR="0065742A" w:rsidRDefault="0065742A" w:rsidP="003C6C63">
      <w:pPr>
        <w:pStyle w:val="Le"/>
      </w:pPr>
    </w:p>
    <w:p w:rsidR="0065742A" w:rsidRDefault="0065742A" w:rsidP="00152592">
      <w:pPr>
        <w:pStyle w:val="BodyTextLink"/>
      </w:pPr>
      <w:r>
        <w:t xml:space="preserve">The Authenticode profile for </w:t>
      </w:r>
      <w:r w:rsidRPr="005159BD">
        <w:rPr>
          <w:b/>
        </w:rPr>
        <w:t>SignerInfo</w:t>
      </w:r>
      <w:r>
        <w:rPr>
          <w:b/>
        </w:rPr>
        <w:t xml:space="preserve"> </w:t>
      </w:r>
      <w:r>
        <w:t>assigns the following values:</w:t>
      </w:r>
    </w:p>
    <w:p w:rsidR="0065742A" w:rsidRDefault="0065742A" w:rsidP="00AB65E2">
      <w:pPr>
        <w:pStyle w:val="DT"/>
      </w:pPr>
      <w:r>
        <w:t>version</w:t>
      </w:r>
    </w:p>
    <w:p w:rsidR="0065742A" w:rsidRPr="005E5815" w:rsidRDefault="0065742A" w:rsidP="00AB65E2">
      <w:pPr>
        <w:pStyle w:val="DL"/>
      </w:pPr>
      <w:r>
        <w:t>This field must be set to 1.</w:t>
      </w:r>
    </w:p>
    <w:p w:rsidR="0065742A" w:rsidRDefault="0065742A" w:rsidP="00AB65E2">
      <w:pPr>
        <w:pStyle w:val="DT"/>
      </w:pPr>
      <w:r>
        <w:t>issuerAndSerialNumber</w:t>
      </w:r>
    </w:p>
    <w:p w:rsidR="0065742A" w:rsidRPr="005464B2" w:rsidRDefault="0065742A" w:rsidP="00AB65E2">
      <w:pPr>
        <w:pStyle w:val="DL"/>
        <w:rPr>
          <w:b/>
        </w:rPr>
      </w:pPr>
      <w:r>
        <w:t xml:space="preserve">This field contains an </w:t>
      </w:r>
      <w:r w:rsidRPr="005C59A7">
        <w:rPr>
          <w:b/>
        </w:rPr>
        <w:t>issuerAndSerialNumber</w:t>
      </w:r>
      <w:r>
        <w:t xml:space="preserve"> structure, which contains the issuer name and serial number of the signing certificate, as defined by ”PKCS #7: Cryptographic Message Syntax Standard</w:t>
      </w:r>
      <w:r>
        <w:rPr>
          <w:b/>
        </w:rPr>
        <w:t>.”</w:t>
      </w:r>
    </w:p>
    <w:p w:rsidR="0065742A" w:rsidRPr="00AB65E2" w:rsidRDefault="0065742A" w:rsidP="00AB65E2">
      <w:pPr>
        <w:pStyle w:val="DT"/>
      </w:pPr>
      <w:r w:rsidRPr="00AB65E2">
        <w:t>digestAlgorithm</w:t>
      </w:r>
    </w:p>
    <w:p w:rsidR="0065742A" w:rsidRDefault="0065742A" w:rsidP="00AB65E2">
      <w:pPr>
        <w:pStyle w:val="DL"/>
      </w:pPr>
      <w:r>
        <w:t xml:space="preserve">This field contains the OID of the digest algorithm that is used to sign the contents of </w:t>
      </w:r>
      <w:r w:rsidRPr="005464B2">
        <w:rPr>
          <w:b/>
        </w:rPr>
        <w:t>ContentInfo</w:t>
      </w:r>
      <w:r>
        <w:t xml:space="preserve">, as defined by ”PKCS #7: Cryptographic Message Syntax Standard.” The </w:t>
      </w:r>
      <w:r w:rsidRPr="005464B2">
        <w:rPr>
          <w:b/>
        </w:rPr>
        <w:t>digestAlgorithm</w:t>
      </w:r>
      <w:r>
        <w:t xml:space="preserve"> value in the parent </w:t>
      </w:r>
      <w:r w:rsidRPr="005464B2">
        <w:rPr>
          <w:b/>
        </w:rPr>
        <w:t>SignedData</w:t>
      </w:r>
      <w:r>
        <w:t xml:space="preserve"> structure must match the </w:t>
      </w:r>
      <w:r w:rsidRPr="00986B91">
        <w:rPr>
          <w:b/>
        </w:rPr>
        <w:t>digestAlgorithm</w:t>
      </w:r>
      <w:r>
        <w:t xml:space="preserve"> value assigned in </w:t>
      </w:r>
      <w:r w:rsidRPr="005464B2">
        <w:rPr>
          <w:b/>
        </w:rPr>
        <w:t>signerInfo</w:t>
      </w:r>
      <w:r>
        <w:t>. Algorithms supported by Authenticode include:</w:t>
      </w:r>
    </w:p>
    <w:p w:rsidR="0065742A" w:rsidRDefault="0065742A" w:rsidP="00DE1989">
      <w:pPr>
        <w:pStyle w:val="BulletList2"/>
      </w:pPr>
      <w:r>
        <w:t>SHA1 (</w:t>
      </w:r>
      <w:r w:rsidRPr="004651A1">
        <w:t>1.3.14.3.2.26</w:t>
      </w:r>
      <w:r>
        <w:t>)</w:t>
      </w:r>
    </w:p>
    <w:p w:rsidR="0065742A" w:rsidRDefault="0065742A" w:rsidP="00DE1989">
      <w:pPr>
        <w:pStyle w:val="BulletList2"/>
      </w:pPr>
      <w:r>
        <w:t>MD5 (</w:t>
      </w:r>
      <w:r w:rsidRPr="004651A1">
        <w:t>1.2.840.113549.2.5</w:t>
      </w:r>
      <w:r>
        <w:t xml:space="preserve">) </w:t>
      </w:r>
      <w:r>
        <w:br/>
        <w:t>This algorithm is supported only for backwards-compatibility requirements and should not be used to sign new content.</w:t>
      </w:r>
    </w:p>
    <w:p w:rsidR="0065742A" w:rsidRPr="00AB65E2" w:rsidRDefault="0065742A" w:rsidP="00AB65E2">
      <w:pPr>
        <w:pStyle w:val="DT"/>
      </w:pPr>
      <w:r w:rsidRPr="00AB65E2">
        <w:t>authenticatedAttributes</w:t>
      </w:r>
    </w:p>
    <w:p w:rsidR="0065742A" w:rsidRDefault="0065742A" w:rsidP="00DB7E01">
      <w:pPr>
        <w:pStyle w:val="DL"/>
        <w:keepNext/>
      </w:pPr>
      <w:r>
        <w:t>This field contains a set of signed attributes. The following attributes are always present:</w:t>
      </w:r>
    </w:p>
    <w:p w:rsidR="0065742A" w:rsidRDefault="0065742A" w:rsidP="00DE1989">
      <w:pPr>
        <w:pStyle w:val="BulletList2"/>
      </w:pPr>
      <w:r w:rsidRPr="001D371F">
        <w:rPr>
          <w:b/>
        </w:rPr>
        <w:t>contentType</w:t>
      </w:r>
      <w:r>
        <w:t xml:space="preserve"> (</w:t>
      </w:r>
      <w:r w:rsidRPr="00C0243E">
        <w:t>1.2.840.113549.1.9.3</w:t>
      </w:r>
      <w:r>
        <w:t>)</w:t>
      </w:r>
      <w:r>
        <w:br/>
        <w:t xml:space="preserve">This attribute contains a </w:t>
      </w:r>
      <w:r w:rsidRPr="00BD6056">
        <w:rPr>
          <w:b/>
        </w:rPr>
        <w:t>messageDigest</w:t>
      </w:r>
      <w:r>
        <w:t xml:space="preserve"> OID (</w:t>
      </w:r>
      <w:r w:rsidRPr="00C0243E">
        <w:t>1.2.840.113549.1.9.4</w:t>
      </w:r>
      <w:r>
        <w:t xml:space="preserve">) as defined in </w:t>
      </w:r>
      <w:r w:rsidRPr="00BD6056">
        <w:t xml:space="preserve"> </w:t>
      </w:r>
      <w:r>
        <w:t>”PKCS #9: Selected Attribute Types.”</w:t>
      </w:r>
    </w:p>
    <w:p w:rsidR="0065742A" w:rsidRDefault="0065742A" w:rsidP="00BD6056">
      <w:pPr>
        <w:pStyle w:val="BulletList2"/>
      </w:pPr>
      <w:r w:rsidRPr="001D371F">
        <w:rPr>
          <w:b/>
        </w:rPr>
        <w:t>messageDigest</w:t>
      </w:r>
      <w:r>
        <w:t xml:space="preserve"> (</w:t>
      </w:r>
      <w:r w:rsidRPr="00216D81">
        <w:t>1.2.840.113549.1.9.4</w:t>
      </w:r>
      <w:r>
        <w:t>)</w:t>
      </w:r>
      <w:r>
        <w:br/>
        <w:t>This attribute c</w:t>
      </w:r>
      <w:r w:rsidRPr="00BD6056">
        <w:t>ontains a</w:t>
      </w:r>
      <w:r>
        <w:t>n octet string with a</w:t>
      </w:r>
      <w:r w:rsidRPr="00BD6056">
        <w:t xml:space="preserve"> hash</w:t>
      </w:r>
      <w:r>
        <w:t xml:space="preserve"> value that is calculated as defined in ”PKCS #7: Cryptographic Message Syntax Standard.”</w:t>
      </w:r>
    </w:p>
    <w:p w:rsidR="0065742A" w:rsidRDefault="0065742A" w:rsidP="00AB65E2">
      <w:pPr>
        <w:pStyle w:val="DL"/>
      </w:pPr>
      <w:r>
        <w:t>The follow signed attribute is always present in an Authenticode signature:</w:t>
      </w:r>
    </w:p>
    <w:p w:rsidR="0065742A" w:rsidRDefault="0065742A" w:rsidP="0078115C">
      <w:pPr>
        <w:pStyle w:val="BulletList2"/>
      </w:pPr>
      <w:r w:rsidRPr="00BD6056">
        <w:rPr>
          <w:b/>
        </w:rPr>
        <w:t>SPC_SP_OPUS_INFO_OBJID</w:t>
      </w:r>
      <w:r w:rsidRPr="00FA393F">
        <w:t xml:space="preserve"> </w:t>
      </w:r>
      <w:r>
        <w:t>(</w:t>
      </w:r>
      <w:r w:rsidRPr="00FA393F">
        <w:t>1.3.6.1.4.1.311.2.1.12</w:t>
      </w:r>
      <w:r w:rsidRPr="00463C52">
        <w:t>)</w:t>
      </w:r>
      <w:r>
        <w:br/>
        <w:t>This attribute c</w:t>
      </w:r>
      <w:r w:rsidRPr="00463C52">
        <w:t>ontains</w:t>
      </w:r>
      <w:r>
        <w:t xml:space="preserve"> an</w:t>
      </w:r>
      <w:r w:rsidRPr="00463C52">
        <w:t xml:space="preserve"> </w:t>
      </w:r>
      <w:r w:rsidRPr="00463C52">
        <w:rPr>
          <w:b/>
        </w:rPr>
        <w:t>SpcSpOpusInfo</w:t>
      </w:r>
      <w:r>
        <w:t xml:space="preserve"> structure. For details, see ”Authenticode-Specific Structures” later in this paper.</w:t>
      </w:r>
    </w:p>
    <w:p w:rsidR="0065742A" w:rsidRPr="00AB65E2" w:rsidRDefault="0065742A" w:rsidP="00AB65E2">
      <w:pPr>
        <w:pStyle w:val="DT"/>
      </w:pPr>
      <w:r w:rsidRPr="00AB65E2">
        <w:t>digestEncryptionAlgorithm</w:t>
      </w:r>
    </w:p>
    <w:p w:rsidR="0065742A" w:rsidRDefault="0065742A" w:rsidP="00AB65E2">
      <w:pPr>
        <w:pStyle w:val="DL"/>
        <w:rPr>
          <w:rFonts w:eastAsia="Times New Roman" w:cs="Courier New"/>
        </w:rPr>
      </w:pPr>
      <w:r w:rsidRPr="003B10AB">
        <w:rPr>
          <w:rFonts w:eastAsia="Times New Roman" w:cs="Courier New"/>
        </w:rPr>
        <w:t xml:space="preserve">This field contains an OID </w:t>
      </w:r>
      <w:r>
        <w:rPr>
          <w:rFonts w:eastAsia="Times New Roman" w:cs="Courier New"/>
        </w:rPr>
        <w:t>that specifies</w:t>
      </w:r>
      <w:r w:rsidRPr="003B10AB">
        <w:rPr>
          <w:rFonts w:eastAsia="Times New Roman" w:cs="Courier New"/>
        </w:rPr>
        <w:t xml:space="preserve"> the </w:t>
      </w:r>
      <w:r w:rsidRPr="00AB65E2">
        <w:t>signature</w:t>
      </w:r>
      <w:r w:rsidRPr="003B10AB">
        <w:rPr>
          <w:rFonts w:eastAsia="Times New Roman" w:cs="Courier New"/>
        </w:rPr>
        <w:t xml:space="preserve"> algorithm. </w:t>
      </w:r>
      <w:r>
        <w:rPr>
          <w:rFonts w:eastAsia="Times New Roman" w:cs="Courier New"/>
        </w:rPr>
        <w:t>Supported algorithms include:</w:t>
      </w:r>
    </w:p>
    <w:p w:rsidR="0065742A" w:rsidRPr="00A338B9" w:rsidRDefault="0065742A" w:rsidP="00463C52">
      <w:pPr>
        <w:pStyle w:val="BulletList2"/>
        <w:rPr>
          <w:rFonts w:eastAsia="Times New Roman" w:cs="Courier New"/>
        </w:rPr>
      </w:pPr>
      <w:r>
        <w:rPr>
          <w:rFonts w:eastAsia="Times New Roman" w:cs="Courier New"/>
        </w:rPr>
        <w:t>RSA (</w:t>
      </w:r>
      <w:r w:rsidRPr="00F37860">
        <w:t>1.2.840.113549.1.1.1</w:t>
      </w:r>
      <w:r>
        <w:t>)</w:t>
      </w:r>
    </w:p>
    <w:p w:rsidR="0065742A" w:rsidRPr="00A338B9" w:rsidRDefault="0065742A" w:rsidP="00463C52">
      <w:pPr>
        <w:pStyle w:val="BulletList2"/>
        <w:rPr>
          <w:rFonts w:eastAsia="Times New Roman" w:cs="Courier New"/>
        </w:rPr>
      </w:pPr>
      <w:r>
        <w:rPr>
          <w:rFonts w:eastAsia="Times New Roman" w:cs="Courier New"/>
        </w:rPr>
        <w:t>DSA (</w:t>
      </w:r>
      <w:r w:rsidRPr="000C4142">
        <w:rPr>
          <w:rFonts w:eastAsia="Times New Roman" w:cs="Courier New"/>
        </w:rPr>
        <w:t>1.2.840.10040.4.1</w:t>
      </w:r>
      <w:r>
        <w:rPr>
          <w:rFonts w:eastAsia="Times New Roman" w:cs="Courier New"/>
        </w:rPr>
        <w:t>)</w:t>
      </w:r>
    </w:p>
    <w:p w:rsidR="0065742A" w:rsidRPr="00AB65E2" w:rsidRDefault="0065742A" w:rsidP="00AB65E2">
      <w:pPr>
        <w:pStyle w:val="DT"/>
      </w:pPr>
      <w:r w:rsidRPr="00AB65E2">
        <w:t>encryptedDigest</w:t>
      </w:r>
    </w:p>
    <w:p w:rsidR="0065742A" w:rsidRPr="003B10AB" w:rsidRDefault="0065742A" w:rsidP="00AB65E2">
      <w:pPr>
        <w:pStyle w:val="DL"/>
      </w:pPr>
      <w:r>
        <w:rPr>
          <w:rFonts w:eastAsia="Times New Roman" w:cs="Courier New"/>
        </w:rPr>
        <w:t xml:space="preserve">This field contains </w:t>
      </w:r>
      <w:r>
        <w:t>the</w:t>
      </w:r>
      <w:r w:rsidRPr="003B10AB">
        <w:rPr>
          <w:rFonts w:eastAsia="Times New Roman" w:cs="Courier New"/>
        </w:rPr>
        <w:t xml:space="preserve"> signature </w:t>
      </w:r>
      <w:r>
        <w:rPr>
          <w:rFonts w:eastAsia="Times New Roman" w:cs="Courier New"/>
        </w:rPr>
        <w:t>created by the signing certificate's private key</w:t>
      </w:r>
      <w:r w:rsidRPr="003B10AB">
        <w:rPr>
          <w:rFonts w:eastAsia="Times New Roman" w:cs="Courier New"/>
        </w:rPr>
        <w:t>,</w:t>
      </w:r>
      <w:r>
        <w:rPr>
          <w:rFonts w:eastAsia="Times New Roman" w:cs="Courier New"/>
        </w:rPr>
        <w:t xml:space="preserve"> </w:t>
      </w:r>
      <w:r w:rsidRPr="003B10AB">
        <w:rPr>
          <w:rFonts w:eastAsia="Times New Roman" w:cs="Courier New"/>
        </w:rPr>
        <w:t xml:space="preserve">calculated </w:t>
      </w:r>
      <w:r>
        <w:rPr>
          <w:rFonts w:eastAsia="Times New Roman" w:cs="Courier New"/>
        </w:rPr>
        <w:t>as defined by</w:t>
      </w:r>
      <w:r w:rsidRPr="003B10AB">
        <w:rPr>
          <w:rFonts w:eastAsia="Times New Roman" w:cs="Courier New"/>
        </w:rPr>
        <w:t xml:space="preserve"> </w:t>
      </w:r>
      <w:r>
        <w:rPr>
          <w:rFonts w:eastAsia="Times New Roman" w:cs="Courier New"/>
        </w:rPr>
        <w:t>the PKCS #7 specification</w:t>
      </w:r>
      <w:r w:rsidRPr="003B10AB">
        <w:rPr>
          <w:rFonts w:eastAsia="Times New Roman" w:cs="Courier New"/>
        </w:rPr>
        <w:t>.</w:t>
      </w:r>
    </w:p>
    <w:p w:rsidR="0065742A" w:rsidRPr="00AB65E2" w:rsidRDefault="0065742A" w:rsidP="00AB65E2">
      <w:pPr>
        <w:pStyle w:val="DT"/>
      </w:pPr>
      <w:r w:rsidRPr="00AB65E2">
        <w:t>unauthenticatedAttributes</w:t>
      </w:r>
    </w:p>
    <w:p w:rsidR="0065742A" w:rsidRDefault="0065742A" w:rsidP="00AB65E2">
      <w:pPr>
        <w:pStyle w:val="DL"/>
      </w:pPr>
      <w:r w:rsidRPr="003B10AB">
        <w:t>If</w:t>
      </w:r>
      <w:r>
        <w:t xml:space="preserve"> present, this field contains an </w:t>
      </w:r>
      <w:r w:rsidRPr="00623EEE">
        <w:rPr>
          <w:b/>
        </w:rPr>
        <w:t>Attributes</w:t>
      </w:r>
      <w:r>
        <w:t xml:space="preserve"> object that in turn contains a set of </w:t>
      </w:r>
      <w:r w:rsidRPr="00103236">
        <w:rPr>
          <w:b/>
        </w:rPr>
        <w:t>Attribute</w:t>
      </w:r>
      <w:r>
        <w:t xml:space="preserve"> objects. In Authenticode, this set contains only one </w:t>
      </w:r>
      <w:r w:rsidRPr="00623EEE">
        <w:rPr>
          <w:b/>
        </w:rPr>
        <w:t>Attribute</w:t>
      </w:r>
      <w:r>
        <w:rPr>
          <w:b/>
        </w:rPr>
        <w:t xml:space="preserve"> </w:t>
      </w:r>
      <w:r w:rsidRPr="00103236">
        <w:t>object,</w:t>
      </w:r>
      <w:r>
        <w:t xml:space="preserve"> which contains an </w:t>
      </w:r>
      <w:r w:rsidRPr="00FB6418">
        <w:t>Authenticode</w:t>
      </w:r>
      <w:r>
        <w:t xml:space="preserve"> timestamp. The Authenticode timestamp is described in ”Authenticode-Specific Structures” later in this paper.</w:t>
      </w:r>
    </w:p>
    <w:p w:rsidR="0065742A" w:rsidRDefault="0065742A" w:rsidP="0010435A">
      <w:pPr>
        <w:pStyle w:val="Heading1"/>
      </w:pPr>
      <w:bookmarkStart w:id="7" w:name="_Toc193696378"/>
      <w:r>
        <w:t>Authenticode-Specific Structures</w:t>
      </w:r>
      <w:bookmarkEnd w:id="7"/>
    </w:p>
    <w:p w:rsidR="0065742A" w:rsidRDefault="0065742A" w:rsidP="00FB6418">
      <w:pPr>
        <w:pStyle w:val="BodyText"/>
      </w:pPr>
      <w:r>
        <w:t xml:space="preserve">This part of the paper describes the Authenticode-specific structures in an Authenticode signature’s PKCS #7 </w:t>
      </w:r>
      <w:r w:rsidRPr="00E056C7">
        <w:rPr>
          <w:b/>
        </w:rPr>
        <w:t>SignedData</w:t>
      </w:r>
      <w:r>
        <w:t xml:space="preserve"> structure.</w:t>
      </w:r>
    </w:p>
    <w:p w:rsidR="0065742A" w:rsidRDefault="0065742A" w:rsidP="00C53776">
      <w:pPr>
        <w:pStyle w:val="Heading2"/>
      </w:pPr>
      <w:bookmarkStart w:id="8" w:name="_Toc193696379"/>
      <w:r>
        <w:t>Authenticode-Specific Structures in ContentInfo</w:t>
      </w:r>
      <w:bookmarkEnd w:id="8"/>
    </w:p>
    <w:p w:rsidR="0065742A" w:rsidRDefault="0065742A" w:rsidP="00FB6418">
      <w:pPr>
        <w:pStyle w:val="BodyText"/>
      </w:pPr>
      <w:r>
        <w:t xml:space="preserve">An Authenticode signature's </w:t>
      </w:r>
      <w:r w:rsidRPr="00623EEE">
        <w:rPr>
          <w:b/>
        </w:rPr>
        <w:t>ContentInfo</w:t>
      </w:r>
      <w:r>
        <w:t xml:space="preserve"> structure contains several structures that in turn contain the file's hash value</w:t>
      </w:r>
      <w:r w:rsidRPr="00623EEE">
        <w:t>, page hash</w:t>
      </w:r>
      <w:r>
        <w:t xml:space="preserve"> values</w:t>
      </w:r>
      <w:r w:rsidRPr="00623EEE">
        <w:t xml:space="preserve"> (if present), </w:t>
      </w:r>
      <w:r>
        <w:t xml:space="preserve">the file description, and various optional or legacy ASN.1 fields. The root </w:t>
      </w:r>
      <w:r w:rsidRPr="00C53776">
        <w:t xml:space="preserve">structure is </w:t>
      </w:r>
      <w:r w:rsidRPr="00623EEE">
        <w:rPr>
          <w:rFonts w:cs="Courier New"/>
          <w:b/>
        </w:rPr>
        <w:t>SpcIndirectDataContent</w:t>
      </w:r>
      <w:r w:rsidRPr="00C53776">
        <w:rPr>
          <w:rFonts w:cs="Courier New"/>
        </w:rPr>
        <w:t>.</w:t>
      </w:r>
    </w:p>
    <w:p w:rsidR="0065742A" w:rsidRDefault="0065742A" w:rsidP="00C53776">
      <w:pPr>
        <w:pStyle w:val="Heading3"/>
      </w:pPr>
      <w:bookmarkStart w:id="9" w:name="_Toc193696380"/>
      <w:r w:rsidRPr="00881C36">
        <w:t>SpcIndirectDataContent</w:t>
      </w:r>
      <w:bookmarkEnd w:id="9"/>
    </w:p>
    <w:p w:rsidR="0065742A" w:rsidRDefault="0065742A" w:rsidP="00DE1989">
      <w:pPr>
        <w:pStyle w:val="BodyTextLink"/>
      </w:pPr>
      <w:r>
        <w:t xml:space="preserve">The following is the ASN.1 definition of </w:t>
      </w:r>
      <w:r w:rsidRPr="00D66DF2">
        <w:rPr>
          <w:b/>
        </w:rPr>
        <w:t>SpcIndirectDataContent</w:t>
      </w:r>
      <w:r>
        <w:t>:</w:t>
      </w:r>
    </w:p>
    <w:p w:rsidR="0065742A" w:rsidRPr="009A2DAC" w:rsidRDefault="0065742A" w:rsidP="003C6C63">
      <w:pPr>
        <w:pStyle w:val="PlainText"/>
      </w:pPr>
      <w:r w:rsidRPr="009A2DAC">
        <w:t>SpcIndirectDataContent ::= SEQUENCE {</w:t>
      </w:r>
    </w:p>
    <w:p w:rsidR="0065742A" w:rsidRPr="009A2DAC" w:rsidRDefault="0065742A" w:rsidP="003C6C63">
      <w:pPr>
        <w:pStyle w:val="PlainText"/>
      </w:pPr>
      <w:r w:rsidRPr="009A2DAC">
        <w:t xml:space="preserve">    data                    SpcAttributeTypeAndOptionalValue,</w:t>
      </w:r>
    </w:p>
    <w:p w:rsidR="0065742A" w:rsidRPr="009A2DAC" w:rsidRDefault="0065742A" w:rsidP="003C6C63">
      <w:pPr>
        <w:pStyle w:val="PlainText"/>
      </w:pPr>
      <w:r w:rsidRPr="009A2DAC">
        <w:t xml:space="preserve">    messageDigest           DigestInfo</w:t>
      </w:r>
    </w:p>
    <w:p w:rsidR="0065742A" w:rsidRPr="009A2DAC" w:rsidRDefault="0065742A" w:rsidP="003C6C63">
      <w:pPr>
        <w:pStyle w:val="PlainText"/>
      </w:pPr>
      <w:r w:rsidRPr="009A2DAC">
        <w:t>} --#public—</w:t>
      </w:r>
    </w:p>
    <w:p w:rsidR="0065742A" w:rsidRPr="009A2DAC" w:rsidRDefault="0065742A" w:rsidP="003C6C63">
      <w:pPr>
        <w:pStyle w:val="PlainText"/>
      </w:pPr>
    </w:p>
    <w:p w:rsidR="0065742A" w:rsidRPr="009A2DAC" w:rsidRDefault="0065742A" w:rsidP="005720D2">
      <w:pPr>
        <w:pStyle w:val="PlainText"/>
        <w:keepNext/>
      </w:pPr>
      <w:r w:rsidRPr="009A2DAC">
        <w:t>SpcAttributeTypeAndOptionalValue ::= SEQUENCE {</w:t>
      </w:r>
    </w:p>
    <w:p w:rsidR="0065742A" w:rsidRPr="009A2DAC" w:rsidRDefault="0065742A" w:rsidP="005720D2">
      <w:pPr>
        <w:pStyle w:val="PlainText"/>
        <w:keepNext/>
      </w:pPr>
      <w:r w:rsidRPr="009A2DAC">
        <w:t xml:space="preserve">    type                    ObjectID,</w:t>
      </w:r>
    </w:p>
    <w:p w:rsidR="0065742A" w:rsidRPr="009A2DAC" w:rsidRDefault="0065742A" w:rsidP="003C6C63">
      <w:pPr>
        <w:pStyle w:val="PlainText"/>
      </w:pPr>
      <w:r w:rsidRPr="009A2DAC">
        <w:t xml:space="preserve">    value                   </w:t>
      </w:r>
      <w:r>
        <w:t xml:space="preserve">[0] EXPLICIT </w:t>
      </w:r>
      <w:r w:rsidRPr="009A2DAC">
        <w:t>ANY OPTIONAL</w:t>
      </w:r>
    </w:p>
    <w:p w:rsidR="0065742A" w:rsidRPr="009A2DAC" w:rsidRDefault="0065742A" w:rsidP="003C6C63">
      <w:pPr>
        <w:pStyle w:val="PlainText"/>
      </w:pPr>
      <w:r w:rsidRPr="009A2DAC">
        <w:t>}</w:t>
      </w:r>
    </w:p>
    <w:p w:rsidR="0065742A" w:rsidRPr="009A2DAC" w:rsidRDefault="0065742A" w:rsidP="003C6C63">
      <w:pPr>
        <w:pStyle w:val="PlainText"/>
      </w:pPr>
    </w:p>
    <w:p w:rsidR="0065742A" w:rsidRPr="009A2DAC" w:rsidRDefault="0065742A" w:rsidP="00891EA7">
      <w:pPr>
        <w:pStyle w:val="PlainText"/>
        <w:keepNext/>
      </w:pPr>
      <w:r w:rsidRPr="009A2DAC">
        <w:t>DigestInfo ::= SEQUENCE {</w:t>
      </w:r>
    </w:p>
    <w:p w:rsidR="0065742A" w:rsidRPr="009A2DAC" w:rsidRDefault="0065742A" w:rsidP="003C6C63">
      <w:pPr>
        <w:pStyle w:val="PlainText"/>
      </w:pPr>
      <w:r w:rsidRPr="009A2DAC">
        <w:t xml:space="preserve">    digestAlgorithm     AlgorithmIdentifier,</w:t>
      </w:r>
    </w:p>
    <w:p w:rsidR="0065742A" w:rsidRPr="009A2DAC" w:rsidRDefault="0065742A" w:rsidP="003C6C63">
      <w:pPr>
        <w:pStyle w:val="PlainText"/>
      </w:pPr>
      <w:r w:rsidRPr="009A2DAC">
        <w:t xml:space="preserve">    digest              OCTETSTRING</w:t>
      </w:r>
    </w:p>
    <w:p w:rsidR="0065742A" w:rsidRPr="009A2DAC" w:rsidRDefault="0065742A" w:rsidP="003C6C63">
      <w:pPr>
        <w:pStyle w:val="PlainText"/>
      </w:pPr>
      <w:r w:rsidRPr="009A2DAC">
        <w:t>}</w:t>
      </w:r>
    </w:p>
    <w:p w:rsidR="0065742A" w:rsidRPr="009A2DAC" w:rsidRDefault="0065742A" w:rsidP="003C6C63">
      <w:pPr>
        <w:pStyle w:val="PlainText"/>
      </w:pPr>
    </w:p>
    <w:p w:rsidR="0065742A" w:rsidRPr="009A2DAC" w:rsidRDefault="0065742A" w:rsidP="003C6C63">
      <w:pPr>
        <w:pStyle w:val="PlainText"/>
      </w:pPr>
      <w:r w:rsidRPr="009A2DAC">
        <w:t>AlgorithmIdentifier    ::=    SEQUENCE {</w:t>
      </w:r>
    </w:p>
    <w:p w:rsidR="0065742A" w:rsidRPr="009A2DAC" w:rsidRDefault="0065742A" w:rsidP="003C6C63">
      <w:pPr>
        <w:pStyle w:val="PlainText"/>
      </w:pPr>
      <w:r w:rsidRPr="009A2DAC">
        <w:t xml:space="preserve">    algorithm           ObjectID,</w:t>
      </w:r>
    </w:p>
    <w:p w:rsidR="0065742A" w:rsidRDefault="0065742A" w:rsidP="003C6C63">
      <w:pPr>
        <w:pStyle w:val="PlainText"/>
      </w:pPr>
      <w:r w:rsidRPr="009A2DAC">
        <w:t xml:space="preserve">    parameters          </w:t>
      </w:r>
      <w:r>
        <w:t xml:space="preserve">[0] EXPLICIT </w:t>
      </w:r>
      <w:r w:rsidRPr="009A2DAC">
        <w:t>ANY OPTIONAL</w:t>
      </w:r>
    </w:p>
    <w:p w:rsidR="0065742A" w:rsidRPr="009A2DAC" w:rsidRDefault="0065742A" w:rsidP="003C6C63">
      <w:pPr>
        <w:pStyle w:val="PlainText"/>
      </w:pPr>
      <w:r w:rsidRPr="009A2DAC">
        <w:t>}</w:t>
      </w:r>
    </w:p>
    <w:p w:rsidR="0065742A" w:rsidRPr="003D4F06" w:rsidRDefault="0065742A" w:rsidP="003C6C63">
      <w:pPr>
        <w:pStyle w:val="Le"/>
      </w:pPr>
    </w:p>
    <w:p w:rsidR="0065742A" w:rsidRDefault="0065742A" w:rsidP="00DE1989">
      <w:pPr>
        <w:pStyle w:val="BodyTextLink"/>
      </w:pPr>
      <w:r>
        <w:t xml:space="preserve">The </w:t>
      </w:r>
      <w:r w:rsidRPr="00C4629B">
        <w:rPr>
          <w:b/>
        </w:rPr>
        <w:t>SpcIndirectDataContent</w:t>
      </w:r>
      <w:r>
        <w:t xml:space="preserve"> structure has two members:</w:t>
      </w:r>
    </w:p>
    <w:p w:rsidR="0065742A" w:rsidRDefault="0065742A" w:rsidP="004510AC">
      <w:pPr>
        <w:pStyle w:val="DT"/>
      </w:pPr>
      <w:r>
        <w:t>d</w:t>
      </w:r>
      <w:r w:rsidRPr="001665E1">
        <w:t>ata</w:t>
      </w:r>
    </w:p>
    <w:p w:rsidR="0065742A" w:rsidRDefault="0065742A" w:rsidP="004510AC">
      <w:pPr>
        <w:pStyle w:val="DL"/>
      </w:pPr>
      <w:r>
        <w:t xml:space="preserve">This field is set to an </w:t>
      </w:r>
      <w:r w:rsidRPr="004510AC">
        <w:rPr>
          <w:b/>
        </w:rPr>
        <w:t>SpcAttributeTypeAndOptionalValue</w:t>
      </w:r>
      <w:r>
        <w:t xml:space="preserve"> structure.</w:t>
      </w:r>
    </w:p>
    <w:p w:rsidR="0065742A" w:rsidRDefault="0065742A" w:rsidP="004510AC">
      <w:pPr>
        <w:pStyle w:val="DT"/>
      </w:pPr>
      <w:r w:rsidRPr="001665E1">
        <w:t>messageDigest</w:t>
      </w:r>
    </w:p>
    <w:p w:rsidR="0065742A" w:rsidRDefault="0065742A" w:rsidP="004510AC">
      <w:pPr>
        <w:pStyle w:val="DL"/>
      </w:pPr>
      <w:r>
        <w:t xml:space="preserve">This field is set to a </w:t>
      </w:r>
      <w:r w:rsidRPr="000C7D1B">
        <w:rPr>
          <w:b/>
        </w:rPr>
        <w:t>DigestInfo</w:t>
      </w:r>
      <w:r>
        <w:t xml:space="preserve"> structure.</w:t>
      </w:r>
    </w:p>
    <w:p w:rsidR="0065742A" w:rsidRPr="001665E1" w:rsidRDefault="0065742A" w:rsidP="001665E1">
      <w:pPr>
        <w:pStyle w:val="BodyText"/>
      </w:pPr>
      <w:r>
        <w:t>These structures are defined later.</w:t>
      </w:r>
    </w:p>
    <w:p w:rsidR="0065742A" w:rsidRPr="00152592" w:rsidRDefault="0065742A" w:rsidP="005720D2">
      <w:pPr>
        <w:pStyle w:val="BodyTextLink"/>
      </w:pPr>
      <w:r w:rsidRPr="00152592">
        <w:t xml:space="preserve">The </w:t>
      </w:r>
      <w:r w:rsidRPr="005720D2">
        <w:rPr>
          <w:b/>
        </w:rPr>
        <w:t>SpcAttributeTypeAndOptionalValue</w:t>
      </w:r>
      <w:r w:rsidRPr="00152592" w:rsidDel="0092246C">
        <w:t xml:space="preserve"> </w:t>
      </w:r>
      <w:r w:rsidRPr="00152592">
        <w:t>structure has two fields, which are set as follows for an Authenticode-signed PE file:</w:t>
      </w:r>
    </w:p>
    <w:p w:rsidR="0065742A" w:rsidRDefault="0065742A" w:rsidP="004510AC">
      <w:pPr>
        <w:pStyle w:val="DT"/>
      </w:pPr>
      <w:r>
        <w:t>t</w:t>
      </w:r>
      <w:r w:rsidRPr="004510AC">
        <w:t>ype</w:t>
      </w:r>
    </w:p>
    <w:p w:rsidR="0065742A" w:rsidRPr="004510AC" w:rsidRDefault="0065742A" w:rsidP="004510AC">
      <w:pPr>
        <w:pStyle w:val="DL"/>
      </w:pPr>
      <w:r>
        <w:t xml:space="preserve">This field is </w:t>
      </w:r>
      <w:r w:rsidRPr="004510AC">
        <w:t>set to SPC_PE_IMAGE_DATAOBJ OID (1.3.6.1.4.1.311.2.1.15).</w:t>
      </w:r>
    </w:p>
    <w:p w:rsidR="0065742A" w:rsidRDefault="0065742A" w:rsidP="004510AC">
      <w:pPr>
        <w:pStyle w:val="DT"/>
      </w:pPr>
      <w:r w:rsidRPr="00D8746A">
        <w:t>value</w:t>
      </w:r>
    </w:p>
    <w:p w:rsidR="0065742A" w:rsidRDefault="0065742A" w:rsidP="004510AC">
      <w:pPr>
        <w:pStyle w:val="DL"/>
      </w:pPr>
      <w:r>
        <w:t xml:space="preserve">This field is set to an </w:t>
      </w:r>
      <w:r w:rsidRPr="000C7D1B">
        <w:rPr>
          <w:b/>
        </w:rPr>
        <w:t>SpcPeImageData</w:t>
      </w:r>
      <w:r>
        <w:t xml:space="preserve"> structure, which is defined later.</w:t>
      </w:r>
    </w:p>
    <w:p w:rsidR="0065742A" w:rsidRPr="000C7D1B" w:rsidRDefault="0065742A" w:rsidP="00DE1989">
      <w:pPr>
        <w:pStyle w:val="BodyTextLink"/>
      </w:pPr>
      <w:r>
        <w:t xml:space="preserve">The </w:t>
      </w:r>
      <w:r>
        <w:rPr>
          <w:b/>
        </w:rPr>
        <w:t xml:space="preserve">DigestInfo </w:t>
      </w:r>
      <w:r>
        <w:t>structure has two fields:</w:t>
      </w:r>
    </w:p>
    <w:p w:rsidR="0065742A" w:rsidRPr="000C7D1B" w:rsidRDefault="0065742A" w:rsidP="000C7D1B">
      <w:pPr>
        <w:pStyle w:val="DT"/>
      </w:pPr>
      <w:r w:rsidRPr="00790679">
        <w:t>digestAlgorithm</w:t>
      </w:r>
    </w:p>
    <w:p w:rsidR="0065742A" w:rsidRDefault="0065742A" w:rsidP="000C7D1B">
      <w:pPr>
        <w:pStyle w:val="DL"/>
      </w:pPr>
      <w:r>
        <w:t xml:space="preserve">This field specifies the digest algorithm that is used to hash the file. The value must match the </w:t>
      </w:r>
      <w:r w:rsidRPr="00790679">
        <w:rPr>
          <w:b/>
        </w:rPr>
        <w:t>digestAlgorithm</w:t>
      </w:r>
      <w:r>
        <w:t xml:space="preserve"> value </w:t>
      </w:r>
      <w:r w:rsidRPr="00FB6418">
        <w:t>specified</w:t>
      </w:r>
      <w:r>
        <w:t xml:space="preserve"> in </w:t>
      </w:r>
      <w:r w:rsidRPr="00790679">
        <w:rPr>
          <w:b/>
        </w:rPr>
        <w:t>SignerInfo</w:t>
      </w:r>
      <w:r>
        <w:t xml:space="preserve"> and the parent PKCS #7 </w:t>
      </w:r>
      <w:r w:rsidRPr="00790679">
        <w:rPr>
          <w:b/>
        </w:rPr>
        <w:t>digestAlgorithms</w:t>
      </w:r>
      <w:r>
        <w:t xml:space="preserve"> fields.</w:t>
      </w:r>
    </w:p>
    <w:p w:rsidR="0065742A" w:rsidRPr="000C7D1B" w:rsidRDefault="0065742A" w:rsidP="000C7D1B">
      <w:pPr>
        <w:pStyle w:val="DT"/>
      </w:pPr>
      <w:r>
        <w:t>d</w:t>
      </w:r>
      <w:r w:rsidRPr="00282B36">
        <w:t>igest</w:t>
      </w:r>
    </w:p>
    <w:p w:rsidR="0065742A" w:rsidRPr="0070400F" w:rsidRDefault="0065742A" w:rsidP="000C7D1B">
      <w:pPr>
        <w:pStyle w:val="DL"/>
      </w:pPr>
      <w:r>
        <w:t xml:space="preserve">This field </w:t>
      </w:r>
      <w:r w:rsidRPr="000C7D1B">
        <w:t>is set to the message digest value of the file.</w:t>
      </w:r>
      <w:r>
        <w:t xml:space="preserve"> For details, see “Calculating the PE Image Hash” later in the paper.</w:t>
      </w:r>
    </w:p>
    <w:p w:rsidR="0065742A" w:rsidRDefault="0065742A" w:rsidP="00A94ECC">
      <w:pPr>
        <w:pStyle w:val="Heading3"/>
      </w:pPr>
      <w:bookmarkStart w:id="10" w:name="_Toc193696381"/>
      <w:r w:rsidRPr="002C13F1">
        <w:t>SpcPeImageData</w:t>
      </w:r>
      <w:bookmarkEnd w:id="10"/>
    </w:p>
    <w:p w:rsidR="0065742A" w:rsidRDefault="0065742A" w:rsidP="00ED68C3">
      <w:pPr>
        <w:pStyle w:val="BodyTextLink"/>
      </w:pPr>
      <w:r>
        <w:t xml:space="preserve">The following is the ASN.1 definition of </w:t>
      </w:r>
      <w:r w:rsidRPr="00A94ECC">
        <w:rPr>
          <w:b/>
        </w:rPr>
        <w:t>SpcPeImageData</w:t>
      </w:r>
      <w:r>
        <w:t>:</w:t>
      </w:r>
    </w:p>
    <w:p w:rsidR="0065742A" w:rsidRPr="002C13F1" w:rsidRDefault="0065742A" w:rsidP="0070439D">
      <w:pPr>
        <w:pStyle w:val="PlainText"/>
      </w:pPr>
      <w:r w:rsidRPr="002C13F1">
        <w:t>SpcPeImageData ::= SEQUENCE {</w:t>
      </w:r>
    </w:p>
    <w:p w:rsidR="0065742A" w:rsidRPr="002C13F1" w:rsidRDefault="0065742A" w:rsidP="0070439D">
      <w:pPr>
        <w:pStyle w:val="PlainText"/>
      </w:pPr>
      <w:r w:rsidRPr="002C13F1">
        <w:t xml:space="preserve">   flags                   SpcPeImageFlags DEFAULT { includeResources },</w:t>
      </w:r>
    </w:p>
    <w:p w:rsidR="0065742A" w:rsidRPr="002C13F1" w:rsidRDefault="0065742A" w:rsidP="0070439D">
      <w:pPr>
        <w:pStyle w:val="PlainText"/>
      </w:pPr>
      <w:r w:rsidRPr="002C13F1">
        <w:t xml:space="preserve">   file                    SpcLink</w:t>
      </w:r>
    </w:p>
    <w:p w:rsidR="0065742A" w:rsidRPr="002C13F1" w:rsidRDefault="0065742A" w:rsidP="0070439D">
      <w:pPr>
        <w:pStyle w:val="PlainText"/>
      </w:pPr>
      <w:r w:rsidRPr="002C13F1">
        <w:t>} --#public--</w:t>
      </w:r>
    </w:p>
    <w:p w:rsidR="0065742A" w:rsidRDefault="0065742A" w:rsidP="0070439D">
      <w:pPr>
        <w:pStyle w:val="PlainText"/>
      </w:pPr>
    </w:p>
    <w:p w:rsidR="0065742A" w:rsidRPr="002C13F1" w:rsidRDefault="0065742A" w:rsidP="0070439D">
      <w:pPr>
        <w:pStyle w:val="PlainText"/>
      </w:pPr>
      <w:r w:rsidRPr="002C13F1">
        <w:t>SpcPeImageFlags ::= BIT STRING {</w:t>
      </w:r>
    </w:p>
    <w:p w:rsidR="0065742A" w:rsidRPr="002C13F1" w:rsidRDefault="0065742A" w:rsidP="0070439D">
      <w:pPr>
        <w:pStyle w:val="PlainText"/>
      </w:pPr>
      <w:r w:rsidRPr="002C13F1">
        <w:t xml:space="preserve">    includeResources            (0),</w:t>
      </w:r>
    </w:p>
    <w:p w:rsidR="0065742A" w:rsidRPr="002C13F1" w:rsidRDefault="0065742A" w:rsidP="0070439D">
      <w:pPr>
        <w:pStyle w:val="PlainText"/>
      </w:pPr>
      <w:r w:rsidRPr="002C13F1">
        <w:t xml:space="preserve">    includeDebugInfo            (1),</w:t>
      </w:r>
    </w:p>
    <w:p w:rsidR="0065742A" w:rsidRPr="002C13F1" w:rsidRDefault="0065742A" w:rsidP="0070439D">
      <w:pPr>
        <w:pStyle w:val="PlainText"/>
      </w:pPr>
      <w:r w:rsidRPr="002C13F1">
        <w:t xml:space="preserve">    includeImportAddressTable   (2)</w:t>
      </w:r>
    </w:p>
    <w:p w:rsidR="0065742A" w:rsidRDefault="0065742A" w:rsidP="0070439D">
      <w:pPr>
        <w:pStyle w:val="PlainText"/>
      </w:pPr>
      <w:r w:rsidRPr="002C13F1">
        <w:t>}</w:t>
      </w:r>
    </w:p>
    <w:p w:rsidR="0065742A" w:rsidRDefault="0065742A" w:rsidP="0070439D">
      <w:pPr>
        <w:pStyle w:val="PlainText"/>
      </w:pPr>
    </w:p>
    <w:p w:rsidR="0065742A" w:rsidRPr="002C13F1" w:rsidRDefault="0065742A" w:rsidP="0070439D">
      <w:pPr>
        <w:pStyle w:val="PlainText"/>
      </w:pPr>
      <w:r w:rsidRPr="002C13F1">
        <w:t>SpcLink ::= CHOICE {</w:t>
      </w:r>
    </w:p>
    <w:p w:rsidR="0065742A" w:rsidRPr="002C13F1" w:rsidRDefault="0065742A" w:rsidP="0070439D">
      <w:pPr>
        <w:pStyle w:val="PlainText"/>
      </w:pPr>
      <w:r w:rsidRPr="002C13F1">
        <w:t xml:space="preserve">    url                     [0] IMPLICIT IA5STRING,</w:t>
      </w:r>
    </w:p>
    <w:p w:rsidR="0065742A" w:rsidRPr="002C13F1" w:rsidRDefault="0065742A" w:rsidP="0070439D">
      <w:pPr>
        <w:pStyle w:val="PlainText"/>
      </w:pPr>
      <w:r w:rsidRPr="002C13F1">
        <w:t xml:space="preserve">    moniker                 [1] IMPLICIT SpcSerializedObject,</w:t>
      </w:r>
    </w:p>
    <w:p w:rsidR="0065742A" w:rsidRPr="002C13F1" w:rsidRDefault="0065742A" w:rsidP="0070439D">
      <w:pPr>
        <w:pStyle w:val="PlainText"/>
      </w:pPr>
      <w:r w:rsidRPr="002C13F1">
        <w:t xml:space="preserve">    file                    [2] EXPLICIT SpcString</w:t>
      </w:r>
    </w:p>
    <w:p w:rsidR="0065742A" w:rsidRPr="002C13F1" w:rsidRDefault="0065742A" w:rsidP="0070439D">
      <w:pPr>
        <w:pStyle w:val="PlainText"/>
      </w:pPr>
      <w:r w:rsidRPr="002C13F1">
        <w:t>} --#public--</w:t>
      </w:r>
    </w:p>
    <w:p w:rsidR="0065742A" w:rsidRDefault="0065742A" w:rsidP="0070439D">
      <w:pPr>
        <w:pStyle w:val="PlainText"/>
      </w:pPr>
    </w:p>
    <w:p w:rsidR="0065742A" w:rsidRPr="002C13F1" w:rsidRDefault="0065742A" w:rsidP="0070439D">
      <w:pPr>
        <w:pStyle w:val="PlainText"/>
      </w:pPr>
      <w:r w:rsidRPr="002C13F1">
        <w:t>SpcString ::= CHOICE {</w:t>
      </w:r>
    </w:p>
    <w:p w:rsidR="0065742A" w:rsidRPr="002C13F1" w:rsidRDefault="0065742A" w:rsidP="0070439D">
      <w:pPr>
        <w:pStyle w:val="PlainText"/>
      </w:pPr>
      <w:r w:rsidRPr="002C13F1">
        <w:t xml:space="preserve">    unicode                 [0] IMPLICIT BMPSTRING,</w:t>
      </w:r>
    </w:p>
    <w:p w:rsidR="0065742A" w:rsidRPr="002C13F1" w:rsidRDefault="0065742A" w:rsidP="0070439D">
      <w:pPr>
        <w:pStyle w:val="PlainText"/>
      </w:pPr>
      <w:r w:rsidRPr="002C13F1">
        <w:t xml:space="preserve">    ascii                   [1] IMPLICIT IA5STRING</w:t>
      </w:r>
    </w:p>
    <w:p w:rsidR="0065742A" w:rsidRPr="002C13F1" w:rsidRDefault="0065742A" w:rsidP="0070439D">
      <w:pPr>
        <w:pStyle w:val="PlainText"/>
      </w:pPr>
      <w:r w:rsidRPr="002C13F1">
        <w:t>}</w:t>
      </w:r>
    </w:p>
    <w:p w:rsidR="0065742A" w:rsidRPr="002C13F1" w:rsidRDefault="0065742A" w:rsidP="0070439D">
      <w:pPr>
        <w:pStyle w:val="Le"/>
      </w:pPr>
    </w:p>
    <w:p w:rsidR="0065742A" w:rsidRDefault="0065742A" w:rsidP="00ED68C3">
      <w:pPr>
        <w:pStyle w:val="BodyTextLink"/>
      </w:pPr>
      <w:r>
        <w:t xml:space="preserve">The </w:t>
      </w:r>
      <w:r w:rsidRPr="00C4629B">
        <w:rPr>
          <w:b/>
        </w:rPr>
        <w:t>SpcPeImageData</w:t>
      </w:r>
      <w:r>
        <w:t xml:space="preserve"> structure has two fields:</w:t>
      </w:r>
    </w:p>
    <w:p w:rsidR="0065742A" w:rsidRDefault="0065742A" w:rsidP="00A94ECC">
      <w:pPr>
        <w:pStyle w:val="DT"/>
      </w:pPr>
      <w:r w:rsidRPr="00A94ECC">
        <w:t>flags</w:t>
      </w:r>
    </w:p>
    <w:p w:rsidR="0065742A" w:rsidRDefault="0065742A" w:rsidP="00A94ECC">
      <w:pPr>
        <w:pStyle w:val="DL"/>
      </w:pPr>
      <w:r>
        <w:t xml:space="preserve">This field specifies which portions of the Windows PE file are hashed. It is a 2-bit value that is set to one of the </w:t>
      </w:r>
      <w:r w:rsidRPr="00A94ECC">
        <w:rPr>
          <w:b/>
        </w:rPr>
        <w:t>SpcPeImageData</w:t>
      </w:r>
      <w:r>
        <w:t xml:space="preserve"> </w:t>
      </w:r>
      <w:r w:rsidRPr="002C13F1">
        <w:t>flags</w:t>
      </w:r>
      <w:r>
        <w:t xml:space="preserve">. Although </w:t>
      </w:r>
      <w:r w:rsidRPr="006D1BC4">
        <w:rPr>
          <w:b/>
        </w:rPr>
        <w:t>flags</w:t>
      </w:r>
      <w:r>
        <w:t xml:space="preserve"> is always present, it is ignored when calculating the file hash for both signing and verification purposes.</w:t>
      </w:r>
    </w:p>
    <w:p w:rsidR="0065742A" w:rsidRDefault="0065742A" w:rsidP="00A94ECC">
      <w:pPr>
        <w:pStyle w:val="DT"/>
      </w:pPr>
      <w:r w:rsidRPr="00A94ECC">
        <w:t>file</w:t>
      </w:r>
    </w:p>
    <w:p w:rsidR="0065742A" w:rsidRDefault="0065742A" w:rsidP="00A94ECC">
      <w:pPr>
        <w:pStyle w:val="DL"/>
      </w:pPr>
      <w:r>
        <w:t xml:space="preserve">This field </w:t>
      </w:r>
      <w:r w:rsidRPr="00423FAB">
        <w:t xml:space="preserve">is always set </w:t>
      </w:r>
      <w:r>
        <w:t>to an</w:t>
      </w:r>
      <w:r w:rsidRPr="00423FAB">
        <w:t xml:space="preserve"> </w:t>
      </w:r>
      <w:r w:rsidRPr="004C15FD">
        <w:rPr>
          <w:b/>
        </w:rPr>
        <w:t>SPCLink</w:t>
      </w:r>
      <w:r>
        <w:t xml:space="preserve"> structure</w:t>
      </w:r>
      <w:r w:rsidRPr="00423FAB">
        <w:t>, even though the ASN</w:t>
      </w:r>
      <w:r>
        <w:t>.</w:t>
      </w:r>
      <w:r w:rsidRPr="00423FAB">
        <w:t xml:space="preserve">1 definitions </w:t>
      </w:r>
      <w:r>
        <w:t xml:space="preserve">designate </w:t>
      </w:r>
      <w:r w:rsidRPr="00C77846">
        <w:rPr>
          <w:b/>
        </w:rPr>
        <w:t>file</w:t>
      </w:r>
      <w:r>
        <w:rPr>
          <w:b/>
        </w:rPr>
        <w:t xml:space="preserve"> </w:t>
      </w:r>
      <w:r>
        <w:t>a</w:t>
      </w:r>
      <w:r w:rsidRPr="00423FAB">
        <w:t>s optional.</w:t>
      </w:r>
    </w:p>
    <w:p w:rsidR="0065742A" w:rsidRPr="004C15FD" w:rsidRDefault="0065742A" w:rsidP="00ED68C3">
      <w:pPr>
        <w:pStyle w:val="BodyTextLink"/>
      </w:pPr>
      <w:r w:rsidRPr="004C15FD">
        <w:rPr>
          <w:b/>
        </w:rPr>
        <w:t>SPCLink</w:t>
      </w:r>
      <w:r>
        <w:t xml:space="preserve"> </w:t>
      </w:r>
      <w:r w:rsidRPr="00423FAB">
        <w:t xml:space="preserve">originally contained information </w:t>
      </w:r>
      <w:r>
        <w:t xml:space="preserve">that </w:t>
      </w:r>
      <w:r w:rsidRPr="00423FAB">
        <w:t>describ</w:t>
      </w:r>
      <w:r>
        <w:t>es</w:t>
      </w:r>
      <w:r w:rsidRPr="00423FAB">
        <w:t xml:space="preserve"> the software publisher</w:t>
      </w:r>
      <w:r>
        <w:t>, but it now has the following choices:</w:t>
      </w:r>
    </w:p>
    <w:p w:rsidR="0065742A" w:rsidRPr="002A5DA7" w:rsidRDefault="0065742A" w:rsidP="002A5DA7">
      <w:pPr>
        <w:pStyle w:val="DT"/>
      </w:pPr>
      <w:r>
        <w:t>url</w:t>
      </w:r>
      <w:r w:rsidRPr="002A5DA7">
        <w:t xml:space="preserve"> [0]</w:t>
      </w:r>
    </w:p>
    <w:p w:rsidR="0065742A" w:rsidRPr="00423FAB" w:rsidRDefault="0065742A" w:rsidP="002A5DA7">
      <w:pPr>
        <w:pStyle w:val="DL"/>
        <w:rPr>
          <w:i/>
        </w:rPr>
      </w:pPr>
      <w:r>
        <w:t>This choice is n</w:t>
      </w:r>
      <w:r w:rsidRPr="00423FAB">
        <w:t>ot supported</w:t>
      </w:r>
      <w:r>
        <w:t>, but it does not affect signature verification if present.</w:t>
      </w:r>
    </w:p>
    <w:p w:rsidR="0065742A" w:rsidRDefault="0065742A" w:rsidP="002A5DA7">
      <w:pPr>
        <w:pStyle w:val="DT"/>
      </w:pPr>
      <w:r>
        <w:t>m</w:t>
      </w:r>
      <w:r w:rsidRPr="002A5DA7">
        <w:t>oniker [1]</w:t>
      </w:r>
    </w:p>
    <w:p w:rsidR="0065742A" w:rsidRDefault="0065742A" w:rsidP="002A5DA7">
      <w:pPr>
        <w:pStyle w:val="DL"/>
      </w:pPr>
      <w:r>
        <w:t>This choice is set t</w:t>
      </w:r>
      <w:r w:rsidRPr="00423FAB">
        <w:t>o</w:t>
      </w:r>
      <w:r>
        <w:t xml:space="preserve"> an</w:t>
      </w:r>
      <w:r w:rsidRPr="00423FAB">
        <w:t xml:space="preserve"> </w:t>
      </w:r>
      <w:r w:rsidRPr="002A5DA7">
        <w:rPr>
          <w:b/>
        </w:rPr>
        <w:t>SpcSerializedObject</w:t>
      </w:r>
      <w:r>
        <w:t xml:space="preserve"> structure</w:t>
      </w:r>
      <w:r w:rsidRPr="00423FAB">
        <w:t xml:space="preserve">, </w:t>
      </w:r>
      <w:r>
        <w:t xml:space="preserve">which is </w:t>
      </w:r>
      <w:r w:rsidRPr="00423FAB">
        <w:t xml:space="preserve">described </w:t>
      </w:r>
      <w:r>
        <w:t>later.</w:t>
      </w:r>
    </w:p>
    <w:p w:rsidR="0065742A" w:rsidRDefault="0065742A" w:rsidP="002A5DA7">
      <w:pPr>
        <w:pStyle w:val="DT"/>
      </w:pPr>
      <w:r>
        <w:t>f</w:t>
      </w:r>
      <w:r w:rsidRPr="002A5DA7">
        <w:t>ile [2]</w:t>
      </w:r>
    </w:p>
    <w:p w:rsidR="0065742A" w:rsidRDefault="0065742A" w:rsidP="002A5DA7">
      <w:pPr>
        <w:pStyle w:val="DL"/>
      </w:pPr>
      <w:r w:rsidRPr="00423FAB">
        <w:t xml:space="preserve">This is </w:t>
      </w:r>
      <w:r>
        <w:t xml:space="preserve">the </w:t>
      </w:r>
      <w:r w:rsidRPr="00423FAB">
        <w:t xml:space="preserve">default </w:t>
      </w:r>
      <w:r>
        <w:t xml:space="preserve">choice. It is </w:t>
      </w:r>
      <w:r w:rsidRPr="00423FAB">
        <w:t xml:space="preserve">set </w:t>
      </w:r>
      <w:r>
        <w:t xml:space="preserve">to an </w:t>
      </w:r>
      <w:r w:rsidRPr="008E0530">
        <w:rPr>
          <w:b/>
        </w:rPr>
        <w:t>SpcString</w:t>
      </w:r>
      <w:r>
        <w:t xml:space="preserve"> structure, which contains a Unicode string set to “&lt;&lt;&lt;Obsolete&gt;&gt;&gt;”.</w:t>
      </w:r>
    </w:p>
    <w:p w:rsidR="0065742A" w:rsidRPr="00D65791" w:rsidRDefault="0065742A" w:rsidP="008E0530">
      <w:pPr>
        <w:pStyle w:val="BodyTextIndent"/>
      </w:pPr>
      <w:r w:rsidRPr="0070439D">
        <w:rPr>
          <w:b/>
        </w:rPr>
        <w:t>Warning to Implementers:</w:t>
      </w:r>
      <w:r>
        <w:t xml:space="preserve">  There is an optional instance of </w:t>
      </w:r>
      <w:r w:rsidRPr="008E0530">
        <w:rPr>
          <w:b/>
        </w:rPr>
        <w:t>SpcString</w:t>
      </w:r>
      <w:r>
        <w:t xml:space="preserve"> </w:t>
      </w:r>
      <w:r w:rsidRPr="00793F03">
        <w:t>in</w:t>
      </w:r>
      <w:r>
        <w:t xml:space="preserve"> the </w:t>
      </w:r>
      <w:r>
        <w:rPr>
          <w:b/>
        </w:rPr>
        <w:t>S</w:t>
      </w:r>
      <w:r w:rsidRPr="008E0530">
        <w:rPr>
          <w:b/>
        </w:rPr>
        <w:t>ignerInfo</w:t>
      </w:r>
      <w:r w:rsidRPr="008E0530">
        <w:t xml:space="preserve"> structure</w:t>
      </w:r>
      <w:r>
        <w:rPr>
          <w:rFonts w:ascii="Courier New" w:hAnsi="Courier New"/>
        </w:rPr>
        <w:t xml:space="preserve"> </w:t>
      </w:r>
      <w:r>
        <w:t>that</w:t>
      </w:r>
      <w:r w:rsidRPr="009A044E">
        <w:t xml:space="preserve">, </w:t>
      </w:r>
      <w:r>
        <w:t>i</w:t>
      </w:r>
      <w:r w:rsidRPr="00173557">
        <w:t xml:space="preserve">f present, </w:t>
      </w:r>
      <w:r>
        <w:t>contains an</w:t>
      </w:r>
      <w:r w:rsidRPr="00793F03">
        <w:t xml:space="preserve"> ASCII string </w:t>
      </w:r>
      <w:r>
        <w:t xml:space="preserve">set to the publisher's URL. Do not confuse these instances of </w:t>
      </w:r>
      <w:r w:rsidRPr="006E314F">
        <w:rPr>
          <w:b/>
        </w:rPr>
        <w:t>SPCString</w:t>
      </w:r>
      <w:r>
        <w:t>.</w:t>
      </w:r>
    </w:p>
    <w:p w:rsidR="0065742A" w:rsidRDefault="0065742A" w:rsidP="0091343C">
      <w:pPr>
        <w:pStyle w:val="Heading3"/>
      </w:pPr>
      <w:bookmarkStart w:id="11" w:name="_Toc193696382"/>
      <w:r w:rsidRPr="002C13F1">
        <w:t>SpcSerializedObject</w:t>
      </w:r>
      <w:bookmarkEnd w:id="11"/>
    </w:p>
    <w:p w:rsidR="0065742A" w:rsidRPr="004F7A6C" w:rsidRDefault="0065742A" w:rsidP="00ED68C3">
      <w:pPr>
        <w:pStyle w:val="BodyTextLink"/>
      </w:pPr>
      <w:r>
        <w:t xml:space="preserve">The following is the ASN.1 definition of </w:t>
      </w:r>
      <w:r w:rsidRPr="009A044E">
        <w:rPr>
          <w:b/>
        </w:rPr>
        <w:t>SpcSerializedObject</w:t>
      </w:r>
      <w:r>
        <w:t>:</w:t>
      </w:r>
    </w:p>
    <w:p w:rsidR="0065742A" w:rsidRPr="00173557" w:rsidRDefault="0065742A" w:rsidP="0070439D">
      <w:pPr>
        <w:pStyle w:val="PlainText"/>
      </w:pPr>
      <w:r w:rsidRPr="00173557">
        <w:t>SpcSerializedObject ::= SEQUENCE {</w:t>
      </w:r>
    </w:p>
    <w:p w:rsidR="0065742A" w:rsidRPr="00173557" w:rsidRDefault="0065742A" w:rsidP="0070439D">
      <w:pPr>
        <w:pStyle w:val="PlainText"/>
      </w:pPr>
      <w:r w:rsidRPr="00173557">
        <w:t xml:space="preserve">    classId             SpcUuid,</w:t>
      </w:r>
    </w:p>
    <w:p w:rsidR="0065742A" w:rsidRPr="00173557" w:rsidRDefault="0065742A" w:rsidP="0070439D">
      <w:pPr>
        <w:pStyle w:val="PlainText"/>
      </w:pPr>
      <w:r w:rsidRPr="00173557">
        <w:t xml:space="preserve">    serializedData      OCTETSTRING</w:t>
      </w:r>
    </w:p>
    <w:p w:rsidR="0065742A" w:rsidRPr="00173557" w:rsidRDefault="0065742A" w:rsidP="0070439D">
      <w:pPr>
        <w:pStyle w:val="PlainText"/>
      </w:pPr>
      <w:r w:rsidRPr="00173557">
        <w:t>}</w:t>
      </w:r>
    </w:p>
    <w:p w:rsidR="0065742A" w:rsidRPr="00173557" w:rsidRDefault="0065742A" w:rsidP="0070439D">
      <w:pPr>
        <w:pStyle w:val="PlainText"/>
      </w:pPr>
    </w:p>
    <w:p w:rsidR="0065742A" w:rsidRPr="00173557" w:rsidRDefault="0065742A" w:rsidP="0070439D">
      <w:pPr>
        <w:pStyle w:val="PlainText"/>
      </w:pPr>
      <w:r w:rsidRPr="00173557">
        <w:t>SpcUuid ::= OCTETSTRING</w:t>
      </w:r>
    </w:p>
    <w:p w:rsidR="0065742A" w:rsidRDefault="0065742A" w:rsidP="0070439D">
      <w:pPr>
        <w:pStyle w:val="Le"/>
      </w:pPr>
    </w:p>
    <w:p w:rsidR="0065742A" w:rsidRDefault="0065742A" w:rsidP="009A044E">
      <w:pPr>
        <w:pStyle w:val="DT"/>
      </w:pPr>
      <w:r w:rsidRPr="009A044E">
        <w:t>SpcUuid</w:t>
      </w:r>
    </w:p>
    <w:p w:rsidR="0065742A" w:rsidRDefault="0065742A" w:rsidP="009A044E">
      <w:pPr>
        <w:pStyle w:val="DL"/>
      </w:pPr>
      <w:r w:rsidRPr="00BB252E">
        <w:t>The</w:t>
      </w:r>
      <w:r w:rsidRPr="00C4629B">
        <w:rPr>
          <w:b/>
        </w:rPr>
        <w:t xml:space="preserve"> SpcUuid</w:t>
      </w:r>
      <w:r>
        <w:t xml:space="preserve"> field </w:t>
      </w:r>
      <w:r w:rsidRPr="004C66E7">
        <w:t xml:space="preserve">is set to </w:t>
      </w:r>
      <w:r>
        <w:t>the following</w:t>
      </w:r>
      <w:r w:rsidRPr="004C66E7">
        <w:t xml:space="preserve"> 10</w:t>
      </w:r>
      <w:r>
        <w:t>-</w:t>
      </w:r>
      <w:r w:rsidRPr="004C66E7">
        <w:t xml:space="preserve">byte octet string (a </w:t>
      </w:r>
      <w:r>
        <w:t>globally unique identifier—</w:t>
      </w:r>
      <w:r w:rsidRPr="004C66E7">
        <w:t>GUID)</w:t>
      </w:r>
      <w:r>
        <w:t xml:space="preserve"> if </w:t>
      </w:r>
      <w:r w:rsidRPr="009A044E">
        <w:rPr>
          <w:b/>
        </w:rPr>
        <w:t>SpcSerializedObject</w:t>
      </w:r>
      <w:r>
        <w:t xml:space="preserve"> is present:</w:t>
      </w:r>
    </w:p>
    <w:p w:rsidR="0065742A" w:rsidRDefault="0065742A" w:rsidP="0070439D">
      <w:pPr>
        <w:pStyle w:val="PlainText"/>
        <w:ind w:left="360"/>
      </w:pPr>
      <w:r w:rsidRPr="00BE7488">
        <w:t>a6 b5 86 d5 b4 a1 24 66  ae 05 a2 17 da 8e 60 d6</w:t>
      </w:r>
    </w:p>
    <w:p w:rsidR="0065742A" w:rsidRDefault="0065742A" w:rsidP="0070439D">
      <w:pPr>
        <w:pStyle w:val="PlainText"/>
        <w:ind w:left="360"/>
      </w:pPr>
    </w:p>
    <w:p w:rsidR="0065742A" w:rsidRPr="00BE7488" w:rsidRDefault="0065742A" w:rsidP="009A044E">
      <w:pPr>
        <w:pStyle w:val="Le"/>
      </w:pPr>
    </w:p>
    <w:p w:rsidR="0065742A" w:rsidRDefault="0065742A" w:rsidP="009A044E">
      <w:pPr>
        <w:pStyle w:val="DT"/>
      </w:pPr>
      <w:r w:rsidRPr="009A044E">
        <w:t>serializedData</w:t>
      </w:r>
    </w:p>
    <w:p w:rsidR="0065742A" w:rsidRDefault="0065742A" w:rsidP="009A044E">
      <w:pPr>
        <w:pStyle w:val="DL"/>
      </w:pPr>
      <w:r>
        <w:t xml:space="preserve">The </w:t>
      </w:r>
      <w:r w:rsidRPr="00C4629B">
        <w:rPr>
          <w:b/>
        </w:rPr>
        <w:t>serializedData</w:t>
      </w:r>
      <w:r>
        <w:t xml:space="preserve"> field </w:t>
      </w:r>
      <w:r w:rsidRPr="004C66E7">
        <w:t>contains</w:t>
      </w:r>
      <w:r>
        <w:t xml:space="preserve"> a binary structure. When present in an Authenticode signature generated in Windows Vista, </w:t>
      </w:r>
      <w:r w:rsidRPr="00AC4D86">
        <w:rPr>
          <w:b/>
        </w:rPr>
        <w:t>serializedData</w:t>
      </w:r>
      <w:r>
        <w:t xml:space="preserve"> contains a binary structure that contains page hashes. However, the definition of this binary structure is outside the scope of this paper.</w:t>
      </w:r>
    </w:p>
    <w:p w:rsidR="0065742A" w:rsidRDefault="0065742A" w:rsidP="00352841">
      <w:pPr>
        <w:pStyle w:val="Heading2"/>
      </w:pPr>
      <w:bookmarkStart w:id="12" w:name="_Toc193696383"/>
      <w:r>
        <w:t>Authenticode-Specific SignerInfo UnauthenticatedAttributes Structures</w:t>
      </w:r>
      <w:bookmarkEnd w:id="12"/>
    </w:p>
    <w:p w:rsidR="0065742A" w:rsidRDefault="0065742A">
      <w:pPr>
        <w:pStyle w:val="BodyText"/>
        <w:keepNext/>
      </w:pPr>
      <w:r>
        <w:t xml:space="preserve">The following Authenticode-specific data structures are present in </w:t>
      </w:r>
      <w:r w:rsidRPr="00AC4D86">
        <w:rPr>
          <w:b/>
        </w:rPr>
        <w:t>SignerInfo</w:t>
      </w:r>
      <w:r>
        <w:t xml:space="preserve"> authenticated attributes.</w:t>
      </w:r>
    </w:p>
    <w:p w:rsidR="0065742A" w:rsidRDefault="0065742A" w:rsidP="00352841">
      <w:pPr>
        <w:pStyle w:val="Heading3"/>
      </w:pPr>
      <w:bookmarkStart w:id="13" w:name="_Toc193696384"/>
      <w:r>
        <w:t>SpcSpOpusInfo</w:t>
      </w:r>
      <w:bookmarkEnd w:id="13"/>
    </w:p>
    <w:p w:rsidR="0065742A" w:rsidRDefault="0065742A" w:rsidP="00ED68C3">
      <w:pPr>
        <w:pStyle w:val="BodyTextLink"/>
      </w:pPr>
      <w:r w:rsidRPr="00C4629B">
        <w:rPr>
          <w:b/>
        </w:rPr>
        <w:t>SpcSpOpusInfo</w:t>
      </w:r>
      <w:r>
        <w:t xml:space="preserve"> is identified by </w:t>
      </w:r>
      <w:r w:rsidRPr="00C4795B">
        <w:t>SPC_SP_OPUS_INFO_OBJID</w:t>
      </w:r>
      <w:r>
        <w:t xml:space="preserve"> (</w:t>
      </w:r>
      <w:r w:rsidRPr="00C4795B">
        <w:t>1.3.6.1.4.1.311.2.1.12</w:t>
      </w:r>
      <w:r>
        <w:t>) and is defined as follows:</w:t>
      </w:r>
    </w:p>
    <w:p w:rsidR="0065742A" w:rsidRPr="002C13F1" w:rsidRDefault="0065742A" w:rsidP="00BC4F3F">
      <w:pPr>
        <w:pStyle w:val="PlainText"/>
        <w:keepNext/>
      </w:pPr>
      <w:r w:rsidRPr="002C13F1">
        <w:t xml:space="preserve">    SpcSpOpusInfo ::= SEQUENCE {</w:t>
      </w:r>
    </w:p>
    <w:p w:rsidR="0065742A" w:rsidRPr="002C13F1" w:rsidRDefault="0065742A" w:rsidP="00BC4F3F">
      <w:pPr>
        <w:pStyle w:val="PlainText"/>
        <w:keepNext/>
      </w:pPr>
      <w:r w:rsidRPr="002C13F1">
        <w:t xml:space="preserve">        programName             [0] EXPLICIT SpcString OPTIONAL,</w:t>
      </w:r>
    </w:p>
    <w:p w:rsidR="0065742A" w:rsidRPr="002C13F1" w:rsidRDefault="0065742A" w:rsidP="00BC4F3F">
      <w:pPr>
        <w:pStyle w:val="PlainText"/>
        <w:keepNext/>
      </w:pPr>
      <w:r w:rsidRPr="002C13F1">
        <w:t xml:space="preserve">        moreInfo                [1] EXPLICIT SpcLink OPTIONAL,</w:t>
      </w:r>
    </w:p>
    <w:p w:rsidR="0065742A" w:rsidRPr="002C13F1" w:rsidRDefault="0065742A" w:rsidP="0070439D">
      <w:pPr>
        <w:pStyle w:val="PlainText"/>
      </w:pPr>
      <w:r w:rsidRPr="002C13F1">
        <w:t xml:space="preserve">    } --#public--</w:t>
      </w:r>
    </w:p>
    <w:p w:rsidR="0065742A" w:rsidRDefault="0065742A" w:rsidP="0070439D">
      <w:pPr>
        <w:pStyle w:val="Le"/>
      </w:pPr>
    </w:p>
    <w:p w:rsidR="0065742A" w:rsidRDefault="0065742A" w:rsidP="00ED68C3">
      <w:pPr>
        <w:pStyle w:val="BodyTextLink"/>
      </w:pPr>
      <w:r w:rsidRPr="00C4629B">
        <w:rPr>
          <w:b/>
        </w:rPr>
        <w:t>SpcSpOpusInfo</w:t>
      </w:r>
      <w:r>
        <w:t xml:space="preserve"> has two fields:</w:t>
      </w:r>
    </w:p>
    <w:p w:rsidR="0065742A" w:rsidRPr="00685D9F" w:rsidRDefault="0065742A" w:rsidP="00685D9F">
      <w:pPr>
        <w:pStyle w:val="DT"/>
      </w:pPr>
      <w:r w:rsidRPr="00685D9F">
        <w:t>programName</w:t>
      </w:r>
    </w:p>
    <w:p w:rsidR="0065742A" w:rsidRDefault="0065742A" w:rsidP="00ED68C3">
      <w:pPr>
        <w:pStyle w:val="DL"/>
      </w:pPr>
      <w:r>
        <w:t>This field contains the program description:</w:t>
      </w:r>
    </w:p>
    <w:p w:rsidR="0065742A" w:rsidRDefault="0065742A" w:rsidP="00685D9F">
      <w:pPr>
        <w:pStyle w:val="BulletList2"/>
      </w:pPr>
      <w:r>
        <w:t xml:space="preserve"> If publisher chooses not to specify a description, the </w:t>
      </w:r>
      <w:r w:rsidRPr="0025370D">
        <w:rPr>
          <w:b/>
        </w:rPr>
        <w:t>SpcString</w:t>
      </w:r>
      <w:r>
        <w:t xml:space="preserve"> structure contains a zero-length program name.</w:t>
      </w:r>
    </w:p>
    <w:p w:rsidR="0065742A" w:rsidRDefault="0065742A" w:rsidP="00685D9F">
      <w:pPr>
        <w:pStyle w:val="BulletList2"/>
      </w:pPr>
      <w:r>
        <w:t xml:space="preserve">If the publisher chooses to specify a description, the </w:t>
      </w:r>
      <w:r w:rsidRPr="0025370D">
        <w:rPr>
          <w:b/>
        </w:rPr>
        <w:t>SpcString</w:t>
      </w:r>
      <w:r>
        <w:t xml:space="preserve"> structure contains a Unicode string.</w:t>
      </w:r>
    </w:p>
    <w:p w:rsidR="0065742A" w:rsidRPr="00685D9F" w:rsidRDefault="0065742A" w:rsidP="00685D9F">
      <w:pPr>
        <w:pStyle w:val="DT"/>
      </w:pPr>
      <w:r w:rsidRPr="00685D9F">
        <w:t>moreInfo</w:t>
      </w:r>
    </w:p>
    <w:p w:rsidR="0065742A" w:rsidRDefault="0065742A" w:rsidP="00685D9F">
      <w:pPr>
        <w:pStyle w:val="DL"/>
      </w:pPr>
      <w:r>
        <w:t xml:space="preserve">This field is set to an </w:t>
      </w:r>
      <w:r w:rsidRPr="004C15FD">
        <w:rPr>
          <w:b/>
        </w:rPr>
        <w:t>SPCLink</w:t>
      </w:r>
      <w:r>
        <w:t xml:space="preserve"> structure that contains a URL for a Web site with more information about the signer. The URL is an ASCII string.</w:t>
      </w:r>
    </w:p>
    <w:p w:rsidR="0065742A" w:rsidRDefault="0065742A" w:rsidP="008C326B">
      <w:pPr>
        <w:pStyle w:val="Heading2"/>
      </w:pPr>
      <w:bookmarkStart w:id="14" w:name="_Toc193696385"/>
      <w:r>
        <w:t>Authenticode-Specific SignerInfo UnsignedAttrs Structures</w:t>
      </w:r>
      <w:bookmarkEnd w:id="14"/>
    </w:p>
    <w:p w:rsidR="0065742A" w:rsidRPr="0070439D" w:rsidRDefault="0065742A" w:rsidP="0070439D">
      <w:pPr>
        <w:pStyle w:val="BodyText"/>
      </w:pPr>
      <w:r>
        <w:t xml:space="preserve">The following Authenticode-specific data structures are present in </w:t>
      </w:r>
      <w:r w:rsidRPr="00DC4A44">
        <w:rPr>
          <w:b/>
        </w:rPr>
        <w:t>SignerInfo</w:t>
      </w:r>
      <w:r>
        <w:t xml:space="preserve"> unsigned attributes.</w:t>
      </w:r>
    </w:p>
    <w:p w:rsidR="0065742A" w:rsidRDefault="0065742A" w:rsidP="008C326B">
      <w:pPr>
        <w:pStyle w:val="Heading2"/>
        <w:ind w:firstLine="720"/>
      </w:pPr>
      <w:bookmarkStart w:id="15" w:name="_Toc193696386"/>
      <w:r>
        <w:t>Authenticode Timestamp</w:t>
      </w:r>
      <w:bookmarkEnd w:id="15"/>
    </w:p>
    <w:p w:rsidR="0065742A" w:rsidRDefault="0065742A" w:rsidP="008C326B">
      <w:pPr>
        <w:pStyle w:val="BodyText"/>
        <w:rPr>
          <w:szCs w:val="22"/>
        </w:rPr>
      </w:pPr>
      <w:r w:rsidRPr="00F64347">
        <w:rPr>
          <w:szCs w:val="22"/>
        </w:rPr>
        <w:t xml:space="preserve">The </w:t>
      </w:r>
      <w:r w:rsidRPr="004F7A6C">
        <w:t>Authenticode</w:t>
      </w:r>
      <w:r w:rsidRPr="00F64347">
        <w:rPr>
          <w:szCs w:val="22"/>
        </w:rPr>
        <w:t xml:space="preserve"> timestamp is a </w:t>
      </w:r>
      <w:r>
        <w:rPr>
          <w:szCs w:val="22"/>
        </w:rPr>
        <w:t xml:space="preserve">PKCS #9 v1 </w:t>
      </w:r>
      <w:r w:rsidRPr="00F64347">
        <w:rPr>
          <w:szCs w:val="22"/>
        </w:rPr>
        <w:t>countersignature located in the software publisher</w:t>
      </w:r>
      <w:r>
        <w:rPr>
          <w:szCs w:val="22"/>
        </w:rPr>
        <w:t>'</w:t>
      </w:r>
      <w:r w:rsidRPr="00F64347">
        <w:rPr>
          <w:szCs w:val="22"/>
        </w:rPr>
        <w:t xml:space="preserve">s </w:t>
      </w:r>
      <w:r w:rsidRPr="00DC4A44">
        <w:rPr>
          <w:b/>
          <w:szCs w:val="22"/>
        </w:rPr>
        <w:t>SignerInfo</w:t>
      </w:r>
      <w:r w:rsidRPr="00F64347">
        <w:rPr>
          <w:szCs w:val="22"/>
        </w:rPr>
        <w:t xml:space="preserve"> </w:t>
      </w:r>
      <w:r w:rsidRPr="00CB6F43">
        <w:rPr>
          <w:b/>
          <w:szCs w:val="22"/>
        </w:rPr>
        <w:t>unauthenticated</w:t>
      </w:r>
      <w:r>
        <w:rPr>
          <w:b/>
          <w:szCs w:val="22"/>
        </w:rPr>
        <w:t>A</w:t>
      </w:r>
      <w:r w:rsidRPr="00CB6F43">
        <w:rPr>
          <w:b/>
          <w:szCs w:val="22"/>
        </w:rPr>
        <w:t>ttributes</w:t>
      </w:r>
      <w:r w:rsidRPr="00F64347">
        <w:rPr>
          <w:szCs w:val="22"/>
        </w:rPr>
        <w:t xml:space="preserve">. The timestamp is generated by a TSA and </w:t>
      </w:r>
      <w:r>
        <w:rPr>
          <w:szCs w:val="22"/>
        </w:rPr>
        <w:t xml:space="preserve">signs </w:t>
      </w:r>
      <w:r w:rsidRPr="00F64347">
        <w:rPr>
          <w:szCs w:val="22"/>
        </w:rPr>
        <w:t>both the</w:t>
      </w:r>
      <w:r>
        <w:rPr>
          <w:szCs w:val="22"/>
        </w:rPr>
        <w:t xml:space="preserve"> hash value of the</w:t>
      </w:r>
      <w:r w:rsidRPr="00F64347">
        <w:rPr>
          <w:szCs w:val="22"/>
        </w:rPr>
        <w:t xml:space="preserve"> </w:t>
      </w:r>
      <w:r w:rsidRPr="00DC4A44">
        <w:rPr>
          <w:b/>
          <w:szCs w:val="22"/>
        </w:rPr>
        <w:t>SignerInfo</w:t>
      </w:r>
      <w:r w:rsidRPr="00F64347">
        <w:rPr>
          <w:szCs w:val="22"/>
        </w:rPr>
        <w:t xml:space="preserve"> </w:t>
      </w:r>
      <w:r>
        <w:rPr>
          <w:szCs w:val="22"/>
        </w:rPr>
        <w:t xml:space="preserve">structure's </w:t>
      </w:r>
      <w:r w:rsidRPr="0006116A">
        <w:rPr>
          <w:b/>
          <w:szCs w:val="22"/>
        </w:rPr>
        <w:t>encryptedDigest</w:t>
      </w:r>
      <w:r>
        <w:rPr>
          <w:szCs w:val="22"/>
        </w:rPr>
        <w:t xml:space="preserve"> field </w:t>
      </w:r>
      <w:r w:rsidRPr="00F64347">
        <w:rPr>
          <w:szCs w:val="22"/>
        </w:rPr>
        <w:t>and the</w:t>
      </w:r>
      <w:r>
        <w:rPr>
          <w:szCs w:val="22"/>
        </w:rPr>
        <w:t xml:space="preserve"> Coordinated Universal Time (</w:t>
      </w:r>
      <w:r w:rsidRPr="00F64347">
        <w:rPr>
          <w:szCs w:val="22"/>
        </w:rPr>
        <w:t>UTC</w:t>
      </w:r>
      <w:r>
        <w:rPr>
          <w:szCs w:val="22"/>
        </w:rPr>
        <w:t>)</w:t>
      </w:r>
      <w:r w:rsidRPr="00F64347">
        <w:rPr>
          <w:szCs w:val="22"/>
        </w:rPr>
        <w:t xml:space="preserve"> time at which the timestamp was generated. The timestamp assert</w:t>
      </w:r>
      <w:r>
        <w:rPr>
          <w:szCs w:val="22"/>
        </w:rPr>
        <w:t>s</w:t>
      </w:r>
      <w:r w:rsidRPr="00F64347">
        <w:rPr>
          <w:szCs w:val="22"/>
        </w:rPr>
        <w:t xml:space="preserve"> that the signature existed </w:t>
      </w:r>
      <w:r>
        <w:rPr>
          <w:szCs w:val="22"/>
        </w:rPr>
        <w:t xml:space="preserve">before </w:t>
      </w:r>
      <w:r w:rsidRPr="00F64347">
        <w:rPr>
          <w:szCs w:val="22"/>
        </w:rPr>
        <w:t xml:space="preserve">the </w:t>
      </w:r>
      <w:r>
        <w:rPr>
          <w:szCs w:val="22"/>
        </w:rPr>
        <w:t xml:space="preserve">UTC </w:t>
      </w:r>
      <w:r w:rsidRPr="00F64347">
        <w:rPr>
          <w:szCs w:val="22"/>
        </w:rPr>
        <w:t>time</w:t>
      </w:r>
      <w:r>
        <w:rPr>
          <w:szCs w:val="22"/>
        </w:rPr>
        <w:t xml:space="preserve"> specified by the timestamp</w:t>
      </w:r>
      <w:r w:rsidRPr="00F64347">
        <w:rPr>
          <w:szCs w:val="22"/>
        </w:rPr>
        <w:t>.</w:t>
      </w:r>
    </w:p>
    <w:p w:rsidR="0065742A" w:rsidRDefault="0065742A" w:rsidP="004F7A6C">
      <w:pPr>
        <w:pStyle w:val="BodyText"/>
      </w:pPr>
      <w:r>
        <w:t xml:space="preserve">The timestamp certificate chain—including the root certificate—is added to the PKCS #7 </w:t>
      </w:r>
      <w:r>
        <w:rPr>
          <w:b/>
        </w:rPr>
        <w:t>S</w:t>
      </w:r>
      <w:r w:rsidRPr="00DC4A44">
        <w:rPr>
          <w:b/>
        </w:rPr>
        <w:t>ignedData</w:t>
      </w:r>
      <w:r>
        <w:t xml:space="preserve"> </w:t>
      </w:r>
      <w:r w:rsidRPr="00A51325">
        <w:rPr>
          <w:b/>
        </w:rPr>
        <w:t>c</w:t>
      </w:r>
      <w:r w:rsidRPr="00C14350">
        <w:rPr>
          <w:b/>
        </w:rPr>
        <w:t>ertificates</w:t>
      </w:r>
      <w:r>
        <w:t xml:space="preserve"> structure, although the root certificate is not required.</w:t>
      </w:r>
    </w:p>
    <w:p w:rsidR="0065742A" w:rsidRDefault="0065742A" w:rsidP="00ED68C3">
      <w:pPr>
        <w:pStyle w:val="BodyTextLink"/>
      </w:pPr>
      <w:r>
        <w:t>The following is the timestamp attribute's OID type:</w:t>
      </w:r>
    </w:p>
    <w:p w:rsidR="0065742A" w:rsidRDefault="0065742A" w:rsidP="0070439D">
      <w:pPr>
        <w:pStyle w:val="PlainText"/>
        <w:ind w:left="360"/>
      </w:pPr>
      <w:r w:rsidRPr="00A04E05">
        <w:t>szOID_RSA_counterSign</w:t>
      </w:r>
      <w:r w:rsidRPr="009D616F">
        <w:t xml:space="preserve"> 1.2.840.113549.1.9.6</w:t>
      </w:r>
    </w:p>
    <w:p w:rsidR="0065742A" w:rsidRPr="009D616F" w:rsidRDefault="0065742A" w:rsidP="0070439D">
      <w:pPr>
        <w:pStyle w:val="PlainText"/>
        <w:ind w:left="360"/>
      </w:pPr>
    </w:p>
    <w:p w:rsidR="0065742A" w:rsidRDefault="0065742A" w:rsidP="00ED68C3">
      <w:pPr>
        <w:pStyle w:val="Le"/>
      </w:pPr>
    </w:p>
    <w:p w:rsidR="0065742A" w:rsidRDefault="0065742A" w:rsidP="004F7A6C">
      <w:pPr>
        <w:pStyle w:val="BodyText"/>
      </w:pPr>
      <w:r>
        <w:t xml:space="preserve">The timestamp attribute content contains a PKCS #9 countersignature. The values in the countersignature are set by the TSA in accordance with ”PKCS #9: Selected Attribute Types.”  The ASN.1 definition of </w:t>
      </w:r>
      <w:r w:rsidRPr="00437E9F">
        <w:rPr>
          <w:b/>
        </w:rPr>
        <w:t>SignerInfo</w:t>
      </w:r>
      <w:r>
        <w:t xml:space="preserve"> that the countersignature uses is the same as that discussed in ”SignerInfo” earlier in this paper.</w:t>
      </w:r>
    </w:p>
    <w:p w:rsidR="0065742A" w:rsidRDefault="0065742A" w:rsidP="00ED68C3">
      <w:pPr>
        <w:pStyle w:val="BodyTextLink"/>
      </w:pPr>
      <w:r>
        <w:t xml:space="preserve">The Authenticode timestamp </w:t>
      </w:r>
      <w:r w:rsidRPr="00995EEF">
        <w:rPr>
          <w:b/>
        </w:rPr>
        <w:t>SignerInfo</w:t>
      </w:r>
      <w:r>
        <w:t xml:space="preserve"> structure contains the following </w:t>
      </w:r>
      <w:r w:rsidRPr="0006116A">
        <w:rPr>
          <w:b/>
        </w:rPr>
        <w:t>authenticatedAttributes</w:t>
      </w:r>
      <w:r>
        <w:t xml:space="preserve"> values:</w:t>
      </w:r>
    </w:p>
    <w:p w:rsidR="0065742A" w:rsidRDefault="0065742A" w:rsidP="0070439D">
      <w:pPr>
        <w:pStyle w:val="BulletList"/>
      </w:pPr>
      <w:r>
        <w:t>ContentType (</w:t>
      </w:r>
      <w:r w:rsidRPr="00AF66B3">
        <w:t>1.2.840.113549.1.9.3</w:t>
      </w:r>
      <w:r>
        <w:t xml:space="preserve">) is set to </w:t>
      </w:r>
      <w:r w:rsidRPr="007B2751">
        <w:t xml:space="preserve">PKCS </w:t>
      </w:r>
      <w:r>
        <w:t>#</w:t>
      </w:r>
      <w:r w:rsidRPr="007B2751">
        <w:t>7 Data</w:t>
      </w:r>
      <w:r>
        <w:t xml:space="preserve"> (</w:t>
      </w:r>
      <w:r w:rsidRPr="007B2751">
        <w:t>1.2.840.113549.1.7.1</w:t>
      </w:r>
      <w:r>
        <w:t>).</w:t>
      </w:r>
    </w:p>
    <w:p w:rsidR="0065742A" w:rsidRDefault="0065742A" w:rsidP="0070439D">
      <w:pPr>
        <w:pStyle w:val="BulletList"/>
      </w:pPr>
      <w:r>
        <w:t>Signing Time (</w:t>
      </w:r>
      <w:r w:rsidRPr="007B2751">
        <w:t>1.2.840.113549.1.9.5</w:t>
      </w:r>
      <w:r>
        <w:t>) is set to the UTC time of timestamp generation time.</w:t>
      </w:r>
    </w:p>
    <w:p w:rsidR="0065742A" w:rsidRDefault="0065742A" w:rsidP="0070439D">
      <w:pPr>
        <w:pStyle w:val="BulletList"/>
      </w:pPr>
      <w:r>
        <w:t>Message Digest (</w:t>
      </w:r>
      <w:r w:rsidRPr="00410A04">
        <w:t>1.2</w:t>
      </w:r>
      <w:r>
        <w:t xml:space="preserve">.840.113549.1.9.4) is set to the hash value of the </w:t>
      </w:r>
      <w:r w:rsidRPr="00E96DDB">
        <w:rPr>
          <w:b/>
        </w:rPr>
        <w:t>SignerInfo</w:t>
      </w:r>
      <w:r>
        <w:t xml:space="preserve"> structure's </w:t>
      </w:r>
      <w:r w:rsidRPr="007D66F7">
        <w:rPr>
          <w:b/>
        </w:rPr>
        <w:t>encryptedDigest</w:t>
      </w:r>
      <w:r>
        <w:t xml:space="preserve"> value. The hash algorithm that is used to calculate the hash value is the same as that specified in the </w:t>
      </w:r>
      <w:r w:rsidRPr="00E96DDB">
        <w:rPr>
          <w:b/>
        </w:rPr>
        <w:t>SignerInfo</w:t>
      </w:r>
      <w:r>
        <w:t xml:space="preserve"> </w:t>
      </w:r>
      <w:r w:rsidRPr="00E96DDB">
        <w:t>structure’s</w:t>
      </w:r>
      <w:r>
        <w:rPr>
          <w:b/>
        </w:rPr>
        <w:t xml:space="preserve"> </w:t>
      </w:r>
      <w:r w:rsidRPr="007D66F7">
        <w:rPr>
          <w:b/>
        </w:rPr>
        <w:t>digestAlgorithm</w:t>
      </w:r>
      <w:r>
        <w:t xml:space="preserve"> value of the timestamp.</w:t>
      </w:r>
    </w:p>
    <w:p w:rsidR="0065742A" w:rsidRDefault="0065742A" w:rsidP="008C326B">
      <w:pPr>
        <w:pStyle w:val="Heading1"/>
      </w:pPr>
      <w:bookmarkStart w:id="16" w:name="_Toc193696387"/>
      <w:r>
        <w:t>Authenticode Signature Verification</w:t>
      </w:r>
      <w:bookmarkEnd w:id="16"/>
    </w:p>
    <w:p w:rsidR="0065742A" w:rsidRDefault="0065742A" w:rsidP="00995EEF">
      <w:pPr>
        <w:pStyle w:val="BodyText"/>
      </w:pPr>
      <w:r>
        <w:t xml:space="preserve">The most common Authenticode verification policy is implemented by the Win32® </w:t>
      </w:r>
      <w:r w:rsidRPr="008574C5">
        <w:rPr>
          <w:b/>
        </w:rPr>
        <w:t>WinVerifyTrust</w:t>
      </w:r>
      <w:r>
        <w:t xml:space="preserve"> </w:t>
      </w:r>
      <w:r w:rsidRPr="002B4ABE">
        <w:t>function</w:t>
      </w:r>
      <w:r>
        <w:t xml:space="preserve"> with </w:t>
      </w:r>
      <w:r w:rsidRPr="002B4ABE">
        <w:rPr>
          <w:i/>
        </w:rPr>
        <w:t>pgActionID</w:t>
      </w:r>
      <w:r>
        <w:t xml:space="preserve"> set to </w:t>
      </w:r>
      <w:r w:rsidRPr="002B4ABE">
        <w:t>WINTRUST</w:t>
      </w:r>
      <w:r w:rsidRPr="00BE7459">
        <w:t>_ACTION_GENERIC_VERIFY_V2</w:t>
      </w:r>
      <w:r>
        <w:t>. This section describes how Authenticode signatures are verified against this policy.</w:t>
      </w:r>
    </w:p>
    <w:p w:rsidR="0065742A" w:rsidRDefault="0065742A" w:rsidP="00036DF2">
      <w:pPr>
        <w:pStyle w:val="BodyText"/>
      </w:pPr>
      <w:r w:rsidRPr="000E40B2">
        <w:rPr>
          <w:b/>
        </w:rPr>
        <w:t>Note:</w:t>
      </w:r>
      <w:r>
        <w:t xml:space="preserve"> This portion of the paper refers to many PE structures described in the PE/COFF s</w:t>
      </w:r>
      <w:r w:rsidRPr="00036DF2">
        <w:t>pecification</w:t>
      </w:r>
      <w:r>
        <w:t xml:space="preserve">. You will find it helpful to have that document available for reference. </w:t>
      </w:r>
    </w:p>
    <w:p w:rsidR="0065742A" w:rsidRDefault="0065742A" w:rsidP="008C326B">
      <w:pPr>
        <w:pStyle w:val="Heading2"/>
      </w:pPr>
      <w:bookmarkStart w:id="17" w:name="_Toc193696388"/>
      <w:r>
        <w:t>Extracting and Verifying PKCS #7</w:t>
      </w:r>
      <w:bookmarkEnd w:id="17"/>
    </w:p>
    <w:p w:rsidR="0065742A" w:rsidRDefault="0065742A" w:rsidP="008C326B">
      <w:pPr>
        <w:pStyle w:val="BodyText"/>
      </w:pPr>
      <w:r>
        <w:t xml:space="preserve">The Authenticode signature is in a location that is specified by the </w:t>
      </w:r>
      <w:r w:rsidRPr="008574C5">
        <w:rPr>
          <w:b/>
        </w:rPr>
        <w:t>Certificates</w:t>
      </w:r>
      <w:r>
        <w:rPr>
          <w:b/>
        </w:rPr>
        <w:t xml:space="preserve"> Table </w:t>
      </w:r>
      <w:r>
        <w:t>e</w:t>
      </w:r>
      <w:r w:rsidRPr="00CF44AF">
        <w:t>ntry</w:t>
      </w:r>
      <w:r>
        <w:t xml:space="preserve"> in </w:t>
      </w:r>
      <w:r w:rsidRPr="008574C5">
        <w:rPr>
          <w:b/>
        </w:rPr>
        <w:t>Optional Header</w:t>
      </w:r>
      <w:r>
        <w:rPr>
          <w:b/>
        </w:rPr>
        <w:t xml:space="preserve"> Data Directorie</w:t>
      </w:r>
      <w:r w:rsidRPr="008574C5">
        <w:rPr>
          <w:b/>
        </w:rPr>
        <w:t>s</w:t>
      </w:r>
      <w:r>
        <w:t xml:space="preserve"> and the associated </w:t>
      </w:r>
      <w:r w:rsidRPr="008574C5">
        <w:rPr>
          <w:b/>
        </w:rPr>
        <w:t>Attribute Certificate Table</w:t>
      </w:r>
      <w:r>
        <w:t xml:space="preserve">.  </w:t>
      </w:r>
    </w:p>
    <w:p w:rsidR="0065742A" w:rsidRDefault="0065742A" w:rsidP="008C326B">
      <w:pPr>
        <w:pStyle w:val="BodyText"/>
      </w:pPr>
      <w:r w:rsidRPr="007211B0">
        <w:rPr>
          <w:b/>
        </w:rPr>
        <w:t>Note:</w:t>
      </w:r>
      <w:r>
        <w:t xml:space="preserve">  “Attribute Certificate” as used by the PE/COFF specification does not refer to X.509 attribute certificates, as used in a PKI context. This is an unfortunate name collision.</w:t>
      </w:r>
    </w:p>
    <w:p w:rsidR="0065742A" w:rsidRDefault="0065742A" w:rsidP="008C326B">
      <w:pPr>
        <w:pStyle w:val="BodyText"/>
      </w:pPr>
      <w:r>
        <w:t>The Authenticode signature is in a WIN_CERTIFICATE structure, which is declared in Wintrust.h as follows:</w:t>
      </w:r>
    </w:p>
    <w:p w:rsidR="0065742A" w:rsidRPr="008D7894" w:rsidRDefault="0065742A" w:rsidP="002F5376">
      <w:pPr>
        <w:pStyle w:val="PlainText"/>
      </w:pPr>
      <w:r w:rsidRPr="008D7894">
        <w:t>typedef struct _WIN_CERTIFICATE</w:t>
      </w:r>
    </w:p>
    <w:p w:rsidR="0065742A" w:rsidRPr="008D7894" w:rsidRDefault="0065742A" w:rsidP="002F5376">
      <w:pPr>
        <w:pStyle w:val="PlainText"/>
      </w:pPr>
      <w:r w:rsidRPr="008D7894">
        <w:t>{</w:t>
      </w:r>
    </w:p>
    <w:p w:rsidR="0065742A" w:rsidRPr="008D7894" w:rsidRDefault="0065742A" w:rsidP="002F5376">
      <w:pPr>
        <w:pStyle w:val="PlainText"/>
      </w:pPr>
      <w:r w:rsidRPr="008D7894">
        <w:t xml:space="preserve">    DWORD       dwLength;</w:t>
      </w:r>
    </w:p>
    <w:p w:rsidR="0065742A" w:rsidRPr="008D7894" w:rsidRDefault="0065742A" w:rsidP="002F5376">
      <w:pPr>
        <w:pStyle w:val="PlainText"/>
      </w:pPr>
      <w:r w:rsidRPr="008D7894">
        <w:t xml:space="preserve">    WORD        wRevision;</w:t>
      </w:r>
    </w:p>
    <w:p w:rsidR="0065742A" w:rsidRPr="008D7894" w:rsidRDefault="0065742A" w:rsidP="002F5376">
      <w:pPr>
        <w:pStyle w:val="PlainText"/>
      </w:pPr>
      <w:r w:rsidRPr="008D7894">
        <w:t xml:space="preserve">    WORD        wCertificateType;   </w:t>
      </w:r>
    </w:p>
    <w:p w:rsidR="0065742A" w:rsidRPr="008D7894" w:rsidRDefault="0065742A" w:rsidP="002F5376">
      <w:pPr>
        <w:pStyle w:val="PlainText"/>
      </w:pPr>
      <w:r w:rsidRPr="008D7894">
        <w:t xml:space="preserve">    BYTE        bCertificate[ANYSIZE_ARRAY];</w:t>
      </w:r>
    </w:p>
    <w:p w:rsidR="0065742A" w:rsidRPr="008D7894" w:rsidRDefault="0065742A" w:rsidP="002F5376">
      <w:pPr>
        <w:pStyle w:val="PlainText"/>
      </w:pPr>
      <w:r w:rsidRPr="008D7894">
        <w:t>} WIN_CERTIFICATE, *LPWIN_CERTIFICATE;</w:t>
      </w:r>
    </w:p>
    <w:p w:rsidR="0065742A" w:rsidRDefault="0065742A" w:rsidP="0026231A">
      <w:pPr>
        <w:pStyle w:val="Le"/>
      </w:pPr>
    </w:p>
    <w:p w:rsidR="0065742A" w:rsidRDefault="0065742A" w:rsidP="002F5376">
      <w:pPr>
        <w:pStyle w:val="BodyText"/>
      </w:pPr>
      <w:r>
        <w:t>The fields in WIN_CERTIFICATE are set to the following values:</w:t>
      </w:r>
    </w:p>
    <w:p w:rsidR="0065742A" w:rsidRDefault="0065742A">
      <w:pPr>
        <w:pStyle w:val="BodyText"/>
        <w:numPr>
          <w:ilvl w:val="0"/>
          <w:numId w:val="25"/>
        </w:numPr>
        <w:rPr>
          <w:szCs w:val="22"/>
        </w:rPr>
      </w:pPr>
      <w:r w:rsidRPr="001F21C7">
        <w:rPr>
          <w:b/>
          <w:szCs w:val="22"/>
        </w:rPr>
        <w:t>dwLength</w:t>
      </w:r>
      <w:r w:rsidRPr="002F5376">
        <w:rPr>
          <w:szCs w:val="22"/>
        </w:rPr>
        <w:t xml:space="preserve"> </w:t>
      </w:r>
      <w:r>
        <w:rPr>
          <w:szCs w:val="22"/>
        </w:rPr>
        <w:t>is set to</w:t>
      </w:r>
      <w:r w:rsidRPr="002F5376">
        <w:rPr>
          <w:szCs w:val="22"/>
        </w:rPr>
        <w:t xml:space="preserve"> the length of </w:t>
      </w:r>
      <w:r w:rsidRPr="0026231A">
        <w:rPr>
          <w:b/>
          <w:szCs w:val="22"/>
        </w:rPr>
        <w:t>bCertificate</w:t>
      </w:r>
      <w:r>
        <w:rPr>
          <w:szCs w:val="22"/>
        </w:rPr>
        <w:t>.</w:t>
      </w:r>
    </w:p>
    <w:p w:rsidR="0065742A" w:rsidRDefault="0065742A">
      <w:pPr>
        <w:pStyle w:val="BodyText"/>
        <w:numPr>
          <w:ilvl w:val="0"/>
          <w:numId w:val="25"/>
        </w:numPr>
        <w:rPr>
          <w:szCs w:val="22"/>
        </w:rPr>
      </w:pPr>
      <w:r w:rsidRPr="001F21C7">
        <w:rPr>
          <w:b/>
          <w:szCs w:val="22"/>
        </w:rPr>
        <w:t xml:space="preserve">wRevision </w:t>
      </w:r>
      <w:r>
        <w:rPr>
          <w:szCs w:val="22"/>
        </w:rPr>
        <w:t>is set to</w:t>
      </w:r>
      <w:r w:rsidRPr="002F5376">
        <w:rPr>
          <w:szCs w:val="22"/>
        </w:rPr>
        <w:t xml:space="preserve"> the </w:t>
      </w:r>
      <w:r>
        <w:rPr>
          <w:szCs w:val="22"/>
        </w:rPr>
        <w:t>WIN_CERTIFICATE</w:t>
      </w:r>
      <w:r w:rsidRPr="002F5376">
        <w:rPr>
          <w:szCs w:val="22"/>
        </w:rPr>
        <w:t xml:space="preserve"> version number</w:t>
      </w:r>
      <w:r>
        <w:rPr>
          <w:szCs w:val="22"/>
        </w:rPr>
        <w:t>.</w:t>
      </w:r>
    </w:p>
    <w:tbl>
      <w:tblPr>
        <w:tblW w:w="4557" w:type="pct"/>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2359"/>
        <w:gridCol w:w="5230"/>
      </w:tblGrid>
      <w:tr w:rsidR="0065742A" w:rsidRPr="002E729C" w:rsidTr="00B86B14">
        <w:trPr>
          <w:cantSplit/>
        </w:trPr>
        <w:tc>
          <w:tcPr>
            <w:tcW w:w="447" w:type="pct"/>
            <w:shd w:val="clear" w:color="auto" w:fill="C6D9F1"/>
            <w:tcMar>
              <w:top w:w="20" w:type="dxa"/>
              <w:bottom w:w="20" w:type="dxa"/>
            </w:tcMar>
          </w:tcPr>
          <w:p w:rsidR="0065742A" w:rsidRPr="002E729C" w:rsidRDefault="0065742A" w:rsidP="00021418">
            <w:pPr>
              <w:rPr>
                <w:b/>
                <w:sz w:val="20"/>
                <w:szCs w:val="20"/>
              </w:rPr>
            </w:pPr>
            <w:r w:rsidRPr="002E729C">
              <w:rPr>
                <w:b/>
                <w:sz w:val="20"/>
                <w:szCs w:val="20"/>
              </w:rPr>
              <w:t>Value</w:t>
            </w:r>
          </w:p>
        </w:tc>
        <w:tc>
          <w:tcPr>
            <w:tcW w:w="1328" w:type="pct"/>
            <w:shd w:val="clear" w:color="auto" w:fill="C6D9F1"/>
            <w:tcMar>
              <w:top w:w="20" w:type="dxa"/>
              <w:bottom w:w="20" w:type="dxa"/>
            </w:tcMar>
          </w:tcPr>
          <w:p w:rsidR="0065742A" w:rsidRPr="002E729C" w:rsidRDefault="0065742A" w:rsidP="00021418">
            <w:pPr>
              <w:rPr>
                <w:b/>
                <w:sz w:val="20"/>
                <w:szCs w:val="20"/>
              </w:rPr>
            </w:pPr>
            <w:r w:rsidRPr="002E729C">
              <w:rPr>
                <w:b/>
                <w:sz w:val="20"/>
                <w:szCs w:val="20"/>
              </w:rPr>
              <w:t>Name</w:t>
            </w:r>
          </w:p>
        </w:tc>
        <w:tc>
          <w:tcPr>
            <w:tcW w:w="3225" w:type="pct"/>
            <w:shd w:val="clear" w:color="auto" w:fill="C6D9F1"/>
            <w:tcMar>
              <w:top w:w="20" w:type="dxa"/>
              <w:bottom w:w="20" w:type="dxa"/>
            </w:tcMar>
          </w:tcPr>
          <w:p w:rsidR="0065742A" w:rsidRPr="002E729C" w:rsidRDefault="0065742A" w:rsidP="00021418">
            <w:pPr>
              <w:rPr>
                <w:b/>
                <w:sz w:val="20"/>
                <w:szCs w:val="20"/>
              </w:rPr>
            </w:pPr>
            <w:r w:rsidRPr="002E729C">
              <w:rPr>
                <w:b/>
                <w:sz w:val="20"/>
                <w:szCs w:val="20"/>
              </w:rPr>
              <w:t>Notes</w:t>
            </w:r>
          </w:p>
        </w:tc>
      </w:tr>
      <w:tr w:rsidR="0065742A" w:rsidRPr="002E729C" w:rsidTr="00B86B14">
        <w:trPr>
          <w:cantSplit/>
        </w:trPr>
        <w:tc>
          <w:tcPr>
            <w:tcW w:w="447" w:type="pct"/>
            <w:tcMar>
              <w:top w:w="20" w:type="dxa"/>
              <w:bottom w:w="20" w:type="dxa"/>
            </w:tcMar>
          </w:tcPr>
          <w:p w:rsidR="0065742A" w:rsidRPr="002E729C" w:rsidRDefault="0065742A" w:rsidP="00021418">
            <w:pPr>
              <w:rPr>
                <w:sz w:val="20"/>
                <w:szCs w:val="20"/>
              </w:rPr>
            </w:pPr>
            <w:r w:rsidRPr="002E729C">
              <w:rPr>
                <w:sz w:val="20"/>
                <w:szCs w:val="20"/>
              </w:rPr>
              <w:t>0x0100</w:t>
            </w:r>
          </w:p>
        </w:tc>
        <w:tc>
          <w:tcPr>
            <w:tcW w:w="1328" w:type="pct"/>
            <w:tcMar>
              <w:top w:w="20" w:type="dxa"/>
              <w:bottom w:w="20" w:type="dxa"/>
            </w:tcMar>
          </w:tcPr>
          <w:p w:rsidR="0065742A" w:rsidRPr="002E729C" w:rsidRDefault="0065742A" w:rsidP="00021418">
            <w:pPr>
              <w:rPr>
                <w:sz w:val="20"/>
                <w:szCs w:val="20"/>
              </w:rPr>
            </w:pPr>
            <w:r w:rsidRPr="002E729C">
              <w:rPr>
                <w:sz w:val="20"/>
                <w:szCs w:val="20"/>
              </w:rPr>
              <w:t>WIN_CERT_REVISION_1_0</w:t>
            </w:r>
          </w:p>
        </w:tc>
        <w:tc>
          <w:tcPr>
            <w:tcW w:w="3225" w:type="pct"/>
            <w:tcMar>
              <w:top w:w="20" w:type="dxa"/>
              <w:bottom w:w="20" w:type="dxa"/>
            </w:tcMar>
          </w:tcPr>
          <w:p w:rsidR="0065742A" w:rsidRPr="002E729C" w:rsidRDefault="0065742A" w:rsidP="00E958FD">
            <w:pPr>
              <w:rPr>
                <w:sz w:val="20"/>
                <w:szCs w:val="20"/>
              </w:rPr>
            </w:pPr>
            <w:r w:rsidRPr="002E729C">
              <w:rPr>
                <w:sz w:val="20"/>
                <w:szCs w:val="20"/>
              </w:rPr>
              <w:t>Version 1 is the legacy version of WIN_CERTIFICATE. It is supported only for verifying legacy Authenticode signatures.</w:t>
            </w:r>
          </w:p>
        </w:tc>
      </w:tr>
      <w:tr w:rsidR="0065742A" w:rsidRPr="002E729C" w:rsidTr="00B86B14">
        <w:trPr>
          <w:cantSplit/>
        </w:trPr>
        <w:tc>
          <w:tcPr>
            <w:tcW w:w="447" w:type="pct"/>
            <w:tcMar>
              <w:top w:w="20" w:type="dxa"/>
              <w:bottom w:w="20" w:type="dxa"/>
            </w:tcMar>
          </w:tcPr>
          <w:p w:rsidR="0065742A" w:rsidRPr="002E729C" w:rsidRDefault="0065742A" w:rsidP="00021418">
            <w:pPr>
              <w:rPr>
                <w:sz w:val="20"/>
                <w:szCs w:val="20"/>
              </w:rPr>
            </w:pPr>
            <w:r w:rsidRPr="002E729C">
              <w:rPr>
                <w:sz w:val="20"/>
                <w:szCs w:val="20"/>
              </w:rPr>
              <w:t>0x0200</w:t>
            </w:r>
          </w:p>
        </w:tc>
        <w:tc>
          <w:tcPr>
            <w:tcW w:w="1328" w:type="pct"/>
            <w:tcMar>
              <w:top w:w="20" w:type="dxa"/>
              <w:bottom w:w="20" w:type="dxa"/>
            </w:tcMar>
          </w:tcPr>
          <w:p w:rsidR="0065742A" w:rsidRPr="002E729C" w:rsidRDefault="0065742A" w:rsidP="00021418">
            <w:pPr>
              <w:rPr>
                <w:sz w:val="20"/>
                <w:szCs w:val="20"/>
              </w:rPr>
            </w:pPr>
            <w:r w:rsidRPr="002E729C">
              <w:rPr>
                <w:sz w:val="20"/>
                <w:szCs w:val="20"/>
              </w:rPr>
              <w:t>WIN_CERT_REVISION_2_0</w:t>
            </w:r>
          </w:p>
        </w:tc>
        <w:tc>
          <w:tcPr>
            <w:tcW w:w="3225" w:type="pct"/>
            <w:tcMar>
              <w:top w:w="20" w:type="dxa"/>
              <w:bottom w:w="20" w:type="dxa"/>
            </w:tcMar>
          </w:tcPr>
          <w:p w:rsidR="0065742A" w:rsidRPr="002E729C" w:rsidRDefault="0065742A" w:rsidP="00021418">
            <w:pPr>
              <w:rPr>
                <w:sz w:val="20"/>
                <w:szCs w:val="20"/>
              </w:rPr>
            </w:pPr>
            <w:r w:rsidRPr="002E729C">
              <w:rPr>
                <w:sz w:val="20"/>
                <w:szCs w:val="20"/>
              </w:rPr>
              <w:t xml:space="preserve">Version 2 is the current version of WIN_CERTIFICATE. </w:t>
            </w:r>
          </w:p>
        </w:tc>
      </w:tr>
    </w:tbl>
    <w:p w:rsidR="0065742A" w:rsidRDefault="0065742A" w:rsidP="00B86B14">
      <w:pPr>
        <w:pStyle w:val="Le"/>
      </w:pPr>
    </w:p>
    <w:p w:rsidR="0065742A" w:rsidRDefault="0065742A">
      <w:pPr>
        <w:pStyle w:val="BodyText"/>
        <w:numPr>
          <w:ilvl w:val="0"/>
          <w:numId w:val="25"/>
        </w:numPr>
        <w:rPr>
          <w:szCs w:val="22"/>
        </w:rPr>
      </w:pPr>
      <w:r w:rsidRPr="001F21C7">
        <w:rPr>
          <w:b/>
          <w:szCs w:val="22"/>
        </w:rPr>
        <w:t>wCertificateType</w:t>
      </w:r>
      <w:r w:rsidRPr="002F5376">
        <w:rPr>
          <w:szCs w:val="22"/>
        </w:rPr>
        <w:t xml:space="preserve"> </w:t>
      </w:r>
      <w:r>
        <w:rPr>
          <w:szCs w:val="22"/>
        </w:rPr>
        <w:t>is set to 0x0002 for Authenticode signatures. This value is defined in Wintrust.h as WIN_CERT_TYPE_PKCS_SIGNED_DATA.</w:t>
      </w:r>
    </w:p>
    <w:p w:rsidR="0065742A" w:rsidRDefault="0065742A">
      <w:pPr>
        <w:pStyle w:val="BodyText"/>
        <w:numPr>
          <w:ilvl w:val="0"/>
          <w:numId w:val="25"/>
        </w:numPr>
        <w:rPr>
          <w:szCs w:val="22"/>
        </w:rPr>
      </w:pPr>
      <w:r w:rsidRPr="001F21C7">
        <w:rPr>
          <w:b/>
          <w:szCs w:val="22"/>
        </w:rPr>
        <w:t xml:space="preserve">bCertificate </w:t>
      </w:r>
      <w:r>
        <w:rPr>
          <w:szCs w:val="22"/>
        </w:rPr>
        <w:t>is set to</w:t>
      </w:r>
      <w:r w:rsidRPr="001F21C7">
        <w:rPr>
          <w:szCs w:val="22"/>
        </w:rPr>
        <w:t xml:space="preserve"> </w:t>
      </w:r>
      <w:r>
        <w:rPr>
          <w:szCs w:val="22"/>
        </w:rPr>
        <w:t xml:space="preserve">a variable-length binary array that contains the </w:t>
      </w:r>
      <w:r w:rsidRPr="002F5376">
        <w:rPr>
          <w:szCs w:val="22"/>
        </w:rPr>
        <w:t>Authenticode</w:t>
      </w:r>
      <w:r>
        <w:rPr>
          <w:szCs w:val="22"/>
        </w:rPr>
        <w:t xml:space="preserve"> PKCS #7 </w:t>
      </w:r>
      <w:r w:rsidRPr="00CF44AF">
        <w:rPr>
          <w:b/>
          <w:szCs w:val="22"/>
        </w:rPr>
        <w:t>signedData</w:t>
      </w:r>
      <w:r>
        <w:rPr>
          <w:szCs w:val="22"/>
        </w:rPr>
        <w:t>.</w:t>
      </w:r>
    </w:p>
    <w:p w:rsidR="0065742A" w:rsidRDefault="0065742A" w:rsidP="008C326B">
      <w:pPr>
        <w:pStyle w:val="BodyText"/>
      </w:pPr>
      <w:r>
        <w:t>The PKCS #7 integrity is verified as described in ”PKCS #7: Cryptographic Message Syntax Standard.”</w:t>
      </w:r>
    </w:p>
    <w:p w:rsidR="0065742A" w:rsidRDefault="0065742A" w:rsidP="008C326B">
      <w:pPr>
        <w:pStyle w:val="Heading2"/>
      </w:pPr>
      <w:bookmarkStart w:id="18" w:name="_Toc193696389"/>
      <w:r>
        <w:t>Certificate Processing</w:t>
      </w:r>
      <w:bookmarkEnd w:id="18"/>
    </w:p>
    <w:p w:rsidR="0065742A" w:rsidRPr="00E25C1C" w:rsidRDefault="0065742A" w:rsidP="00ED68C3">
      <w:pPr>
        <w:pStyle w:val="BodyTextLink"/>
        <w:rPr>
          <w:rFonts w:ascii="Verdana" w:hAnsi="Verdana" w:cs="Times New Roman"/>
          <w:sz w:val="17"/>
          <w:szCs w:val="17"/>
        </w:rPr>
      </w:pPr>
      <w:r>
        <w:t>The software publisher's signing certificate and certificate chain are verified against the following criteria:</w:t>
      </w:r>
    </w:p>
    <w:p w:rsidR="0065742A" w:rsidRPr="00BE7459" w:rsidRDefault="0065742A" w:rsidP="00BE7459">
      <w:pPr>
        <w:pStyle w:val="BulletList"/>
        <w:rPr>
          <w:rFonts w:cs="MS Shell Dlg 2"/>
        </w:rPr>
      </w:pPr>
      <w:r>
        <w:t xml:space="preserve">The certificate chain is built to a trusted root certificate by </w:t>
      </w:r>
      <w:r w:rsidRPr="00BE7459">
        <w:rPr>
          <w:rFonts w:cs="MS Shell Dlg 2"/>
        </w:rPr>
        <w:t>using X.509 chain</w:t>
      </w:r>
      <w:r>
        <w:rPr>
          <w:rFonts w:cs="MS Shell Dlg 2"/>
        </w:rPr>
        <w:t>-</w:t>
      </w:r>
      <w:r w:rsidRPr="00BE7459">
        <w:rPr>
          <w:rFonts w:cs="MS Shell Dlg 2"/>
        </w:rPr>
        <w:t>building rules</w:t>
      </w:r>
      <w:r>
        <w:rPr>
          <w:rFonts w:cs="MS Shell Dlg 2"/>
        </w:rPr>
        <w:t>, as specified by IETF RFC 3280 “</w:t>
      </w:r>
      <w:r w:rsidRPr="00F77E6B">
        <w:t xml:space="preserve">Internet X.509 Public Key Infrastructure Certificate and </w:t>
      </w:r>
      <w:r>
        <w:t>Certificate Revocation List (</w:t>
      </w:r>
      <w:r w:rsidRPr="00F77E6B">
        <w:t>CRL</w:t>
      </w:r>
      <w:r>
        <w:t>)</w:t>
      </w:r>
      <w:r w:rsidRPr="00F77E6B">
        <w:t xml:space="preserve"> Profile</w:t>
      </w:r>
      <w:r>
        <w:rPr>
          <w:rFonts w:cs="MS Shell Dlg 2"/>
        </w:rPr>
        <w:t>.”</w:t>
      </w:r>
    </w:p>
    <w:p w:rsidR="0065742A" w:rsidRPr="00042E6A" w:rsidRDefault="0065742A" w:rsidP="00BE7459">
      <w:pPr>
        <w:pStyle w:val="BodyTextIndent"/>
      </w:pPr>
      <w:r w:rsidRPr="00BE7459">
        <w:t>The trusted r</w:t>
      </w:r>
      <w:r>
        <w:t>oot certificate is configured in the Trusted Root Certification Authorities certificate store. For more information on certificate stores, see “Certificates Stores.”</w:t>
      </w:r>
    </w:p>
    <w:p w:rsidR="0065742A" w:rsidRPr="006614F7" w:rsidRDefault="0065742A" w:rsidP="0070439D">
      <w:pPr>
        <w:pStyle w:val="BulletList"/>
      </w:pPr>
      <w:r>
        <w:t>The signing certificate must contain either the extended key usage (</w:t>
      </w:r>
      <w:r w:rsidRPr="006757E3">
        <w:t>EKU</w:t>
      </w:r>
      <w:r>
        <w:t>) value for code signing</w:t>
      </w:r>
      <w:r>
        <w:rPr>
          <w:rFonts w:cs="MS Shell Dlg 2"/>
        </w:rPr>
        <w:t>, or the entire certificate chain must contain no EKUs. The following is the  EKU</w:t>
      </w:r>
      <w:r w:rsidRPr="005F0E7F">
        <w:rPr>
          <w:rFonts w:cs="MS Shell Dlg 2"/>
        </w:rPr>
        <w:t xml:space="preserve"> </w:t>
      </w:r>
      <w:r>
        <w:rPr>
          <w:rFonts w:cs="MS Shell Dlg 2"/>
        </w:rPr>
        <w:t>value for code signing:</w:t>
      </w:r>
    </w:p>
    <w:p w:rsidR="0065742A" w:rsidRDefault="0065742A" w:rsidP="00445D95">
      <w:pPr>
        <w:pStyle w:val="PlainText"/>
        <w:ind w:left="360"/>
        <w:rPr>
          <w:rFonts w:cs="MS Shell Dlg 2"/>
        </w:rPr>
      </w:pPr>
      <w:r w:rsidRPr="006614F7">
        <w:t>szOID_PKIX_KP_CODE_SIGNING</w:t>
      </w:r>
      <w:r>
        <w:t xml:space="preserve"> </w:t>
      </w:r>
      <w:r w:rsidRPr="006757E3">
        <w:rPr>
          <w:rFonts w:cs="MS Shell Dlg 2"/>
        </w:rPr>
        <w:t>1.3.6.1.5.5.7.3.3</w:t>
      </w:r>
    </w:p>
    <w:p w:rsidR="0065742A" w:rsidRDefault="0065742A" w:rsidP="00445D95">
      <w:pPr>
        <w:pStyle w:val="PlainText"/>
        <w:ind w:left="360"/>
        <w:rPr>
          <w:rFonts w:cs="MS Shell Dlg 2"/>
        </w:rPr>
      </w:pPr>
    </w:p>
    <w:p w:rsidR="0065742A" w:rsidRPr="00042E6A" w:rsidRDefault="0065742A" w:rsidP="00445D95">
      <w:pPr>
        <w:pStyle w:val="Le"/>
      </w:pPr>
    </w:p>
    <w:p w:rsidR="0065742A" w:rsidRPr="006757E3" w:rsidRDefault="0065742A" w:rsidP="0070439D">
      <w:pPr>
        <w:pStyle w:val="BulletList"/>
      </w:pPr>
      <w:r>
        <w:rPr>
          <w:rFonts w:cs="MS Shell Dlg 2"/>
        </w:rPr>
        <w:t>In Windows XP and Windows 2003, the signing certificate must not be in the Untrusted Certificates certificate store.</w:t>
      </w:r>
      <w:r w:rsidRPr="009C1F4E">
        <w:rPr>
          <w:rFonts w:cs="MS Shell Dlg 2"/>
        </w:rPr>
        <w:t xml:space="preserve"> </w:t>
      </w:r>
      <w:r>
        <w:rPr>
          <w:rFonts w:cs="MS Shell Dlg 2"/>
        </w:rPr>
        <w:t>In Windows Vista, none of the certificates in the chain, including the root certificate, can be in the Untrusted Certificates certificate store.</w:t>
      </w:r>
    </w:p>
    <w:p w:rsidR="0065742A" w:rsidRPr="00042E6A" w:rsidRDefault="0065742A" w:rsidP="0070439D">
      <w:pPr>
        <w:pStyle w:val="BulletList"/>
      </w:pPr>
      <w:r>
        <w:t>The certificate must be within its validity period or the signature must have been timestamped, as discussed in ”Timestamp Processing” later in this paper.</w:t>
      </w:r>
    </w:p>
    <w:p w:rsidR="0065742A" w:rsidRDefault="0065742A" w:rsidP="0070439D">
      <w:pPr>
        <w:pStyle w:val="BulletList"/>
        <w:rPr>
          <w:rFonts w:cs="MS Shell Dlg 2"/>
        </w:rPr>
      </w:pPr>
      <w:r>
        <w:rPr>
          <w:rFonts w:cs="MS Shell Dlg 2"/>
        </w:rPr>
        <w:t xml:space="preserve">Revocation checking—to check certificate validity—is optional, but is used by many Windows components and by applications that call </w:t>
      </w:r>
      <w:r w:rsidRPr="00B47047">
        <w:rPr>
          <w:rFonts w:cs="MS Shell Dlg 2"/>
          <w:b/>
        </w:rPr>
        <w:t>WinVerifyTrust</w:t>
      </w:r>
      <w:r>
        <w:rPr>
          <w:rFonts w:cs="MS Shell Dlg 2"/>
        </w:rPr>
        <w:t>.</w:t>
      </w:r>
    </w:p>
    <w:p w:rsidR="0065742A" w:rsidRDefault="0065742A" w:rsidP="008C326B">
      <w:pPr>
        <w:pStyle w:val="Heading2"/>
      </w:pPr>
      <w:bookmarkStart w:id="19" w:name="_Toc193696390"/>
      <w:r>
        <w:t>Timestamp Processing</w:t>
      </w:r>
      <w:bookmarkEnd w:id="19"/>
    </w:p>
    <w:p w:rsidR="0065742A" w:rsidRDefault="0065742A" w:rsidP="00656120">
      <w:pPr>
        <w:pStyle w:val="BodyTextLink"/>
      </w:pPr>
      <w:r>
        <w:t>By default, timestamping</w:t>
      </w:r>
      <w:r w:rsidRPr="004F7A6C">
        <w:t xml:space="preserve"> an Authenticode signature extends the lifetime of the signature</w:t>
      </w:r>
      <w:r>
        <w:t xml:space="preserve"> indefinitely,</w:t>
      </w:r>
      <w:r w:rsidRPr="004F7A6C">
        <w:t xml:space="preserve"> </w:t>
      </w:r>
      <w:r>
        <w:t xml:space="preserve">as long as </w:t>
      </w:r>
      <w:r w:rsidRPr="004F7A6C">
        <w:t>that signature was timestamped</w:t>
      </w:r>
      <w:r>
        <w:t>, both</w:t>
      </w:r>
      <w:r w:rsidRPr="004F7A6C">
        <w:t>:</w:t>
      </w:r>
    </w:p>
    <w:p w:rsidR="0065742A" w:rsidRDefault="0065742A" w:rsidP="0070439D">
      <w:pPr>
        <w:pStyle w:val="BulletList"/>
      </w:pPr>
      <w:r>
        <w:t>During the validity period of the signing certificate.</w:t>
      </w:r>
    </w:p>
    <w:p w:rsidR="0065742A" w:rsidRDefault="0065742A" w:rsidP="0070439D">
      <w:pPr>
        <w:pStyle w:val="BulletList"/>
      </w:pPr>
      <w:r>
        <w:t>Before the certificate revocation date, if applicable.</w:t>
      </w:r>
    </w:p>
    <w:p w:rsidR="0065742A" w:rsidRDefault="0065742A" w:rsidP="00445D95">
      <w:pPr>
        <w:pStyle w:val="Le"/>
      </w:pPr>
    </w:p>
    <w:p w:rsidR="0065742A" w:rsidRDefault="0065742A" w:rsidP="00251B2D">
      <w:pPr>
        <w:pStyle w:val="BodyText"/>
        <w:rPr>
          <w:szCs w:val="22"/>
        </w:rPr>
      </w:pPr>
      <w:r>
        <w:rPr>
          <w:szCs w:val="22"/>
        </w:rPr>
        <w:t>The signature lifetime is not extended if t</w:t>
      </w:r>
      <w:r>
        <w:t xml:space="preserve">he “lifetime signer OID” (szOID_KP_LIFETIME_SIGNING) is present in the signing certificate or if </w:t>
      </w:r>
      <w:r>
        <w:rPr>
          <w:szCs w:val="22"/>
        </w:rPr>
        <w:t xml:space="preserve">WTD_LIFETIME_SIGNING_FLAG is set in the WINTRUST_DATA structure when calling </w:t>
      </w:r>
      <w:r w:rsidRPr="00095655">
        <w:rPr>
          <w:b/>
          <w:szCs w:val="22"/>
        </w:rPr>
        <w:t>WinVerifyTrust</w:t>
      </w:r>
      <w:r>
        <w:rPr>
          <w:szCs w:val="22"/>
        </w:rPr>
        <w:t>. For details, s</w:t>
      </w:r>
      <w:r>
        <w:t>ee “Timestamp Processing with Lifetime Signing Semantics.”</w:t>
      </w:r>
    </w:p>
    <w:p w:rsidR="0065742A" w:rsidRDefault="0065742A" w:rsidP="00D16402">
      <w:pPr>
        <w:pStyle w:val="BodyText"/>
        <w:rPr>
          <w:szCs w:val="22"/>
        </w:rPr>
      </w:pPr>
      <w:r w:rsidRPr="00F64347">
        <w:rPr>
          <w:szCs w:val="22"/>
        </w:rPr>
        <w:t xml:space="preserve">The certificates associated with the </w:t>
      </w:r>
      <w:r>
        <w:rPr>
          <w:szCs w:val="22"/>
        </w:rPr>
        <w:t>timestamp</w:t>
      </w:r>
      <w:r w:rsidRPr="00F64347">
        <w:rPr>
          <w:szCs w:val="22"/>
        </w:rPr>
        <w:t xml:space="preserve"> are in the </w:t>
      </w:r>
      <w:r>
        <w:rPr>
          <w:szCs w:val="22"/>
        </w:rPr>
        <w:t xml:space="preserve">PKCS #7 </w:t>
      </w:r>
      <w:r w:rsidRPr="00286A5D">
        <w:rPr>
          <w:b/>
          <w:szCs w:val="22"/>
        </w:rPr>
        <w:t>SignedData</w:t>
      </w:r>
      <w:r>
        <w:rPr>
          <w:szCs w:val="22"/>
        </w:rPr>
        <w:t xml:space="preserve"> structure's </w:t>
      </w:r>
      <w:r>
        <w:rPr>
          <w:b/>
          <w:szCs w:val="22"/>
        </w:rPr>
        <w:t>c</w:t>
      </w:r>
      <w:r w:rsidRPr="00286A5D">
        <w:rPr>
          <w:b/>
          <w:szCs w:val="22"/>
        </w:rPr>
        <w:t>ertificates</w:t>
      </w:r>
      <w:r>
        <w:rPr>
          <w:szCs w:val="22"/>
        </w:rPr>
        <w:t xml:space="preserve"> field.</w:t>
      </w:r>
    </w:p>
    <w:p w:rsidR="0065742A" w:rsidRDefault="0065742A" w:rsidP="00ED68C3">
      <w:pPr>
        <w:pStyle w:val="BodyTextLink"/>
      </w:pPr>
      <w:r>
        <w:t>Timestamp chains are compared against the following criteria:</w:t>
      </w:r>
    </w:p>
    <w:p w:rsidR="0065742A" w:rsidRPr="00BE7459" w:rsidRDefault="0065742A" w:rsidP="00F77E6B">
      <w:pPr>
        <w:pStyle w:val="BulletList"/>
        <w:rPr>
          <w:rFonts w:cs="MS Shell Dlg 2"/>
        </w:rPr>
      </w:pPr>
      <w:r>
        <w:t>The certificate chain is built to a trusted root certificate by using X.509 chain-building rules</w:t>
      </w:r>
      <w:r>
        <w:rPr>
          <w:rFonts w:cs="MS Shell Dlg 2"/>
        </w:rPr>
        <w:t>.</w:t>
      </w:r>
    </w:p>
    <w:p w:rsidR="0065742A" w:rsidRPr="00042E6A" w:rsidRDefault="0065742A" w:rsidP="00F77E6B">
      <w:pPr>
        <w:pStyle w:val="BodyTextIndent"/>
      </w:pPr>
      <w:r w:rsidRPr="00BE7459">
        <w:t>The trusted r</w:t>
      </w:r>
      <w:r>
        <w:t>oot certificate is configured in the Trusted Root Certification Authorities certificate store. For more information on certificate stores, see “Certificates Stores.”</w:t>
      </w:r>
    </w:p>
    <w:p w:rsidR="0065742A" w:rsidRDefault="0065742A" w:rsidP="0070439D">
      <w:pPr>
        <w:pStyle w:val="BulletList"/>
        <w:rPr>
          <w:szCs w:val="22"/>
        </w:rPr>
      </w:pPr>
      <w:r w:rsidRPr="00F64347">
        <w:rPr>
          <w:szCs w:val="22"/>
        </w:rPr>
        <w:t xml:space="preserve">The TSA certificate </w:t>
      </w:r>
      <w:r>
        <w:rPr>
          <w:szCs w:val="22"/>
        </w:rPr>
        <w:t xml:space="preserve">that is </w:t>
      </w:r>
      <w:r w:rsidRPr="00F64347">
        <w:rPr>
          <w:szCs w:val="22"/>
        </w:rPr>
        <w:t>used to sign the timestamp contains the following EKU:</w:t>
      </w:r>
    </w:p>
    <w:p w:rsidR="0065742A" w:rsidRDefault="0065742A" w:rsidP="0070439D">
      <w:pPr>
        <w:pStyle w:val="PlainText"/>
        <w:ind w:left="360"/>
      </w:pPr>
      <w:r w:rsidRPr="00F64347">
        <w:t>szOID_PKIX_KP_TIMESTAMP_SIGNING 1.3.6.1.5.5.7.3.8</w:t>
      </w:r>
    </w:p>
    <w:p w:rsidR="0065742A" w:rsidRDefault="0065742A" w:rsidP="0070439D">
      <w:pPr>
        <w:pStyle w:val="PlainText"/>
        <w:ind w:left="360"/>
      </w:pPr>
    </w:p>
    <w:p w:rsidR="0065742A" w:rsidRPr="006757E3" w:rsidRDefault="0065742A" w:rsidP="0070439D">
      <w:pPr>
        <w:pStyle w:val="BulletList"/>
      </w:pPr>
      <w:r>
        <w:t>The signing certificate must not be in the Untrusted Certificates certificate store.</w:t>
      </w:r>
    </w:p>
    <w:p w:rsidR="0065742A" w:rsidRDefault="0065742A" w:rsidP="000C730A">
      <w:pPr>
        <w:pStyle w:val="BodyTextIndent"/>
      </w:pPr>
      <w:r w:rsidRPr="000C730A">
        <w:rPr>
          <w:b/>
        </w:rPr>
        <w:t xml:space="preserve">Note: </w:t>
      </w:r>
      <w:r>
        <w:t>If the certificate that is used to sign the timestamp is in the Untrusted Certificates certificate store, then the signature is not verified even if the software publisher certificate is still within its validity period.</w:t>
      </w:r>
    </w:p>
    <w:p w:rsidR="0065742A" w:rsidRDefault="0065742A" w:rsidP="0070439D">
      <w:pPr>
        <w:pStyle w:val="BulletList"/>
      </w:pPr>
      <w:r>
        <w:t>Revocation checking is turned off by default for checking the validity of the timestamping certificate.</w:t>
      </w:r>
    </w:p>
    <w:p w:rsidR="0065742A" w:rsidRDefault="0065742A" w:rsidP="00AC18A5">
      <w:pPr>
        <w:pStyle w:val="Heading2"/>
      </w:pPr>
      <w:bookmarkStart w:id="20" w:name="_Toc193696391"/>
      <w:r>
        <w:t>Timestamp Processing with Lifetime Signing Semantics</w:t>
      </w:r>
      <w:bookmarkEnd w:id="20"/>
    </w:p>
    <w:p w:rsidR="0065742A" w:rsidRDefault="0065742A" w:rsidP="00891EA7">
      <w:pPr>
        <w:pStyle w:val="BulletList"/>
        <w:keepNext/>
        <w:numPr>
          <w:ilvl w:val="0"/>
          <w:numId w:val="0"/>
        </w:numPr>
      </w:pPr>
      <w:r>
        <w:t>Applications or certification authorities that do not want timestamped signatures to verify successfully for an indefinite period of time have two options:</w:t>
      </w:r>
    </w:p>
    <w:p w:rsidR="0065742A" w:rsidRDefault="0065742A" w:rsidP="005A4171">
      <w:pPr>
        <w:pStyle w:val="BulletList"/>
      </w:pPr>
      <w:r>
        <w:t>Set the lifetime signer OID in the publisher’s signing certificate.</w:t>
      </w:r>
    </w:p>
    <w:p w:rsidR="0065742A" w:rsidRPr="00F64347" w:rsidRDefault="0065742A" w:rsidP="005A4171">
      <w:pPr>
        <w:pStyle w:val="BodyTextIndent"/>
      </w:pPr>
      <w:r w:rsidRPr="00F64347">
        <w:rPr>
          <w:rFonts w:cs="Courier New"/>
          <w:color w:val="000000"/>
        </w:rPr>
        <w:t xml:space="preserve">If </w:t>
      </w:r>
      <w:r>
        <w:rPr>
          <w:rFonts w:cs="Courier New"/>
          <w:color w:val="000000"/>
        </w:rPr>
        <w:t>the publisher’s signing</w:t>
      </w:r>
      <w:r w:rsidRPr="00F64347">
        <w:rPr>
          <w:rFonts w:cs="Courier New"/>
          <w:color w:val="000000"/>
        </w:rPr>
        <w:t xml:space="preserve"> certificate contains the lifetime signer OID</w:t>
      </w:r>
      <w:r>
        <w:rPr>
          <w:rFonts w:cs="Courier New"/>
          <w:color w:val="000000"/>
        </w:rPr>
        <w:t xml:space="preserve"> in addition to the PKIX code signing OID</w:t>
      </w:r>
      <w:r w:rsidRPr="00F64347">
        <w:rPr>
          <w:rFonts w:cs="Courier New"/>
          <w:color w:val="000000"/>
        </w:rPr>
        <w:t>,</w:t>
      </w:r>
      <w:r w:rsidRPr="00F64347">
        <w:t xml:space="preserve"> </w:t>
      </w:r>
      <w:r>
        <w:t xml:space="preserve">the signature </w:t>
      </w:r>
      <w:r w:rsidRPr="00F64347">
        <w:t>become</w:t>
      </w:r>
      <w:r>
        <w:t>s</w:t>
      </w:r>
      <w:r w:rsidRPr="00F64347">
        <w:t xml:space="preserve"> invalid when the </w:t>
      </w:r>
      <w:r>
        <w:t>publisher’s signing</w:t>
      </w:r>
      <w:r w:rsidRPr="00F64347">
        <w:t xml:space="preserve"> cert</w:t>
      </w:r>
      <w:r>
        <w:t>ificate</w:t>
      </w:r>
      <w:r w:rsidRPr="00F64347">
        <w:t xml:space="preserve"> expire</w:t>
      </w:r>
      <w:r>
        <w:t>s, even if the signature is timestamped. The lifetime signer OID is defined as follows:</w:t>
      </w:r>
    </w:p>
    <w:p w:rsidR="0065742A" w:rsidRDefault="0065742A" w:rsidP="005A4171">
      <w:pPr>
        <w:pStyle w:val="PlainText"/>
        <w:ind w:left="360"/>
      </w:pPr>
      <w:r w:rsidRPr="0070439D">
        <w:t>szOID_KP_LIFETIME_SIGNING 1.3.6.1.4.1.311.10.3.13</w:t>
      </w:r>
    </w:p>
    <w:p w:rsidR="0065742A" w:rsidRDefault="0065742A" w:rsidP="005A4171">
      <w:pPr>
        <w:pStyle w:val="PlainText"/>
        <w:ind w:left="360"/>
      </w:pPr>
    </w:p>
    <w:p w:rsidR="0065742A" w:rsidRDefault="0065742A" w:rsidP="005A4171">
      <w:pPr>
        <w:pStyle w:val="BulletList"/>
      </w:pPr>
      <w:r>
        <w:t xml:space="preserve">Set the </w:t>
      </w:r>
      <w:r w:rsidRPr="00CF44AF">
        <w:rPr>
          <w:szCs w:val="22"/>
        </w:rPr>
        <w:t>WTD_LIFETIME_SIGNING_FLAG in the W</w:t>
      </w:r>
      <w:r>
        <w:rPr>
          <w:szCs w:val="22"/>
        </w:rPr>
        <w:t xml:space="preserve">INTRUST_DATA structure when calling </w:t>
      </w:r>
      <w:r w:rsidRPr="005A4171">
        <w:rPr>
          <w:b/>
          <w:szCs w:val="22"/>
        </w:rPr>
        <w:t>WinVerifyTrust</w:t>
      </w:r>
      <w:r>
        <w:rPr>
          <w:szCs w:val="22"/>
        </w:rPr>
        <w:t>.</w:t>
      </w:r>
    </w:p>
    <w:p w:rsidR="0065742A" w:rsidRDefault="0065742A" w:rsidP="005A4171">
      <w:pPr>
        <w:pStyle w:val="BodyTextIndent"/>
      </w:pPr>
      <w:r w:rsidRPr="005F0E7F">
        <w:t xml:space="preserve">If </w:t>
      </w:r>
      <w:r>
        <w:t>a</w:t>
      </w:r>
      <w:r w:rsidRPr="005F0E7F">
        <w:t xml:space="preserve"> </w:t>
      </w:r>
      <w:r w:rsidRPr="00B47047">
        <w:rPr>
          <w:b/>
        </w:rPr>
        <w:t>WinVerifyTrust</w:t>
      </w:r>
      <w:r w:rsidRPr="005F0E7F">
        <w:t xml:space="preserve"> </w:t>
      </w:r>
      <w:r>
        <w:t>caller</w:t>
      </w:r>
      <w:r w:rsidRPr="005F0E7F">
        <w:t xml:space="preserve"> sets </w:t>
      </w:r>
      <w:r w:rsidRPr="00CF44AF">
        <w:t>WTD_LIFETIME_SIGNING_FLAG in the W</w:t>
      </w:r>
      <w:r>
        <w:t>INTRUST_DATA</w:t>
      </w:r>
      <w:r w:rsidRPr="00CF44AF">
        <w:t xml:space="preserve"> structure</w:t>
      </w:r>
      <w:r>
        <w:t xml:space="preserve"> and the publisher’s signing certificate has expired</w:t>
      </w:r>
      <w:r w:rsidRPr="00CF44AF">
        <w:t xml:space="preserve">, </w:t>
      </w:r>
      <w:r w:rsidRPr="00B47047">
        <w:rPr>
          <w:b/>
        </w:rPr>
        <w:t>WinVerifyTrust</w:t>
      </w:r>
      <w:r>
        <w:t xml:space="preserve"> reports the signature as</w:t>
      </w:r>
      <w:r w:rsidRPr="005F0E7F">
        <w:t xml:space="preserve"> invalid </w:t>
      </w:r>
      <w:r>
        <w:t>even if the signature is timestamped.</w:t>
      </w:r>
    </w:p>
    <w:p w:rsidR="0065742A" w:rsidRDefault="0065742A" w:rsidP="005A4171">
      <w:pPr>
        <w:pStyle w:val="Le"/>
      </w:pPr>
    </w:p>
    <w:p w:rsidR="0065742A" w:rsidRPr="0087332C" w:rsidRDefault="0065742A" w:rsidP="00226503">
      <w:pPr>
        <w:pStyle w:val="BodyTextLink"/>
      </w:pPr>
      <w:r>
        <w:t xml:space="preserve">If a publisher revokes a code signing certificate that </w:t>
      </w:r>
      <w:r w:rsidRPr="00F64347">
        <w:rPr>
          <w:rFonts w:cs="Courier New"/>
          <w:color w:val="000000"/>
        </w:rPr>
        <w:t>contains the lifetime signer OID</w:t>
      </w:r>
      <w:r w:rsidRPr="00F64347">
        <w:t xml:space="preserve"> </w:t>
      </w:r>
      <w:r>
        <w:t xml:space="preserve">or a </w:t>
      </w:r>
      <w:r w:rsidRPr="00B47047">
        <w:rPr>
          <w:b/>
        </w:rPr>
        <w:t>WinVerifyTrust</w:t>
      </w:r>
      <w:r w:rsidRPr="005F0E7F">
        <w:t xml:space="preserve"> </w:t>
      </w:r>
      <w:r>
        <w:t>caller</w:t>
      </w:r>
      <w:r w:rsidRPr="005F0E7F">
        <w:t xml:space="preserve"> sets </w:t>
      </w:r>
      <w:r w:rsidRPr="00CF44AF">
        <w:t>WTD_LIFETIME_SIGNING_FLAG in the W</w:t>
      </w:r>
      <w:r>
        <w:t>INTRUST_DATA</w:t>
      </w:r>
      <w:r w:rsidRPr="00CF44AF">
        <w:t xml:space="preserve"> structure</w:t>
      </w:r>
      <w:r>
        <w:t xml:space="preserve">, </w:t>
      </w:r>
      <w:r w:rsidRPr="005D5A65">
        <w:rPr>
          <w:b/>
        </w:rPr>
        <w:t>WinVerifyTrust</w:t>
      </w:r>
      <w:r>
        <w:t xml:space="preserve"> reports the signature as valid if both of the following conditions are met:</w:t>
      </w:r>
    </w:p>
    <w:p w:rsidR="0065742A" w:rsidRPr="0087332C" w:rsidRDefault="0065742A" w:rsidP="005A4171">
      <w:pPr>
        <w:pStyle w:val="BulletList"/>
      </w:pPr>
      <w:r>
        <w:t xml:space="preserve">The signature was timestamped before the revocation date. </w:t>
      </w:r>
    </w:p>
    <w:p w:rsidR="0065742A" w:rsidRDefault="0065742A" w:rsidP="005A4171">
      <w:pPr>
        <w:pStyle w:val="BulletList"/>
      </w:pPr>
      <w:r>
        <w:t>The signing certificate is still within its validity period. After the validity period expires, the signature becomes invalid.</w:t>
      </w:r>
    </w:p>
    <w:p w:rsidR="0065742A" w:rsidRDefault="0065742A">
      <w:pPr>
        <w:pStyle w:val="Heading2"/>
      </w:pPr>
      <w:bookmarkStart w:id="21" w:name="_Toc193696392"/>
      <w:r>
        <w:t>Calculating the PE Image Hash</w:t>
      </w:r>
      <w:bookmarkEnd w:id="21"/>
    </w:p>
    <w:p w:rsidR="0065742A" w:rsidRDefault="0065742A">
      <w:pPr>
        <w:pStyle w:val="BodyText"/>
      </w:pPr>
      <w:r>
        <w:t xml:space="preserve">After the integrity and identity of the Authenticode signature is verified, the final step of the signature verification process compares the original file hash value—which was calculated when the file was signed—to the hash value calculated from the current PE file. If the two hash values do not match, the file has been modified since it was signed and the signature is invalid. The file's original hash value is in the </w:t>
      </w:r>
      <w:r w:rsidRPr="001F21C7">
        <w:rPr>
          <w:b/>
        </w:rPr>
        <w:t>Digest</w:t>
      </w:r>
      <w:r>
        <w:t xml:space="preserve"> field of the </w:t>
      </w:r>
      <w:r w:rsidRPr="001F21C7">
        <w:rPr>
          <w:b/>
        </w:rPr>
        <w:t>SpcIndirectDataContent</w:t>
      </w:r>
      <w:r>
        <w:rPr>
          <w:b/>
        </w:rPr>
        <w:t xml:space="preserve"> </w:t>
      </w:r>
      <w:r>
        <w:t xml:space="preserve">structure’s </w:t>
      </w:r>
      <w:r w:rsidRPr="001F21C7">
        <w:rPr>
          <w:b/>
        </w:rPr>
        <w:t>DigestInfo</w:t>
      </w:r>
      <w:r>
        <w:t xml:space="preserve"> structure.</w:t>
      </w:r>
    </w:p>
    <w:p w:rsidR="0065742A" w:rsidRDefault="0065742A">
      <w:pPr>
        <w:pStyle w:val="BodyText"/>
      </w:pPr>
      <w:r>
        <w:t xml:space="preserve">The Win32 </w:t>
      </w:r>
      <w:r w:rsidRPr="00F13ED0">
        <w:rPr>
          <w:b/>
        </w:rPr>
        <w:t>ImageGetDigestStream</w:t>
      </w:r>
      <w:r>
        <w:t xml:space="preserve"> function supports several methods to compute a PE file's hash value. Authenticode uses only one of these methods. The procedure for calculating the image hash value is described later in this section. It is a simplified version of the procedure performed by </w:t>
      </w:r>
      <w:r w:rsidRPr="008D3855">
        <w:rPr>
          <w:b/>
        </w:rPr>
        <w:t>ImageGetDigestStream</w:t>
      </w:r>
      <w:r>
        <w:t xml:space="preserve"> and calculates the correct hash value for almost all Authenticode-signed PE files. </w:t>
      </w:r>
    </w:p>
    <w:p w:rsidR="0065742A" w:rsidRDefault="0065742A" w:rsidP="00A07DDE">
      <w:pPr>
        <w:pStyle w:val="BodyTextLink"/>
      </w:pPr>
      <w:r>
        <w:t xml:space="preserve">To summarize, the hash calculation procedure includes: </w:t>
      </w:r>
    </w:p>
    <w:p w:rsidR="0065742A" w:rsidRDefault="0065742A">
      <w:pPr>
        <w:pStyle w:val="BulletList"/>
      </w:pPr>
      <w:r>
        <w:t xml:space="preserve">Hashing the PE Header, omitting the file's </w:t>
      </w:r>
      <w:r w:rsidRPr="008D3855">
        <w:rPr>
          <w:b/>
        </w:rPr>
        <w:t>checksum</w:t>
      </w:r>
      <w:r>
        <w:t xml:space="preserve"> and the </w:t>
      </w:r>
      <w:r w:rsidRPr="00845187">
        <w:rPr>
          <w:b/>
        </w:rPr>
        <w:t xml:space="preserve">Certificate Table </w:t>
      </w:r>
      <w:r>
        <w:t>e</w:t>
      </w:r>
      <w:r w:rsidRPr="00CF44AF">
        <w:t>ntry</w:t>
      </w:r>
      <w:r>
        <w:t xml:space="preserve"> in </w:t>
      </w:r>
      <w:r w:rsidRPr="00845187">
        <w:rPr>
          <w:b/>
        </w:rPr>
        <w:t>Optional Header Data Directories</w:t>
      </w:r>
      <w:r>
        <w:rPr>
          <w:b/>
        </w:rPr>
        <w:t xml:space="preserve"> </w:t>
      </w:r>
      <w:r w:rsidRPr="008D3855">
        <w:t xml:space="preserve">(Steps </w:t>
      </w:r>
      <w:r>
        <w:t xml:space="preserve">3 through 7).  </w:t>
      </w:r>
    </w:p>
    <w:p w:rsidR="0065742A" w:rsidRDefault="0065742A">
      <w:pPr>
        <w:pStyle w:val="BulletList"/>
      </w:pPr>
      <w:r>
        <w:t>Sorting and hashing the PE sections (steps 8 through 13).</w:t>
      </w:r>
    </w:p>
    <w:p w:rsidR="0065742A" w:rsidRDefault="0065742A">
      <w:pPr>
        <w:pStyle w:val="BulletList"/>
      </w:pPr>
      <w:r>
        <w:t xml:space="preserve">Omitting </w:t>
      </w:r>
      <w:r w:rsidRPr="00845187">
        <w:rPr>
          <w:b/>
        </w:rPr>
        <w:t xml:space="preserve">Attribute Certificate </w:t>
      </w:r>
      <w:r w:rsidRPr="00B940A4">
        <w:rPr>
          <w:b/>
        </w:rPr>
        <w:t>Table</w:t>
      </w:r>
      <w:r>
        <w:t xml:space="preserve"> from the hash calculation and hashing any remaining data (steps 14 and 15). </w:t>
      </w:r>
    </w:p>
    <w:p w:rsidR="0065742A" w:rsidRDefault="0065742A">
      <w:pPr>
        <w:pStyle w:val="Le"/>
      </w:pPr>
    </w:p>
    <w:p w:rsidR="0065742A" w:rsidRDefault="0065742A" w:rsidP="000B542D">
      <w:pPr>
        <w:pStyle w:val="BodyText"/>
      </w:pPr>
      <w:r>
        <w:t>Figure 1, in “Introduction,” provides a visual representation of the PE format and shows which PE objects are excluded from the Authenticode hash value calculation.  The hash value calculation omits these parts of the PE file because they are modified by the act of adding an Authenticode signature to the file. If the hash calculation did not omit these parts of the file, signing the file would change the file's hash value and invalidate the Authenticode signature.</w:t>
      </w:r>
    </w:p>
    <w:p w:rsidR="0065742A" w:rsidRDefault="0065742A">
      <w:pPr>
        <w:pStyle w:val="Procedure"/>
      </w:pPr>
      <w:r>
        <w:t>To calculate the hash value</w:t>
      </w:r>
    </w:p>
    <w:p w:rsidR="0065742A" w:rsidRDefault="0065742A" w:rsidP="00BB6371">
      <w:pPr>
        <w:pStyle w:val="List"/>
      </w:pPr>
      <w:r>
        <w:t>1.</w:t>
      </w:r>
      <w:r>
        <w:tab/>
      </w:r>
      <w:r w:rsidRPr="006F47A1">
        <w:t>Load the image header into memory.</w:t>
      </w:r>
    </w:p>
    <w:p w:rsidR="0065742A" w:rsidRPr="00BB6371" w:rsidRDefault="0065742A" w:rsidP="00BB6371">
      <w:pPr>
        <w:pStyle w:val="List"/>
      </w:pPr>
      <w:r>
        <w:t>2.</w:t>
      </w:r>
      <w:r>
        <w:tab/>
      </w:r>
      <w:r w:rsidRPr="00BB6371">
        <w:t>Initialize a hash algorithm context.</w:t>
      </w:r>
    </w:p>
    <w:p w:rsidR="0065742A" w:rsidRDefault="0065742A" w:rsidP="00BB6371">
      <w:pPr>
        <w:pStyle w:val="List"/>
      </w:pPr>
      <w:r>
        <w:t>3.</w:t>
      </w:r>
      <w:r>
        <w:tab/>
        <w:t xml:space="preserve">Hash the image header from its base to immediately before the start of the </w:t>
      </w:r>
      <w:r w:rsidRPr="00BB6371">
        <w:t>checksum</w:t>
      </w:r>
      <w:r>
        <w:t xml:space="preserve"> address, as specified in </w:t>
      </w:r>
      <w:r w:rsidRPr="00F47328">
        <w:rPr>
          <w:b/>
        </w:rPr>
        <w:t>Optional Header Windows-Specific Fields</w:t>
      </w:r>
      <w:r>
        <w:t>.</w:t>
      </w:r>
    </w:p>
    <w:p w:rsidR="0065742A" w:rsidRDefault="0065742A" w:rsidP="00BB6371">
      <w:pPr>
        <w:pStyle w:val="List"/>
      </w:pPr>
      <w:r>
        <w:t>4.</w:t>
      </w:r>
      <w:r>
        <w:tab/>
        <w:t xml:space="preserve">Skip over the </w:t>
      </w:r>
      <w:r w:rsidRPr="00F47328">
        <w:rPr>
          <w:b/>
        </w:rPr>
        <w:t>checksum</w:t>
      </w:r>
      <w:r>
        <w:t>, which is a 4-byte field.</w:t>
      </w:r>
    </w:p>
    <w:p w:rsidR="0065742A" w:rsidRDefault="0065742A" w:rsidP="00BB6371">
      <w:pPr>
        <w:pStyle w:val="List"/>
      </w:pPr>
      <w:r>
        <w:t>5.</w:t>
      </w:r>
      <w:r>
        <w:tab/>
        <w:t xml:space="preserve">Hash everything from the end of the </w:t>
      </w:r>
      <w:r w:rsidRPr="00F47328">
        <w:rPr>
          <w:b/>
        </w:rPr>
        <w:t>checksum</w:t>
      </w:r>
      <w:r>
        <w:t xml:space="preserve"> field to immediately before the start of the</w:t>
      </w:r>
      <w:r w:rsidRPr="00CD2A1F">
        <w:t xml:space="preserve"> </w:t>
      </w:r>
      <w:r w:rsidRPr="00F47328">
        <w:rPr>
          <w:b/>
        </w:rPr>
        <w:t>Certificate Table</w:t>
      </w:r>
      <w:r w:rsidRPr="00150D9A">
        <w:t xml:space="preserve"> </w:t>
      </w:r>
      <w:r>
        <w:t xml:space="preserve">entry, as specified in </w:t>
      </w:r>
      <w:r w:rsidRPr="00F47328">
        <w:rPr>
          <w:b/>
        </w:rPr>
        <w:t>Optional Header Data Directories</w:t>
      </w:r>
      <w:r w:rsidRPr="006F47A1">
        <w:t>.</w:t>
      </w:r>
    </w:p>
    <w:p w:rsidR="0065742A" w:rsidRDefault="0065742A" w:rsidP="00BB6371">
      <w:pPr>
        <w:pStyle w:val="List"/>
      </w:pPr>
      <w:r>
        <w:t>6.</w:t>
      </w:r>
      <w:r>
        <w:tab/>
        <w:t xml:space="preserve">Get the </w:t>
      </w:r>
      <w:r w:rsidRPr="00F47328">
        <w:rPr>
          <w:b/>
        </w:rPr>
        <w:t>Attribute</w:t>
      </w:r>
      <w:r w:rsidRPr="006F47A1">
        <w:t xml:space="preserve"> </w:t>
      </w:r>
      <w:r w:rsidRPr="00F47328">
        <w:rPr>
          <w:b/>
        </w:rPr>
        <w:t>Certificate</w:t>
      </w:r>
      <w:r w:rsidRPr="006F47A1">
        <w:t xml:space="preserve"> </w:t>
      </w:r>
      <w:r w:rsidRPr="00F47328">
        <w:rPr>
          <w:b/>
        </w:rPr>
        <w:t>Table</w:t>
      </w:r>
      <w:r w:rsidRPr="006F47A1">
        <w:t xml:space="preserve"> </w:t>
      </w:r>
      <w:r>
        <w:t xml:space="preserve">address and size from the </w:t>
      </w:r>
      <w:r w:rsidRPr="00F47328">
        <w:rPr>
          <w:b/>
        </w:rPr>
        <w:t>Certificate</w:t>
      </w:r>
      <w:r w:rsidRPr="006F47A1">
        <w:t xml:space="preserve"> </w:t>
      </w:r>
      <w:r w:rsidRPr="00F47328">
        <w:rPr>
          <w:b/>
        </w:rPr>
        <w:t>Table</w:t>
      </w:r>
      <w:r>
        <w:t xml:space="preserve"> entry. For details, see section 5.7 of the PE/COFF specification.</w:t>
      </w:r>
    </w:p>
    <w:p w:rsidR="0065742A" w:rsidRDefault="0065742A" w:rsidP="00BB6371">
      <w:pPr>
        <w:pStyle w:val="List"/>
      </w:pPr>
      <w:r>
        <w:t>7.</w:t>
      </w:r>
      <w:r>
        <w:tab/>
        <w:t xml:space="preserve">Exclude the </w:t>
      </w:r>
      <w:r w:rsidRPr="00F47328">
        <w:rPr>
          <w:b/>
        </w:rPr>
        <w:t>Certificate Table</w:t>
      </w:r>
      <w:r>
        <w:t xml:space="preserve"> entry from the calculation and hash everything from the end of the </w:t>
      </w:r>
      <w:r w:rsidRPr="00DF7D4F">
        <w:rPr>
          <w:b/>
        </w:rPr>
        <w:t>Certificate Table</w:t>
      </w:r>
      <w:r>
        <w:t xml:space="preserve"> entry to the end of image header, including </w:t>
      </w:r>
      <w:r>
        <w:rPr>
          <w:b/>
        </w:rPr>
        <w:t>S</w:t>
      </w:r>
      <w:r w:rsidRPr="00F47328">
        <w:rPr>
          <w:b/>
        </w:rPr>
        <w:t>ection</w:t>
      </w:r>
      <w:r w:rsidRPr="006F47A1">
        <w:t xml:space="preserve"> </w:t>
      </w:r>
      <w:r w:rsidRPr="00F47328">
        <w:rPr>
          <w:b/>
        </w:rPr>
        <w:t>Table</w:t>
      </w:r>
      <w:r>
        <w:t xml:space="preserve"> (headers).The </w:t>
      </w:r>
      <w:r w:rsidRPr="00F47328">
        <w:rPr>
          <w:b/>
        </w:rPr>
        <w:t>Certificate Table</w:t>
      </w:r>
      <w:r>
        <w:t xml:space="preserve"> entry is 8 bytes long, as specified in </w:t>
      </w:r>
      <w:r w:rsidRPr="00F47328">
        <w:rPr>
          <w:b/>
        </w:rPr>
        <w:t>Optional</w:t>
      </w:r>
      <w:r w:rsidRPr="006F47A1">
        <w:t xml:space="preserve"> </w:t>
      </w:r>
      <w:r w:rsidRPr="00F47328">
        <w:rPr>
          <w:b/>
        </w:rPr>
        <w:t>Header</w:t>
      </w:r>
      <w:r w:rsidRPr="006F47A1">
        <w:t xml:space="preserve"> </w:t>
      </w:r>
      <w:r w:rsidRPr="00F47328">
        <w:rPr>
          <w:b/>
        </w:rPr>
        <w:t>Data</w:t>
      </w:r>
      <w:r w:rsidRPr="006F47A1">
        <w:t xml:space="preserve"> </w:t>
      </w:r>
      <w:r w:rsidRPr="008D3855">
        <w:rPr>
          <w:b/>
        </w:rPr>
        <w:t>Directories</w:t>
      </w:r>
      <w:r>
        <w:t>.</w:t>
      </w:r>
      <w:r w:rsidRPr="00776DDE">
        <w:t xml:space="preserve"> </w:t>
      </w:r>
    </w:p>
    <w:p w:rsidR="0065742A" w:rsidRDefault="0065742A" w:rsidP="00BB6371">
      <w:pPr>
        <w:pStyle w:val="List"/>
      </w:pPr>
      <w:r>
        <w:t>8.</w:t>
      </w:r>
      <w:r>
        <w:tab/>
        <w:t xml:space="preserve">Create a counter called SUM_OF_BYTES_HASHED, which is not part of the signature. Set this counter </w:t>
      </w:r>
      <w:r w:rsidRPr="004A069B">
        <w:t xml:space="preserve">to the </w:t>
      </w:r>
      <w:r w:rsidRPr="00F47328">
        <w:rPr>
          <w:b/>
        </w:rPr>
        <w:t>SizeOfHeaders</w:t>
      </w:r>
      <w:r w:rsidRPr="004A069B">
        <w:t xml:space="preserve"> </w:t>
      </w:r>
      <w:r>
        <w:t xml:space="preserve">field, as specified in </w:t>
      </w:r>
      <w:r w:rsidRPr="00F47328">
        <w:rPr>
          <w:b/>
        </w:rPr>
        <w:t>Optional</w:t>
      </w:r>
      <w:r w:rsidRPr="006F47A1">
        <w:t xml:space="preserve"> </w:t>
      </w:r>
      <w:r w:rsidRPr="00F47328">
        <w:rPr>
          <w:b/>
        </w:rPr>
        <w:t>Header</w:t>
      </w:r>
      <w:r w:rsidRPr="006F47A1">
        <w:t xml:space="preserve"> </w:t>
      </w:r>
      <w:r w:rsidRPr="00F47328">
        <w:rPr>
          <w:b/>
        </w:rPr>
        <w:t>Windows</w:t>
      </w:r>
      <w:r w:rsidRPr="006F47A1">
        <w:t>-</w:t>
      </w:r>
      <w:r w:rsidRPr="00F47328">
        <w:rPr>
          <w:b/>
        </w:rPr>
        <w:t>Specific</w:t>
      </w:r>
      <w:r w:rsidRPr="006F47A1">
        <w:t xml:space="preserve"> </w:t>
      </w:r>
      <w:r w:rsidRPr="00F47328">
        <w:rPr>
          <w:b/>
        </w:rPr>
        <w:t>Field</w:t>
      </w:r>
      <w:r>
        <w:t>.</w:t>
      </w:r>
    </w:p>
    <w:p w:rsidR="0065742A" w:rsidRDefault="0065742A" w:rsidP="00BB6371">
      <w:pPr>
        <w:pStyle w:val="List"/>
      </w:pPr>
      <w:r>
        <w:t>9.</w:t>
      </w:r>
      <w:r>
        <w:tab/>
      </w:r>
      <w:r w:rsidRPr="006702A1">
        <w:t xml:space="preserve">Build a temporary table of pointers to all </w:t>
      </w:r>
      <w:r>
        <w:t xml:space="preserve">of </w:t>
      </w:r>
      <w:r w:rsidRPr="006702A1">
        <w:t xml:space="preserve">the </w:t>
      </w:r>
      <w:r w:rsidRPr="00D25657">
        <w:t>section headers</w:t>
      </w:r>
      <w:r>
        <w:t xml:space="preserve"> in the image. The </w:t>
      </w:r>
      <w:r w:rsidRPr="00DF7D4F">
        <w:rPr>
          <w:b/>
        </w:rPr>
        <w:t>NumberOfSections</w:t>
      </w:r>
      <w:r>
        <w:t xml:space="preserve"> field of </w:t>
      </w:r>
      <w:r w:rsidRPr="00DF7D4F">
        <w:rPr>
          <w:b/>
        </w:rPr>
        <w:t>COFF File Header</w:t>
      </w:r>
      <w:r w:rsidRPr="00CD2A1F">
        <w:t xml:space="preserve"> </w:t>
      </w:r>
      <w:r>
        <w:t xml:space="preserve">indicates how big the table should be. </w:t>
      </w:r>
      <w:r w:rsidRPr="006702A1">
        <w:t xml:space="preserve">Do not include any </w:t>
      </w:r>
      <w:r>
        <w:t>section headers</w:t>
      </w:r>
      <w:r w:rsidRPr="006702A1">
        <w:t xml:space="preserve"> </w:t>
      </w:r>
      <w:r>
        <w:t xml:space="preserve">in the table whose </w:t>
      </w:r>
      <w:r w:rsidRPr="00DF7D4F">
        <w:rPr>
          <w:b/>
        </w:rPr>
        <w:t>SizeOfRawData</w:t>
      </w:r>
      <w:r w:rsidRPr="006702A1">
        <w:t xml:space="preserve"> field is zero. </w:t>
      </w:r>
    </w:p>
    <w:p w:rsidR="0065742A" w:rsidRDefault="0065742A" w:rsidP="00BB6371">
      <w:pPr>
        <w:pStyle w:val="List"/>
      </w:pPr>
      <w:r>
        <w:t>10.</w:t>
      </w:r>
      <w:r>
        <w:tab/>
        <w:t xml:space="preserve">Using the </w:t>
      </w:r>
      <w:r w:rsidRPr="00DF7D4F">
        <w:rPr>
          <w:b/>
        </w:rPr>
        <w:t>PointerToRawData</w:t>
      </w:r>
      <w:r>
        <w:t xml:space="preserve"> field (offset 20) in the referenced </w:t>
      </w:r>
      <w:r w:rsidRPr="00DF7D4F">
        <w:rPr>
          <w:b/>
        </w:rPr>
        <w:t>S</w:t>
      </w:r>
      <w:r>
        <w:rPr>
          <w:b/>
        </w:rPr>
        <w:t>ection</w:t>
      </w:r>
      <w:r w:rsidRPr="00DF7D4F">
        <w:rPr>
          <w:b/>
        </w:rPr>
        <w:t>Header</w:t>
      </w:r>
      <w:r>
        <w:t xml:space="preserve"> structure as a key, arrange</w:t>
      </w:r>
      <w:r w:rsidRPr="00CE58C6">
        <w:t xml:space="preserve"> the table</w:t>
      </w:r>
      <w:r>
        <w:t>'s elements</w:t>
      </w:r>
      <w:r w:rsidRPr="00CE58C6">
        <w:t xml:space="preserve"> </w:t>
      </w:r>
      <w:r>
        <w:t xml:space="preserve">in ascending order. In other words, sort the </w:t>
      </w:r>
      <w:r w:rsidRPr="006F47A1">
        <w:t>section headers</w:t>
      </w:r>
      <w:r>
        <w:t xml:space="preserve"> in ascending order according to the disk-file offset of the sections.</w:t>
      </w:r>
    </w:p>
    <w:p w:rsidR="0065742A" w:rsidRDefault="0065742A" w:rsidP="00BB6371">
      <w:pPr>
        <w:pStyle w:val="List"/>
      </w:pPr>
      <w:bookmarkStart w:id="22" w:name="_Ref160328723"/>
      <w:r>
        <w:t>11.</w:t>
      </w:r>
      <w:r>
        <w:tab/>
      </w:r>
      <w:r w:rsidRPr="00CE58C6">
        <w:t xml:space="preserve">Walk through the sorted table, </w:t>
      </w:r>
      <w:r>
        <w:t>load</w:t>
      </w:r>
      <w:r w:rsidRPr="00CE58C6">
        <w:t xml:space="preserve"> the corresponding section into memory, and hash the entire section</w:t>
      </w:r>
      <w:r>
        <w:t xml:space="preserve">. Use the </w:t>
      </w:r>
      <w:r w:rsidRPr="00DF7D4F">
        <w:rPr>
          <w:b/>
        </w:rPr>
        <w:t>SizeOfRawData</w:t>
      </w:r>
      <w:r>
        <w:t xml:space="preserve"> field in the </w:t>
      </w:r>
      <w:r w:rsidRPr="00DF7D4F">
        <w:rPr>
          <w:b/>
        </w:rPr>
        <w:t>SectionHeader</w:t>
      </w:r>
      <w:r w:rsidRPr="006F47A1">
        <w:t xml:space="preserve"> </w:t>
      </w:r>
      <w:r>
        <w:t>structure to determine the amount of data to hash.</w:t>
      </w:r>
      <w:bookmarkEnd w:id="22"/>
    </w:p>
    <w:p w:rsidR="0065742A" w:rsidRDefault="0065742A" w:rsidP="00BB6371">
      <w:pPr>
        <w:pStyle w:val="List"/>
      </w:pPr>
      <w:bookmarkStart w:id="23" w:name="_Ref160328745"/>
      <w:r>
        <w:t>12.</w:t>
      </w:r>
      <w:r>
        <w:tab/>
        <w:t xml:space="preserve">Add the section’s </w:t>
      </w:r>
      <w:r w:rsidRPr="00DF7D4F">
        <w:rPr>
          <w:b/>
        </w:rPr>
        <w:t>SizeOfRawData</w:t>
      </w:r>
      <w:r>
        <w:t xml:space="preserve"> value to </w:t>
      </w:r>
      <w:r w:rsidRPr="004A069B">
        <w:t>S</w:t>
      </w:r>
      <w:r>
        <w:t>UM_OF_BYTES_HASHED.</w:t>
      </w:r>
      <w:bookmarkEnd w:id="23"/>
    </w:p>
    <w:p w:rsidR="0065742A" w:rsidRDefault="0065742A" w:rsidP="00BB6371">
      <w:pPr>
        <w:pStyle w:val="List"/>
      </w:pPr>
      <w:r>
        <w:t>13.</w:t>
      </w:r>
      <w:r>
        <w:tab/>
        <w:t>Repeat steps 11 and 12 for all of the sections in the sorted table.</w:t>
      </w:r>
    </w:p>
    <w:p w:rsidR="0065742A" w:rsidRDefault="0065742A" w:rsidP="00BB6371">
      <w:pPr>
        <w:pStyle w:val="List"/>
      </w:pPr>
      <w:r>
        <w:t>14.</w:t>
      </w:r>
      <w:r>
        <w:tab/>
        <w:t>Create a value called FILE_SIZE, which is not part of the signature. Set this value to the image’s file size, acquired from the underlying file system. If FILE_SIZE</w:t>
      </w:r>
      <w:r w:rsidDel="00280B01">
        <w:t xml:space="preserve"> </w:t>
      </w:r>
      <w:r>
        <w:t>is greater than SUM</w:t>
      </w:r>
      <w:r w:rsidRPr="004A069B">
        <w:t>_OF_BYTES_HASHED</w:t>
      </w:r>
      <w:r>
        <w:t>, the file contains extra data that must be added to the hash. This data begins at the SUM</w:t>
      </w:r>
      <w:r w:rsidRPr="004A069B">
        <w:t>_OF_BYTES_HASHED</w:t>
      </w:r>
      <w:r>
        <w:t xml:space="preserve"> file offset, and its length is:</w:t>
      </w:r>
    </w:p>
    <w:p w:rsidR="0065742A" w:rsidRDefault="0065742A" w:rsidP="005954F3">
      <w:pPr>
        <w:pStyle w:val="PlainText"/>
        <w:ind w:left="360"/>
      </w:pPr>
      <w:r>
        <w:t>(File Size)</w:t>
      </w:r>
      <w:r w:rsidRPr="00762FAF" w:rsidDel="00280B01">
        <w:t xml:space="preserve"> </w:t>
      </w:r>
      <w:r>
        <w:t>–</w:t>
      </w:r>
      <w:r w:rsidRPr="00762FAF">
        <w:t xml:space="preserve"> </w:t>
      </w:r>
      <w:r>
        <w:t>(</w:t>
      </w:r>
      <w:r w:rsidRPr="00762FAF">
        <w:t>(</w:t>
      </w:r>
      <w:r>
        <w:t xml:space="preserve">Size of </w:t>
      </w:r>
      <w:r w:rsidRPr="00540C0E">
        <w:t>AttributeCertificateTable</w:t>
      </w:r>
      <w:r>
        <w:t>) + SUM_OF_BYTES_HASHED)</w:t>
      </w:r>
    </w:p>
    <w:p w:rsidR="0065742A" w:rsidRDefault="0065742A" w:rsidP="005954F3">
      <w:pPr>
        <w:pStyle w:val="PlainText"/>
        <w:ind w:left="360"/>
      </w:pPr>
    </w:p>
    <w:p w:rsidR="0065742A" w:rsidRDefault="0065742A">
      <w:pPr>
        <w:pStyle w:val="Le"/>
        <w:ind w:left="360"/>
      </w:pPr>
    </w:p>
    <w:p w:rsidR="0065742A" w:rsidRDefault="0065742A" w:rsidP="005954F3">
      <w:pPr>
        <w:pStyle w:val="BodyTextIndent"/>
      </w:pPr>
      <w:r w:rsidRPr="00540C0E">
        <w:rPr>
          <w:b/>
        </w:rPr>
        <w:t>Note:</w:t>
      </w:r>
      <w:r>
        <w:t xml:space="preserve"> The size of </w:t>
      </w:r>
      <w:r w:rsidRPr="00540C0E">
        <w:rPr>
          <w:b/>
        </w:rPr>
        <w:t>Attribute</w:t>
      </w:r>
      <w:r>
        <w:rPr>
          <w:b/>
        </w:rPr>
        <w:t xml:space="preserve"> </w:t>
      </w:r>
      <w:r w:rsidRPr="00540C0E">
        <w:rPr>
          <w:b/>
        </w:rPr>
        <w:t>Certificate</w:t>
      </w:r>
      <w:r>
        <w:rPr>
          <w:b/>
        </w:rPr>
        <w:t xml:space="preserve"> </w:t>
      </w:r>
      <w:r w:rsidRPr="00540C0E">
        <w:rPr>
          <w:b/>
        </w:rPr>
        <w:t>Table</w:t>
      </w:r>
      <w:r>
        <w:t xml:space="preserve"> is specified in the second ULONG value in the </w:t>
      </w:r>
      <w:r w:rsidRPr="00540C0E">
        <w:rPr>
          <w:b/>
        </w:rPr>
        <w:t>Certificate Table</w:t>
      </w:r>
      <w:r>
        <w:t xml:space="preserve"> entry (32 bit: offset 132, 64 bit: offset 148) in </w:t>
      </w:r>
      <w:r w:rsidRPr="00F47328">
        <w:rPr>
          <w:b/>
        </w:rPr>
        <w:t>Optional</w:t>
      </w:r>
      <w:r w:rsidRPr="006F47A1">
        <w:t xml:space="preserve"> </w:t>
      </w:r>
      <w:r w:rsidRPr="00F47328">
        <w:rPr>
          <w:b/>
        </w:rPr>
        <w:t>Header</w:t>
      </w:r>
      <w:r w:rsidRPr="006F47A1">
        <w:t xml:space="preserve"> </w:t>
      </w:r>
      <w:r w:rsidRPr="00F47328">
        <w:rPr>
          <w:b/>
        </w:rPr>
        <w:t>Data</w:t>
      </w:r>
      <w:r w:rsidRPr="006F47A1">
        <w:t xml:space="preserve"> </w:t>
      </w:r>
      <w:r w:rsidRPr="008D3855">
        <w:rPr>
          <w:b/>
        </w:rPr>
        <w:t>Directories</w:t>
      </w:r>
      <w:r>
        <w:rPr>
          <w:b/>
        </w:rPr>
        <w:t>.</w:t>
      </w:r>
    </w:p>
    <w:p w:rsidR="0065742A" w:rsidRDefault="0065742A" w:rsidP="005954F3">
      <w:pPr>
        <w:pStyle w:val="List"/>
      </w:pPr>
      <w:r>
        <w:t>15.</w:t>
      </w:r>
      <w:r>
        <w:tab/>
        <w:t>Finalize the hash algorithm context.</w:t>
      </w:r>
    </w:p>
    <w:p w:rsidR="0065742A" w:rsidRDefault="0065742A">
      <w:pPr>
        <w:pStyle w:val="BodyText"/>
      </w:pPr>
      <w:r w:rsidRPr="00715383">
        <w:rPr>
          <w:b/>
        </w:rPr>
        <w:t>Note:</w:t>
      </w:r>
      <w:r>
        <w:t xml:space="preserve"> This procedure uses offset values from the PE/COFF specification, version 8.1 . For authoritative offset values, refer to the most recent version of the PE/COFF specification.</w:t>
      </w:r>
    </w:p>
    <w:p w:rsidR="0065742A" w:rsidRDefault="0065742A" w:rsidP="008C326B">
      <w:pPr>
        <w:pStyle w:val="Heading1"/>
      </w:pPr>
      <w:bookmarkStart w:id="24" w:name="_Toc193696393"/>
      <w:r>
        <w:t>Resources</w:t>
      </w:r>
      <w:bookmarkEnd w:id="24"/>
    </w:p>
    <w:p w:rsidR="0065742A" w:rsidRDefault="0065742A" w:rsidP="008C326B">
      <w:pPr>
        <w:pStyle w:val="Heading2"/>
      </w:pPr>
      <w:bookmarkStart w:id="25" w:name="_Toc193696394"/>
      <w:r w:rsidRPr="00121E80">
        <w:t>Applicable Standards</w:t>
      </w:r>
      <w:bookmarkEnd w:id="25"/>
    </w:p>
    <w:p w:rsidR="0065742A" w:rsidRDefault="0065742A" w:rsidP="00ED68C3">
      <w:pPr>
        <w:pStyle w:val="BodyTextLink"/>
      </w:pPr>
      <w:r w:rsidRPr="00121E80">
        <w:t xml:space="preserve">The </w:t>
      </w:r>
      <w:r w:rsidRPr="001D371F">
        <w:t>following</w:t>
      </w:r>
      <w:r w:rsidRPr="00121E80">
        <w:t xml:space="preserve"> industry standards are used as a basis for </w:t>
      </w:r>
      <w:r>
        <w:t>Authenticode</w:t>
      </w:r>
      <w:r w:rsidRPr="00121E80">
        <w:t>:</w:t>
      </w:r>
    </w:p>
    <w:p w:rsidR="0065742A" w:rsidRDefault="0065742A" w:rsidP="00A13B8B">
      <w:pPr>
        <w:pStyle w:val="DT"/>
        <w:rPr>
          <w:szCs w:val="24"/>
        </w:rPr>
      </w:pPr>
      <w:r w:rsidRPr="00F77E6B">
        <w:t>Internet X.509 Public Key Infrastructure</w:t>
      </w:r>
      <w:r w:rsidRPr="00F77E6B">
        <w:rPr>
          <w:szCs w:val="24"/>
        </w:rPr>
        <w:t xml:space="preserve"> Certificate and </w:t>
      </w:r>
      <w:r>
        <w:rPr>
          <w:szCs w:val="24"/>
        </w:rPr>
        <w:t>Certificate Revocation List (</w:t>
      </w:r>
      <w:r w:rsidRPr="00F77E6B">
        <w:rPr>
          <w:szCs w:val="24"/>
        </w:rPr>
        <w:t>CRL</w:t>
      </w:r>
      <w:r>
        <w:rPr>
          <w:szCs w:val="24"/>
        </w:rPr>
        <w:t>)</w:t>
      </w:r>
      <w:r w:rsidRPr="00F77E6B">
        <w:rPr>
          <w:szCs w:val="24"/>
        </w:rPr>
        <w:t xml:space="preserve"> Profile</w:t>
      </w:r>
    </w:p>
    <w:p w:rsidR="0065742A" w:rsidRPr="00F77E6B" w:rsidRDefault="0065742A" w:rsidP="00A13B8B">
      <w:pPr>
        <w:pStyle w:val="DL"/>
      </w:pPr>
      <w:hyperlink r:id="rId10" w:history="1">
        <w:r w:rsidRPr="00D9286F">
          <w:rPr>
            <w:rStyle w:val="Hyperlink"/>
            <w:rFonts w:cs="Arial"/>
          </w:rPr>
          <w:t>http://www.ietf.org/rfc/rfc3280.txt</w:t>
        </w:r>
      </w:hyperlink>
    </w:p>
    <w:p w:rsidR="0065742A" w:rsidRDefault="0065742A" w:rsidP="00A13B8B">
      <w:pPr>
        <w:pStyle w:val="DT"/>
      </w:pPr>
      <w:r>
        <w:t>PKCS #7: Cryptographic Message Syntax Standard</w:t>
      </w:r>
    </w:p>
    <w:p w:rsidR="0065742A" w:rsidRDefault="0065742A" w:rsidP="00A13B8B">
      <w:pPr>
        <w:pStyle w:val="DL"/>
      </w:pPr>
      <w:hyperlink r:id="rId11" w:history="1">
        <w:r w:rsidRPr="001D371F">
          <w:rPr>
            <w:rStyle w:val="Hyperlink"/>
            <w:rFonts w:cs="Arial"/>
          </w:rPr>
          <w:t>http://www.rsa.com/rsalabs/node.asp?id=2129</w:t>
        </w:r>
      </w:hyperlink>
    </w:p>
    <w:p w:rsidR="0065742A" w:rsidRDefault="0065742A" w:rsidP="00A13B8B">
      <w:pPr>
        <w:pStyle w:val="DT"/>
      </w:pPr>
      <w:r>
        <w:t>PKCS #9: Selected Attribute Types</w:t>
      </w:r>
    </w:p>
    <w:p w:rsidR="0065742A" w:rsidRPr="001D371F" w:rsidRDefault="0065742A" w:rsidP="00A13B8B">
      <w:pPr>
        <w:pStyle w:val="DL"/>
      </w:pPr>
      <w:hyperlink r:id="rId12" w:history="1">
        <w:r w:rsidRPr="001D371F">
          <w:rPr>
            <w:rStyle w:val="Hyperlink"/>
            <w:rFonts w:cs="Arial"/>
          </w:rPr>
          <w:t>http://www.rsa.com/rsalabs/node.asp?id=2131</w:t>
        </w:r>
      </w:hyperlink>
    </w:p>
    <w:p w:rsidR="0065742A" w:rsidRDefault="0065742A" w:rsidP="008C326B">
      <w:pPr>
        <w:pStyle w:val="Heading2"/>
      </w:pPr>
      <w:bookmarkStart w:id="26" w:name="_Toc193696395"/>
      <w:r>
        <w:t xml:space="preserve">Authenticode PE Signature Format </w:t>
      </w:r>
      <w:r w:rsidRPr="00121E80">
        <w:t>References</w:t>
      </w:r>
      <w:bookmarkEnd w:id="26"/>
    </w:p>
    <w:p w:rsidR="0065742A" w:rsidRPr="001D371F" w:rsidRDefault="0065742A" w:rsidP="001D371F">
      <w:pPr>
        <w:pStyle w:val="BodyText"/>
      </w:pPr>
      <w:r w:rsidRPr="00121E80">
        <w:t xml:space="preserve">The following </w:t>
      </w:r>
      <w:r>
        <w:t>links</w:t>
      </w:r>
      <w:r w:rsidRPr="00121E80">
        <w:t xml:space="preserve"> contain information that </w:t>
      </w:r>
      <w:r>
        <w:t xml:space="preserve">is </w:t>
      </w:r>
      <w:r w:rsidRPr="00121E80">
        <w:t>directly relate</w:t>
      </w:r>
      <w:r>
        <w:t>d</w:t>
      </w:r>
      <w:r w:rsidRPr="00121E80">
        <w:t xml:space="preserve"> </w:t>
      </w:r>
      <w:r>
        <w:t>to this paper:</w:t>
      </w:r>
    </w:p>
    <w:p w:rsidR="0065742A" w:rsidRDefault="0065742A" w:rsidP="00D04A4B">
      <w:pPr>
        <w:pStyle w:val="DT"/>
      </w:pPr>
      <w:r>
        <w:t>Microsoft Portable Executable and Common Object File Format Specification</w:t>
      </w:r>
    </w:p>
    <w:p w:rsidR="0065742A" w:rsidRDefault="0065742A" w:rsidP="00D04A4B">
      <w:pPr>
        <w:pStyle w:val="DL"/>
      </w:pPr>
      <w:hyperlink r:id="rId13" w:history="1">
        <w:r w:rsidRPr="00BC1A25">
          <w:rPr>
            <w:rStyle w:val="Hyperlink"/>
            <w:rFonts w:cs="Arial"/>
          </w:rPr>
          <w:t>http://www.microsoft.com/whdc/system/platform/firmware/PECOFF.mspx</w:t>
        </w:r>
      </w:hyperlink>
    </w:p>
    <w:p w:rsidR="0065742A" w:rsidRDefault="0065742A" w:rsidP="001D371F">
      <w:pPr>
        <w:pStyle w:val="DT"/>
      </w:pPr>
      <w:r w:rsidRPr="00B069A7">
        <w:t>Object IDs associated with Microsoft cryptography</w:t>
      </w:r>
    </w:p>
    <w:p w:rsidR="0065742A" w:rsidRDefault="0065742A" w:rsidP="001D371F">
      <w:pPr>
        <w:pStyle w:val="DL"/>
      </w:pPr>
      <w:r>
        <w:t xml:space="preserve"> </w:t>
      </w:r>
      <w:hyperlink r:id="rId14" w:history="1">
        <w:r w:rsidRPr="00346525">
          <w:rPr>
            <w:rStyle w:val="Hyperlink"/>
            <w:rFonts w:cs="Arial"/>
          </w:rPr>
          <w:t>http://support.microsoft.com/kb/287547</w:t>
        </w:r>
      </w:hyperlink>
    </w:p>
    <w:p w:rsidR="0065742A" w:rsidRDefault="0065742A" w:rsidP="002B4ABE">
      <w:pPr>
        <w:pStyle w:val="DT"/>
      </w:pPr>
      <w:r>
        <w:t>WinVerifyTrust Function</w:t>
      </w:r>
    </w:p>
    <w:p w:rsidR="0065742A" w:rsidRDefault="0065742A" w:rsidP="00943846">
      <w:pPr>
        <w:pStyle w:val="DL"/>
      </w:pPr>
      <w:hyperlink r:id="rId15" w:history="1">
        <w:r w:rsidRPr="002B4ABE">
          <w:rPr>
            <w:rStyle w:val="Hyperlink"/>
            <w:rFonts w:cs="Arial"/>
          </w:rPr>
          <w:t>http://msdn2.microsoft.com/en-us/library/aa388208.aspx</w:t>
        </w:r>
      </w:hyperlink>
    </w:p>
    <w:p w:rsidR="0065742A" w:rsidRDefault="0065742A">
      <w:pPr>
        <w:pStyle w:val="DT"/>
      </w:pPr>
      <w:r>
        <w:t>ImageGetDigestStream Function</w:t>
      </w:r>
    </w:p>
    <w:p w:rsidR="0065742A" w:rsidRDefault="0065742A">
      <w:pPr>
        <w:pStyle w:val="List"/>
        <w:ind w:left="720"/>
      </w:pPr>
      <w:hyperlink r:id="rId16" w:history="1">
        <w:r w:rsidRPr="00D9286F">
          <w:rPr>
            <w:rStyle w:val="Hyperlink"/>
            <w:rFonts w:cs="Arial"/>
          </w:rPr>
          <w:t>http://msdn2.microsoft.com/en-us/library/ms680160.aspx</w:t>
        </w:r>
      </w:hyperlink>
    </w:p>
    <w:p w:rsidR="0065742A" w:rsidRDefault="0065742A" w:rsidP="00CC1A0F">
      <w:pPr>
        <w:pStyle w:val="Heading2"/>
      </w:pPr>
      <w:bookmarkStart w:id="27" w:name="_Toc193696396"/>
      <w:r>
        <w:t xml:space="preserve">General Code Signing </w:t>
      </w:r>
      <w:r w:rsidRPr="00121E80">
        <w:t>References</w:t>
      </w:r>
      <w:bookmarkEnd w:id="27"/>
    </w:p>
    <w:p w:rsidR="0065742A" w:rsidRPr="0070579F" w:rsidRDefault="0065742A" w:rsidP="00CC1A0F">
      <w:pPr>
        <w:pStyle w:val="DT"/>
      </w:pPr>
      <w:r>
        <w:t>Code Signing</w:t>
      </w:r>
      <w:r w:rsidRPr="0070579F">
        <w:t xml:space="preserve"> Best Practices</w:t>
      </w:r>
    </w:p>
    <w:p w:rsidR="0065742A" w:rsidRDefault="0065742A" w:rsidP="00CC1A0F">
      <w:pPr>
        <w:pStyle w:val="DL"/>
      </w:pPr>
      <w:hyperlink r:id="rId17" w:history="1">
        <w:r w:rsidRPr="000A247F">
          <w:rPr>
            <w:rStyle w:val="Hyperlink"/>
            <w:rFonts w:cs="Arial"/>
          </w:rPr>
          <w:t>http://www.microsoft.com/whdc/winlogo/drvsign/best_practices.mspx</w:t>
        </w:r>
      </w:hyperlink>
    </w:p>
    <w:p w:rsidR="0065742A" w:rsidRPr="00A300E3" w:rsidRDefault="0065742A" w:rsidP="000A247F">
      <w:pPr>
        <w:pStyle w:val="DT"/>
        <w:rPr>
          <w:lang w:val="fr-FR"/>
        </w:rPr>
      </w:pPr>
      <w:r w:rsidRPr="00A300E3">
        <w:rPr>
          <w:lang w:val="fr-FR"/>
        </w:rPr>
        <w:t>Kernel-Mode Code Signing Walkthrough</w:t>
      </w:r>
    </w:p>
    <w:p w:rsidR="0065742A" w:rsidRPr="00A300E3" w:rsidRDefault="0065742A" w:rsidP="000A247F">
      <w:pPr>
        <w:pStyle w:val="DL"/>
        <w:rPr>
          <w:lang w:val="fr-FR"/>
        </w:rPr>
      </w:pPr>
      <w:hyperlink r:id="rId18" w:history="1">
        <w:r w:rsidRPr="00A300E3">
          <w:rPr>
            <w:rStyle w:val="Hyperlink"/>
            <w:rFonts w:cs="Arial"/>
            <w:lang w:val="fr-FR"/>
          </w:rPr>
          <w:t>http://www.microsoft.com/whdc/winlogo/drvsign/kmcs_walkthrough.mspx</w:t>
        </w:r>
      </w:hyperlink>
    </w:p>
    <w:p w:rsidR="0065742A" w:rsidRPr="00707825" w:rsidRDefault="0065742A" w:rsidP="00707825">
      <w:pPr>
        <w:pStyle w:val="DT"/>
      </w:pPr>
      <w:r>
        <w:rPr>
          <w:szCs w:val="32"/>
        </w:rPr>
        <w:t xml:space="preserve">Windows SDK </w:t>
      </w:r>
      <w:r w:rsidRPr="00707825">
        <w:rPr>
          <w:szCs w:val="32"/>
        </w:rPr>
        <w:t>Tools to Sign Files and Check Signatures</w:t>
      </w:r>
      <w:r w:rsidRPr="00707825">
        <w:t xml:space="preserve"> </w:t>
      </w:r>
      <w:r>
        <w:t>(</w:t>
      </w:r>
      <w:r w:rsidRPr="00707825">
        <w:t>SignTool, MakeCat, and SetReg</w:t>
      </w:r>
      <w:r>
        <w:t>)</w:t>
      </w:r>
    </w:p>
    <w:p w:rsidR="0065742A" w:rsidRDefault="0065742A" w:rsidP="00CC1A0F">
      <w:pPr>
        <w:pStyle w:val="DL"/>
      </w:pPr>
      <w:hyperlink r:id="rId19" w:history="1">
        <w:r w:rsidRPr="000A247F">
          <w:rPr>
            <w:rStyle w:val="Hyperlink"/>
            <w:rFonts w:cs="Arial"/>
          </w:rPr>
          <w:t>http://msdn2.microsoft.com/en-us/library/aa388151(VS.85).aspx</w:t>
        </w:r>
      </w:hyperlink>
    </w:p>
    <w:p w:rsidR="0065742A" w:rsidRPr="0070579F" w:rsidRDefault="0065742A" w:rsidP="00CC1A0F">
      <w:pPr>
        <w:pStyle w:val="DT"/>
      </w:pPr>
      <w:r w:rsidRPr="0070579F">
        <w:t xml:space="preserve">Windows Developer Kit (WDK) </w:t>
      </w:r>
      <w:r>
        <w:t>(</w:t>
      </w:r>
      <w:r w:rsidRPr="0070579F">
        <w:t xml:space="preserve">contains Authenticode </w:t>
      </w:r>
      <w:r>
        <w:t>signing</w:t>
      </w:r>
      <w:r w:rsidRPr="0070579F">
        <w:t xml:space="preserve"> tools</w:t>
      </w:r>
      <w:r>
        <w:t>)</w:t>
      </w:r>
    </w:p>
    <w:p w:rsidR="0065742A" w:rsidRDefault="0065742A" w:rsidP="00707825">
      <w:pPr>
        <w:pStyle w:val="DL"/>
      </w:pPr>
      <w:hyperlink r:id="rId20" w:history="1">
        <w:r w:rsidRPr="000A247F">
          <w:rPr>
            <w:rStyle w:val="Hyperlink"/>
            <w:rFonts w:cs="Arial"/>
          </w:rPr>
          <w:t>http://www.microsoft.com/whdc/DevTools/ddk/default.mspx</w:t>
        </w:r>
      </w:hyperlink>
    </w:p>
    <w:p w:rsidR="0065742A" w:rsidRPr="00707825" w:rsidRDefault="0065742A" w:rsidP="00707825">
      <w:pPr>
        <w:pStyle w:val="DT"/>
      </w:pPr>
      <w:r w:rsidRPr="00707825">
        <w:t xml:space="preserve">Microsoft Windows Software Development Kit for Windows Vista </w:t>
      </w:r>
      <w:r w:rsidRPr="00707825">
        <w:rPr>
          <w:szCs w:val="31"/>
        </w:rPr>
        <w:t>and .NET Framework 3.0 Runtime Components</w:t>
      </w:r>
    </w:p>
    <w:p w:rsidR="0065742A" w:rsidRDefault="0065742A" w:rsidP="00707825">
      <w:pPr>
        <w:pStyle w:val="DL"/>
      </w:pPr>
      <w:hyperlink r:id="rId21" w:history="1">
        <w:r w:rsidRPr="00AC1679">
          <w:rPr>
            <w:rStyle w:val="Hyperlink"/>
            <w:rFonts w:cs="Arial"/>
          </w:rPr>
          <w:t>http://www.microsoft.com/downloads/details.aspx?FamilyId=7614FE22-8A64-4DFB-AA0C-DB53035F40A0&amp;displaylang=en</w:t>
        </w:r>
      </w:hyperlink>
    </w:p>
    <w:p w:rsidR="0065742A" w:rsidRDefault="0065742A">
      <w:pPr>
        <w:pStyle w:val="DT"/>
      </w:pPr>
      <w:r>
        <w:t>Certificate stores</w:t>
      </w:r>
    </w:p>
    <w:p w:rsidR="0065742A" w:rsidRPr="009065B7" w:rsidRDefault="0065742A" w:rsidP="009065B7">
      <w:pPr>
        <w:pStyle w:val="DL"/>
      </w:pPr>
      <w:hyperlink r:id="rId22" w:history="1">
        <w:r w:rsidRPr="00D9286F">
          <w:rPr>
            <w:rStyle w:val="Hyperlink"/>
            <w:rFonts w:cs="Arial"/>
          </w:rPr>
          <w:t>http://technet2.microsoft.com/windowsserver/en/library/1c4d3c02-e996-450a-bf4f-9a12d245a7eb1033.mspx?mfr=true</w:t>
        </w:r>
      </w:hyperlink>
      <w:r>
        <w:t xml:space="preserve"> </w:t>
      </w:r>
    </w:p>
    <w:sectPr w:rsidR="0065742A" w:rsidRPr="009065B7" w:rsidSect="00193200">
      <w:headerReference w:type="default" r:id="rId23"/>
      <w:footerReference w:type="default" r:id="rId24"/>
      <w:headerReference w:type="first" r:id="rId25"/>
      <w:pgSz w:w="12240" w:h="15840" w:code="1"/>
      <w:pgMar w:top="1440" w:right="1440" w:bottom="1200" w:left="180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42A" w:rsidRDefault="0065742A" w:rsidP="00DE77A4">
      <w:r>
        <w:separator/>
      </w:r>
    </w:p>
  </w:endnote>
  <w:endnote w:type="continuationSeparator" w:id="1">
    <w:p w:rsidR="0065742A" w:rsidRDefault="0065742A"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MS Shell Dlg 2">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42A" w:rsidRPr="00CF2455" w:rsidRDefault="0065742A">
    <w:pPr>
      <w:pStyle w:val="Footer"/>
    </w:pPr>
    <w:fldSimple w:instr=" STYLEREF  Version  \* MERGEFORMAT ">
      <w:r>
        <w:rPr>
          <w:noProof/>
        </w:rPr>
        <w:t>Version 1.0  — March 21, 2008</w:t>
      </w:r>
    </w:fldSimple>
    <w:r w:rsidRPr="00121E80">
      <w:br/>
    </w:r>
    <w:r w:rsidRPr="00CF2455">
      <w:t>© 2008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42A" w:rsidRDefault="0065742A" w:rsidP="00DE77A4">
      <w:r>
        <w:separator/>
      </w:r>
    </w:p>
  </w:footnote>
  <w:footnote w:type="continuationSeparator" w:id="1">
    <w:p w:rsidR="0065742A" w:rsidRDefault="0065742A"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42A" w:rsidRPr="00121E80" w:rsidRDefault="0065742A" w:rsidP="00DE77A4">
    <w:pPr>
      <w:pStyle w:val="Header"/>
    </w:pPr>
    <w:r>
      <w:rPr>
        <w:noProof/>
      </w:rPr>
      <w:t>Windows Authenticode Portable Executable Signature Format</w:t>
    </w:r>
    <w:r w:rsidRPr="00121E80">
      <w:t xml:space="preserve"> - </w:t>
    </w:r>
    <w:fldSimple w:instr=" PAGE ">
      <w:r>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42A" w:rsidRPr="00121E80" w:rsidRDefault="0065742A" w:rsidP="00870EFF">
    <w:pPr>
      <w:pStyle w:val="Header"/>
    </w:pPr>
    <w:r w:rsidRPr="006633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92.25pt;height:24.7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9DEDD54"/>
    <w:lvl w:ilvl="0">
      <w:start w:val="1"/>
      <w:numFmt w:val="bullet"/>
      <w:lvlText w:val=""/>
      <w:lvlJc w:val="left"/>
      <w:pPr>
        <w:tabs>
          <w:tab w:val="num" w:pos="360"/>
        </w:tabs>
        <w:ind w:left="360" w:hanging="360"/>
      </w:pPr>
      <w:rPr>
        <w:rFonts w:ascii="Symbol" w:hAnsi="Symbol" w:hint="default"/>
      </w:rPr>
    </w:lvl>
  </w:abstractNum>
  <w:abstractNum w:abstractNumId="1">
    <w:nsid w:val="03993706"/>
    <w:multiLevelType w:val="hybridMultilevel"/>
    <w:tmpl w:val="20221B5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64376A9"/>
    <w:multiLevelType w:val="hybridMultilevel"/>
    <w:tmpl w:val="108A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67D5D"/>
    <w:multiLevelType w:val="hybridMultilevel"/>
    <w:tmpl w:val="7DDC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D04AC"/>
    <w:multiLevelType w:val="hybridMultilevel"/>
    <w:tmpl w:val="D86C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22E72"/>
    <w:multiLevelType w:val="hybridMultilevel"/>
    <w:tmpl w:val="EA84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14614"/>
    <w:multiLevelType w:val="hybridMultilevel"/>
    <w:tmpl w:val="714E4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5E1638"/>
    <w:multiLevelType w:val="hybridMultilevel"/>
    <w:tmpl w:val="1DB4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D382A"/>
    <w:multiLevelType w:val="hybridMultilevel"/>
    <w:tmpl w:val="D14E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50DCF"/>
    <w:multiLevelType w:val="hybridMultilevel"/>
    <w:tmpl w:val="FE1A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4C0574"/>
    <w:multiLevelType w:val="hybridMultilevel"/>
    <w:tmpl w:val="AADC4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54F5"/>
    <w:multiLevelType w:val="hybridMultilevel"/>
    <w:tmpl w:val="06CE5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27614"/>
    <w:multiLevelType w:val="hybridMultilevel"/>
    <w:tmpl w:val="4A7AA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D771B6"/>
    <w:multiLevelType w:val="hybridMultilevel"/>
    <w:tmpl w:val="2126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2753A"/>
    <w:multiLevelType w:val="hybridMultilevel"/>
    <w:tmpl w:val="2094237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5">
    <w:nsid w:val="42992AB3"/>
    <w:multiLevelType w:val="hybridMultilevel"/>
    <w:tmpl w:val="869E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465DEE"/>
    <w:multiLevelType w:val="hybridMultilevel"/>
    <w:tmpl w:val="F6F2371E"/>
    <w:lvl w:ilvl="0" w:tplc="DFD80136">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A47AC5"/>
    <w:multiLevelType w:val="hybridMultilevel"/>
    <w:tmpl w:val="3CD88C84"/>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nsid w:val="47B53C92"/>
    <w:multiLevelType w:val="hybridMultilevel"/>
    <w:tmpl w:val="BF6A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002C85"/>
    <w:multiLevelType w:val="hybridMultilevel"/>
    <w:tmpl w:val="34D2B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57F5133C"/>
    <w:multiLevelType w:val="hybridMultilevel"/>
    <w:tmpl w:val="3AF4F78A"/>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5AA07ADC"/>
    <w:multiLevelType w:val="hybridMultilevel"/>
    <w:tmpl w:val="51D6FAC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FF34888"/>
    <w:multiLevelType w:val="hybridMultilevel"/>
    <w:tmpl w:val="9F760E2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
    <w:nsid w:val="60FC7D1F"/>
    <w:multiLevelType w:val="hybridMultilevel"/>
    <w:tmpl w:val="D5B0446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61210284"/>
    <w:multiLevelType w:val="multilevel"/>
    <w:tmpl w:val="1220C5B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6">
    <w:nsid w:val="62C9175E"/>
    <w:multiLevelType w:val="hybridMultilevel"/>
    <w:tmpl w:val="55B8E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0A160B"/>
    <w:multiLevelType w:val="hybridMultilevel"/>
    <w:tmpl w:val="820EE3AC"/>
    <w:lvl w:ilvl="0" w:tplc="0C3E072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8A2A12"/>
    <w:multiLevelType w:val="hybridMultilevel"/>
    <w:tmpl w:val="7CC05D80"/>
    <w:lvl w:ilvl="0" w:tplc="007E5F0A">
      <w:start w:val="1"/>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1559B5"/>
    <w:multiLevelType w:val="hybridMultilevel"/>
    <w:tmpl w:val="74FA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0C36BA"/>
    <w:multiLevelType w:val="hybridMultilevel"/>
    <w:tmpl w:val="16923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99802B2A">
      <w:numFmt w:val="bullet"/>
      <w:lvlText w:val="-"/>
      <w:lvlJc w:val="left"/>
      <w:pPr>
        <w:ind w:left="2160" w:hanging="360"/>
      </w:pPr>
      <w:rPr>
        <w:rFonts w:ascii="Calibri" w:eastAsia="Times New Roman"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21"/>
  </w:num>
  <w:num w:numId="4">
    <w:abstractNumId w:val="7"/>
  </w:num>
  <w:num w:numId="5">
    <w:abstractNumId w:val="11"/>
  </w:num>
  <w:num w:numId="6">
    <w:abstractNumId w:val="13"/>
  </w:num>
  <w:num w:numId="7">
    <w:abstractNumId w:val="14"/>
  </w:num>
  <w:num w:numId="8">
    <w:abstractNumId w:val="2"/>
  </w:num>
  <w:num w:numId="9">
    <w:abstractNumId w:val="31"/>
  </w:num>
  <w:num w:numId="10">
    <w:abstractNumId w:val="12"/>
  </w:num>
  <w:num w:numId="11">
    <w:abstractNumId w:val="26"/>
  </w:num>
  <w:num w:numId="1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9"/>
  </w:num>
  <w:num w:numId="15">
    <w:abstractNumId w:val="9"/>
  </w:num>
  <w:num w:numId="16">
    <w:abstractNumId w:val="30"/>
  </w:num>
  <w:num w:numId="17">
    <w:abstractNumId w:val="15"/>
  </w:num>
  <w:num w:numId="18">
    <w:abstractNumId w:val="8"/>
  </w:num>
  <w:num w:numId="19">
    <w:abstractNumId w:val="10"/>
  </w:num>
  <w:num w:numId="20">
    <w:abstractNumId w:val="23"/>
  </w:num>
  <w:num w:numId="21">
    <w:abstractNumId w:val="18"/>
  </w:num>
  <w:num w:numId="22">
    <w:abstractNumId w:val="29"/>
  </w:num>
  <w:num w:numId="23">
    <w:abstractNumId w:val="24"/>
  </w:num>
  <w:num w:numId="24">
    <w:abstractNumId w:val="3"/>
  </w:num>
  <w:num w:numId="25">
    <w:abstractNumId w:val="6"/>
  </w:num>
  <w:num w:numId="26">
    <w:abstractNumId w:val="25"/>
  </w:num>
  <w:num w:numId="27">
    <w:abstractNumId w:val="1"/>
  </w:num>
  <w:num w:numId="28">
    <w:abstractNumId w:val="22"/>
  </w:num>
  <w:num w:numId="29">
    <w:abstractNumId w:val="27"/>
  </w:num>
  <w:num w:numId="30">
    <w:abstractNumId w:val="4"/>
  </w:num>
  <w:num w:numId="31">
    <w:abstractNumId w:val="0"/>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D724"/>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0085"/>
    <w:rsid w:val="00000F6B"/>
    <w:rsid w:val="00021418"/>
    <w:rsid w:val="00022178"/>
    <w:rsid w:val="0003013E"/>
    <w:rsid w:val="00030693"/>
    <w:rsid w:val="00031437"/>
    <w:rsid w:val="00031869"/>
    <w:rsid w:val="0003317C"/>
    <w:rsid w:val="00036DF2"/>
    <w:rsid w:val="00042E6A"/>
    <w:rsid w:val="0004764D"/>
    <w:rsid w:val="0005543D"/>
    <w:rsid w:val="0006116A"/>
    <w:rsid w:val="000714C9"/>
    <w:rsid w:val="0007188C"/>
    <w:rsid w:val="00077E76"/>
    <w:rsid w:val="00083DB1"/>
    <w:rsid w:val="000841C2"/>
    <w:rsid w:val="000856FE"/>
    <w:rsid w:val="00085B9B"/>
    <w:rsid w:val="00086B8C"/>
    <w:rsid w:val="00095655"/>
    <w:rsid w:val="000A247F"/>
    <w:rsid w:val="000B2454"/>
    <w:rsid w:val="000B3276"/>
    <w:rsid w:val="000B3D64"/>
    <w:rsid w:val="000B4F0A"/>
    <w:rsid w:val="000B542D"/>
    <w:rsid w:val="000B764B"/>
    <w:rsid w:val="000C4142"/>
    <w:rsid w:val="000C730A"/>
    <w:rsid w:val="000C7BDC"/>
    <w:rsid w:val="000C7D1B"/>
    <w:rsid w:val="000D43E0"/>
    <w:rsid w:val="000E2608"/>
    <w:rsid w:val="000E2B54"/>
    <w:rsid w:val="000E40B2"/>
    <w:rsid w:val="000E4A5F"/>
    <w:rsid w:val="000F4A13"/>
    <w:rsid w:val="000F797D"/>
    <w:rsid w:val="0010106F"/>
    <w:rsid w:val="00103236"/>
    <w:rsid w:val="0010435A"/>
    <w:rsid w:val="00104D26"/>
    <w:rsid w:val="001066EB"/>
    <w:rsid w:val="00107461"/>
    <w:rsid w:val="00110440"/>
    <w:rsid w:val="001119F0"/>
    <w:rsid w:val="00112237"/>
    <w:rsid w:val="00114E82"/>
    <w:rsid w:val="00121E80"/>
    <w:rsid w:val="001274DB"/>
    <w:rsid w:val="00131524"/>
    <w:rsid w:val="00137AB3"/>
    <w:rsid w:val="00140B6F"/>
    <w:rsid w:val="00150D9A"/>
    <w:rsid w:val="00152592"/>
    <w:rsid w:val="0015744C"/>
    <w:rsid w:val="00163F7A"/>
    <w:rsid w:val="001665E1"/>
    <w:rsid w:val="00170A6D"/>
    <w:rsid w:val="001720C1"/>
    <w:rsid w:val="001725B6"/>
    <w:rsid w:val="00173557"/>
    <w:rsid w:val="001848F2"/>
    <w:rsid w:val="00193200"/>
    <w:rsid w:val="001A03A0"/>
    <w:rsid w:val="001B2918"/>
    <w:rsid w:val="001B487C"/>
    <w:rsid w:val="001C0D4A"/>
    <w:rsid w:val="001C214F"/>
    <w:rsid w:val="001C506E"/>
    <w:rsid w:val="001C6C6E"/>
    <w:rsid w:val="001C6FFE"/>
    <w:rsid w:val="001D371F"/>
    <w:rsid w:val="001D3AA3"/>
    <w:rsid w:val="001D4D17"/>
    <w:rsid w:val="001D637F"/>
    <w:rsid w:val="001E2469"/>
    <w:rsid w:val="001E2D86"/>
    <w:rsid w:val="001F21C7"/>
    <w:rsid w:val="001F3883"/>
    <w:rsid w:val="001F435D"/>
    <w:rsid w:val="001F5771"/>
    <w:rsid w:val="001F5ED0"/>
    <w:rsid w:val="0021320C"/>
    <w:rsid w:val="00216D81"/>
    <w:rsid w:val="00220D6E"/>
    <w:rsid w:val="00223E7C"/>
    <w:rsid w:val="00223FF4"/>
    <w:rsid w:val="00225A33"/>
    <w:rsid w:val="00226503"/>
    <w:rsid w:val="002308F0"/>
    <w:rsid w:val="00230D3E"/>
    <w:rsid w:val="00233AD5"/>
    <w:rsid w:val="00235C7A"/>
    <w:rsid w:val="00236952"/>
    <w:rsid w:val="00244C01"/>
    <w:rsid w:val="00246187"/>
    <w:rsid w:val="00247EC2"/>
    <w:rsid w:val="00250202"/>
    <w:rsid w:val="00251B2D"/>
    <w:rsid w:val="00251FC8"/>
    <w:rsid w:val="0025370D"/>
    <w:rsid w:val="0025447A"/>
    <w:rsid w:val="00254794"/>
    <w:rsid w:val="00255606"/>
    <w:rsid w:val="0026231A"/>
    <w:rsid w:val="00262C3C"/>
    <w:rsid w:val="00263751"/>
    <w:rsid w:val="00274868"/>
    <w:rsid w:val="0027533A"/>
    <w:rsid w:val="002804EC"/>
    <w:rsid w:val="00280B01"/>
    <w:rsid w:val="00281C58"/>
    <w:rsid w:val="00282B36"/>
    <w:rsid w:val="00286A5D"/>
    <w:rsid w:val="00291487"/>
    <w:rsid w:val="00297C89"/>
    <w:rsid w:val="002A00E9"/>
    <w:rsid w:val="002A5DA7"/>
    <w:rsid w:val="002A6A94"/>
    <w:rsid w:val="002B1007"/>
    <w:rsid w:val="002B4ABE"/>
    <w:rsid w:val="002C0F90"/>
    <w:rsid w:val="002C13F1"/>
    <w:rsid w:val="002C22D3"/>
    <w:rsid w:val="002C6965"/>
    <w:rsid w:val="002E4FEC"/>
    <w:rsid w:val="002E729C"/>
    <w:rsid w:val="002F5376"/>
    <w:rsid w:val="003073D1"/>
    <w:rsid w:val="00316728"/>
    <w:rsid w:val="00332286"/>
    <w:rsid w:val="003379A9"/>
    <w:rsid w:val="00337DD9"/>
    <w:rsid w:val="00346525"/>
    <w:rsid w:val="0034707B"/>
    <w:rsid w:val="0035260F"/>
    <w:rsid w:val="00352841"/>
    <w:rsid w:val="003536E6"/>
    <w:rsid w:val="003543F3"/>
    <w:rsid w:val="003653F1"/>
    <w:rsid w:val="00376A9E"/>
    <w:rsid w:val="0038013C"/>
    <w:rsid w:val="003848BE"/>
    <w:rsid w:val="003855DC"/>
    <w:rsid w:val="00386771"/>
    <w:rsid w:val="00390BD7"/>
    <w:rsid w:val="003922C0"/>
    <w:rsid w:val="00397AEB"/>
    <w:rsid w:val="003A035D"/>
    <w:rsid w:val="003A0C85"/>
    <w:rsid w:val="003A22D1"/>
    <w:rsid w:val="003B10AB"/>
    <w:rsid w:val="003B4E4E"/>
    <w:rsid w:val="003C1F34"/>
    <w:rsid w:val="003C2CCA"/>
    <w:rsid w:val="003C475A"/>
    <w:rsid w:val="003C6C63"/>
    <w:rsid w:val="003D45F0"/>
    <w:rsid w:val="003D4F06"/>
    <w:rsid w:val="003D5B32"/>
    <w:rsid w:val="003E036B"/>
    <w:rsid w:val="003E7BD4"/>
    <w:rsid w:val="003F3C79"/>
    <w:rsid w:val="00405159"/>
    <w:rsid w:val="0041021C"/>
    <w:rsid w:val="00410A04"/>
    <w:rsid w:val="00410A0E"/>
    <w:rsid w:val="00413A92"/>
    <w:rsid w:val="00414B7E"/>
    <w:rsid w:val="0041609F"/>
    <w:rsid w:val="00423FAB"/>
    <w:rsid w:val="0042747E"/>
    <w:rsid w:val="00437E9F"/>
    <w:rsid w:val="004446D4"/>
    <w:rsid w:val="00445D95"/>
    <w:rsid w:val="00446428"/>
    <w:rsid w:val="00450765"/>
    <w:rsid w:val="00450F2A"/>
    <w:rsid w:val="004510AC"/>
    <w:rsid w:val="004532C8"/>
    <w:rsid w:val="00455384"/>
    <w:rsid w:val="00460850"/>
    <w:rsid w:val="0046192B"/>
    <w:rsid w:val="00461D2F"/>
    <w:rsid w:val="004623A7"/>
    <w:rsid w:val="00463C52"/>
    <w:rsid w:val="004651A1"/>
    <w:rsid w:val="00473517"/>
    <w:rsid w:val="00481BC3"/>
    <w:rsid w:val="00482331"/>
    <w:rsid w:val="00487725"/>
    <w:rsid w:val="00497DB2"/>
    <w:rsid w:val="004A069B"/>
    <w:rsid w:val="004A6389"/>
    <w:rsid w:val="004A6AAA"/>
    <w:rsid w:val="004B29A1"/>
    <w:rsid w:val="004C15FD"/>
    <w:rsid w:val="004C66E7"/>
    <w:rsid w:val="004D07A3"/>
    <w:rsid w:val="004D2E11"/>
    <w:rsid w:val="004E0C54"/>
    <w:rsid w:val="004F1D73"/>
    <w:rsid w:val="004F1EE7"/>
    <w:rsid w:val="004F3209"/>
    <w:rsid w:val="004F5428"/>
    <w:rsid w:val="004F7A6C"/>
    <w:rsid w:val="005014AA"/>
    <w:rsid w:val="00505D55"/>
    <w:rsid w:val="0051507C"/>
    <w:rsid w:val="005159BD"/>
    <w:rsid w:val="00521BE1"/>
    <w:rsid w:val="00522D9D"/>
    <w:rsid w:val="00540C0E"/>
    <w:rsid w:val="0054410D"/>
    <w:rsid w:val="005464B2"/>
    <w:rsid w:val="005523CA"/>
    <w:rsid w:val="005526BA"/>
    <w:rsid w:val="005537CF"/>
    <w:rsid w:val="00555AF3"/>
    <w:rsid w:val="00556A17"/>
    <w:rsid w:val="005720D2"/>
    <w:rsid w:val="0057213B"/>
    <w:rsid w:val="005828F8"/>
    <w:rsid w:val="005852BB"/>
    <w:rsid w:val="00585662"/>
    <w:rsid w:val="00587497"/>
    <w:rsid w:val="00587BEC"/>
    <w:rsid w:val="005954F3"/>
    <w:rsid w:val="005A3032"/>
    <w:rsid w:val="005A4171"/>
    <w:rsid w:val="005A5630"/>
    <w:rsid w:val="005A769D"/>
    <w:rsid w:val="005C59A7"/>
    <w:rsid w:val="005C7CA4"/>
    <w:rsid w:val="005D5A65"/>
    <w:rsid w:val="005E5815"/>
    <w:rsid w:val="005F0E7F"/>
    <w:rsid w:val="005F2AE0"/>
    <w:rsid w:val="005F6F62"/>
    <w:rsid w:val="00600638"/>
    <w:rsid w:val="006025AA"/>
    <w:rsid w:val="006054A9"/>
    <w:rsid w:val="00611A58"/>
    <w:rsid w:val="0061574C"/>
    <w:rsid w:val="00616E42"/>
    <w:rsid w:val="006208DD"/>
    <w:rsid w:val="00623EEE"/>
    <w:rsid w:val="0062593E"/>
    <w:rsid w:val="006354F3"/>
    <w:rsid w:val="006369E3"/>
    <w:rsid w:val="00647625"/>
    <w:rsid w:val="00656120"/>
    <w:rsid w:val="0065742A"/>
    <w:rsid w:val="006614F7"/>
    <w:rsid w:val="006633B1"/>
    <w:rsid w:val="00663915"/>
    <w:rsid w:val="00666EC7"/>
    <w:rsid w:val="006702A1"/>
    <w:rsid w:val="006722AE"/>
    <w:rsid w:val="00672717"/>
    <w:rsid w:val="006757E3"/>
    <w:rsid w:val="0067735B"/>
    <w:rsid w:val="00680149"/>
    <w:rsid w:val="0068417F"/>
    <w:rsid w:val="00684FD2"/>
    <w:rsid w:val="00685D9F"/>
    <w:rsid w:val="00687ED3"/>
    <w:rsid w:val="006946D2"/>
    <w:rsid w:val="00696E0A"/>
    <w:rsid w:val="006A012D"/>
    <w:rsid w:val="006A1424"/>
    <w:rsid w:val="006A39CD"/>
    <w:rsid w:val="006A443A"/>
    <w:rsid w:val="006B2141"/>
    <w:rsid w:val="006B383B"/>
    <w:rsid w:val="006B6DA2"/>
    <w:rsid w:val="006C0C78"/>
    <w:rsid w:val="006C28C8"/>
    <w:rsid w:val="006C4734"/>
    <w:rsid w:val="006C4F97"/>
    <w:rsid w:val="006C655A"/>
    <w:rsid w:val="006C7D93"/>
    <w:rsid w:val="006D1BC4"/>
    <w:rsid w:val="006E2335"/>
    <w:rsid w:val="006E314F"/>
    <w:rsid w:val="006F123B"/>
    <w:rsid w:val="006F16D0"/>
    <w:rsid w:val="006F426D"/>
    <w:rsid w:val="006F47A1"/>
    <w:rsid w:val="006F5DD9"/>
    <w:rsid w:val="0070400F"/>
    <w:rsid w:val="0070439D"/>
    <w:rsid w:val="00705552"/>
    <w:rsid w:val="0070579F"/>
    <w:rsid w:val="00707825"/>
    <w:rsid w:val="00712112"/>
    <w:rsid w:val="00713226"/>
    <w:rsid w:val="00714A96"/>
    <w:rsid w:val="00715383"/>
    <w:rsid w:val="007211B0"/>
    <w:rsid w:val="0072226B"/>
    <w:rsid w:val="00724214"/>
    <w:rsid w:val="00726A08"/>
    <w:rsid w:val="00732228"/>
    <w:rsid w:val="00734731"/>
    <w:rsid w:val="00734B67"/>
    <w:rsid w:val="00743B46"/>
    <w:rsid w:val="0074410A"/>
    <w:rsid w:val="00744E7A"/>
    <w:rsid w:val="007473CF"/>
    <w:rsid w:val="007538FC"/>
    <w:rsid w:val="00754D23"/>
    <w:rsid w:val="0075615A"/>
    <w:rsid w:val="00757436"/>
    <w:rsid w:val="00762FAF"/>
    <w:rsid w:val="007702F5"/>
    <w:rsid w:val="0077148E"/>
    <w:rsid w:val="007734A4"/>
    <w:rsid w:val="00773FCA"/>
    <w:rsid w:val="007754F5"/>
    <w:rsid w:val="00776DDE"/>
    <w:rsid w:val="0077713C"/>
    <w:rsid w:val="00780328"/>
    <w:rsid w:val="0078115C"/>
    <w:rsid w:val="00790679"/>
    <w:rsid w:val="00793F03"/>
    <w:rsid w:val="007A4660"/>
    <w:rsid w:val="007A6518"/>
    <w:rsid w:val="007A6BC6"/>
    <w:rsid w:val="007B2751"/>
    <w:rsid w:val="007B38AA"/>
    <w:rsid w:val="007B6B6E"/>
    <w:rsid w:val="007C05FF"/>
    <w:rsid w:val="007C4266"/>
    <w:rsid w:val="007D66F7"/>
    <w:rsid w:val="007E78D4"/>
    <w:rsid w:val="007E7A23"/>
    <w:rsid w:val="007F1501"/>
    <w:rsid w:val="007F35DE"/>
    <w:rsid w:val="008052B8"/>
    <w:rsid w:val="008062E5"/>
    <w:rsid w:val="0081619E"/>
    <w:rsid w:val="00822B58"/>
    <w:rsid w:val="008232DC"/>
    <w:rsid w:val="008240FD"/>
    <w:rsid w:val="00824411"/>
    <w:rsid w:val="00827102"/>
    <w:rsid w:val="00827E98"/>
    <w:rsid w:val="0083608B"/>
    <w:rsid w:val="0083651B"/>
    <w:rsid w:val="00836CA6"/>
    <w:rsid w:val="00843324"/>
    <w:rsid w:val="00845187"/>
    <w:rsid w:val="00850F48"/>
    <w:rsid w:val="00850FB4"/>
    <w:rsid w:val="008519B8"/>
    <w:rsid w:val="008526D1"/>
    <w:rsid w:val="00854509"/>
    <w:rsid w:val="00856982"/>
    <w:rsid w:val="0085699D"/>
    <w:rsid w:val="008574C5"/>
    <w:rsid w:val="00857DBF"/>
    <w:rsid w:val="00863443"/>
    <w:rsid w:val="00863BB2"/>
    <w:rsid w:val="00870EFF"/>
    <w:rsid w:val="0087188D"/>
    <w:rsid w:val="0087332C"/>
    <w:rsid w:val="00875312"/>
    <w:rsid w:val="00876B66"/>
    <w:rsid w:val="00881C36"/>
    <w:rsid w:val="00883271"/>
    <w:rsid w:val="00884C30"/>
    <w:rsid w:val="00891EA7"/>
    <w:rsid w:val="00895AA3"/>
    <w:rsid w:val="00897C1F"/>
    <w:rsid w:val="008A6A85"/>
    <w:rsid w:val="008B227B"/>
    <w:rsid w:val="008B55D4"/>
    <w:rsid w:val="008B5F29"/>
    <w:rsid w:val="008C1F82"/>
    <w:rsid w:val="008C326B"/>
    <w:rsid w:val="008D3855"/>
    <w:rsid w:val="008D5F00"/>
    <w:rsid w:val="008D7894"/>
    <w:rsid w:val="008E0530"/>
    <w:rsid w:val="008F39D9"/>
    <w:rsid w:val="008F6BAE"/>
    <w:rsid w:val="008F6C70"/>
    <w:rsid w:val="00902CB5"/>
    <w:rsid w:val="009065B7"/>
    <w:rsid w:val="00910DE5"/>
    <w:rsid w:val="009111B8"/>
    <w:rsid w:val="00912E81"/>
    <w:rsid w:val="0091343C"/>
    <w:rsid w:val="00920791"/>
    <w:rsid w:val="0092246C"/>
    <w:rsid w:val="00925037"/>
    <w:rsid w:val="00926D37"/>
    <w:rsid w:val="00932958"/>
    <w:rsid w:val="00943846"/>
    <w:rsid w:val="0094417B"/>
    <w:rsid w:val="009461C3"/>
    <w:rsid w:val="00953020"/>
    <w:rsid w:val="00954F80"/>
    <w:rsid w:val="00966E8E"/>
    <w:rsid w:val="009700CF"/>
    <w:rsid w:val="00972A4A"/>
    <w:rsid w:val="00975023"/>
    <w:rsid w:val="0097723E"/>
    <w:rsid w:val="00977595"/>
    <w:rsid w:val="00986B91"/>
    <w:rsid w:val="00995EEF"/>
    <w:rsid w:val="00997733"/>
    <w:rsid w:val="00997DEE"/>
    <w:rsid w:val="009A00A7"/>
    <w:rsid w:val="009A044E"/>
    <w:rsid w:val="009A1C00"/>
    <w:rsid w:val="009A2DAC"/>
    <w:rsid w:val="009A3B29"/>
    <w:rsid w:val="009A79CE"/>
    <w:rsid w:val="009B34A0"/>
    <w:rsid w:val="009B4987"/>
    <w:rsid w:val="009C0C24"/>
    <w:rsid w:val="009C1F4E"/>
    <w:rsid w:val="009C373B"/>
    <w:rsid w:val="009C6482"/>
    <w:rsid w:val="009D2FFB"/>
    <w:rsid w:val="009D4120"/>
    <w:rsid w:val="009D616F"/>
    <w:rsid w:val="009D6EB5"/>
    <w:rsid w:val="009E2B08"/>
    <w:rsid w:val="009F1679"/>
    <w:rsid w:val="009F18C6"/>
    <w:rsid w:val="009F6D8B"/>
    <w:rsid w:val="00A00CBF"/>
    <w:rsid w:val="00A02492"/>
    <w:rsid w:val="00A028AD"/>
    <w:rsid w:val="00A049AC"/>
    <w:rsid w:val="00A04E05"/>
    <w:rsid w:val="00A07DDE"/>
    <w:rsid w:val="00A13B8B"/>
    <w:rsid w:val="00A1565A"/>
    <w:rsid w:val="00A16266"/>
    <w:rsid w:val="00A16D03"/>
    <w:rsid w:val="00A300E3"/>
    <w:rsid w:val="00A331A4"/>
    <w:rsid w:val="00A338B9"/>
    <w:rsid w:val="00A45874"/>
    <w:rsid w:val="00A47475"/>
    <w:rsid w:val="00A51325"/>
    <w:rsid w:val="00A513F0"/>
    <w:rsid w:val="00A52C0E"/>
    <w:rsid w:val="00A546CA"/>
    <w:rsid w:val="00A55A46"/>
    <w:rsid w:val="00A6731E"/>
    <w:rsid w:val="00A673E0"/>
    <w:rsid w:val="00A67601"/>
    <w:rsid w:val="00A70202"/>
    <w:rsid w:val="00A74EF8"/>
    <w:rsid w:val="00A77EF7"/>
    <w:rsid w:val="00A80DF5"/>
    <w:rsid w:val="00A83FB5"/>
    <w:rsid w:val="00A84221"/>
    <w:rsid w:val="00A843AF"/>
    <w:rsid w:val="00A854B0"/>
    <w:rsid w:val="00A872C9"/>
    <w:rsid w:val="00A926C6"/>
    <w:rsid w:val="00A94ECC"/>
    <w:rsid w:val="00AA3A23"/>
    <w:rsid w:val="00AB0D1E"/>
    <w:rsid w:val="00AB21B1"/>
    <w:rsid w:val="00AB50E6"/>
    <w:rsid w:val="00AB5F67"/>
    <w:rsid w:val="00AB65E2"/>
    <w:rsid w:val="00AC0D62"/>
    <w:rsid w:val="00AC1679"/>
    <w:rsid w:val="00AC18A5"/>
    <w:rsid w:val="00AC4126"/>
    <w:rsid w:val="00AC4D86"/>
    <w:rsid w:val="00AC7029"/>
    <w:rsid w:val="00AC7CDE"/>
    <w:rsid w:val="00AD122F"/>
    <w:rsid w:val="00AD2DE9"/>
    <w:rsid w:val="00AD36BC"/>
    <w:rsid w:val="00AD4746"/>
    <w:rsid w:val="00AD7912"/>
    <w:rsid w:val="00AE4752"/>
    <w:rsid w:val="00AE5A3A"/>
    <w:rsid w:val="00AF19CB"/>
    <w:rsid w:val="00AF2783"/>
    <w:rsid w:val="00AF66B3"/>
    <w:rsid w:val="00B04716"/>
    <w:rsid w:val="00B068E9"/>
    <w:rsid w:val="00B069A7"/>
    <w:rsid w:val="00B16D39"/>
    <w:rsid w:val="00B21288"/>
    <w:rsid w:val="00B234A9"/>
    <w:rsid w:val="00B27145"/>
    <w:rsid w:val="00B3198F"/>
    <w:rsid w:val="00B364A0"/>
    <w:rsid w:val="00B44F86"/>
    <w:rsid w:val="00B47047"/>
    <w:rsid w:val="00B528E1"/>
    <w:rsid w:val="00B537EA"/>
    <w:rsid w:val="00B54807"/>
    <w:rsid w:val="00B644B8"/>
    <w:rsid w:val="00B70B9F"/>
    <w:rsid w:val="00B754A2"/>
    <w:rsid w:val="00B86B14"/>
    <w:rsid w:val="00B87866"/>
    <w:rsid w:val="00B940A4"/>
    <w:rsid w:val="00B94190"/>
    <w:rsid w:val="00BA32CA"/>
    <w:rsid w:val="00BA383E"/>
    <w:rsid w:val="00BA7B4B"/>
    <w:rsid w:val="00BB03D1"/>
    <w:rsid w:val="00BB1588"/>
    <w:rsid w:val="00BB252E"/>
    <w:rsid w:val="00BB6371"/>
    <w:rsid w:val="00BB7099"/>
    <w:rsid w:val="00BC0085"/>
    <w:rsid w:val="00BC1A25"/>
    <w:rsid w:val="00BC3678"/>
    <w:rsid w:val="00BC4F3F"/>
    <w:rsid w:val="00BD6056"/>
    <w:rsid w:val="00BD6170"/>
    <w:rsid w:val="00BE39AD"/>
    <w:rsid w:val="00BE3F09"/>
    <w:rsid w:val="00BE495D"/>
    <w:rsid w:val="00BE7459"/>
    <w:rsid w:val="00BE7488"/>
    <w:rsid w:val="00C01C73"/>
    <w:rsid w:val="00C0243E"/>
    <w:rsid w:val="00C05E05"/>
    <w:rsid w:val="00C13EE9"/>
    <w:rsid w:val="00C14350"/>
    <w:rsid w:val="00C151EC"/>
    <w:rsid w:val="00C25D37"/>
    <w:rsid w:val="00C273E8"/>
    <w:rsid w:val="00C32751"/>
    <w:rsid w:val="00C341BA"/>
    <w:rsid w:val="00C4036E"/>
    <w:rsid w:val="00C419AB"/>
    <w:rsid w:val="00C4629B"/>
    <w:rsid w:val="00C4795B"/>
    <w:rsid w:val="00C47CE2"/>
    <w:rsid w:val="00C52D66"/>
    <w:rsid w:val="00C53776"/>
    <w:rsid w:val="00C57372"/>
    <w:rsid w:val="00C62059"/>
    <w:rsid w:val="00C65099"/>
    <w:rsid w:val="00C67AFB"/>
    <w:rsid w:val="00C72EBB"/>
    <w:rsid w:val="00C76DFC"/>
    <w:rsid w:val="00C77846"/>
    <w:rsid w:val="00C844A6"/>
    <w:rsid w:val="00C8551E"/>
    <w:rsid w:val="00C977F7"/>
    <w:rsid w:val="00CA0DF5"/>
    <w:rsid w:val="00CA185F"/>
    <w:rsid w:val="00CA6E2C"/>
    <w:rsid w:val="00CB64D5"/>
    <w:rsid w:val="00CB6F43"/>
    <w:rsid w:val="00CB7F6E"/>
    <w:rsid w:val="00CC1A0F"/>
    <w:rsid w:val="00CC3269"/>
    <w:rsid w:val="00CD2A1F"/>
    <w:rsid w:val="00CD305D"/>
    <w:rsid w:val="00CD7DE6"/>
    <w:rsid w:val="00CE58C6"/>
    <w:rsid w:val="00CF0C9C"/>
    <w:rsid w:val="00CF2455"/>
    <w:rsid w:val="00CF44AF"/>
    <w:rsid w:val="00D019B5"/>
    <w:rsid w:val="00D04039"/>
    <w:rsid w:val="00D04A4B"/>
    <w:rsid w:val="00D06350"/>
    <w:rsid w:val="00D10383"/>
    <w:rsid w:val="00D16402"/>
    <w:rsid w:val="00D225D3"/>
    <w:rsid w:val="00D25657"/>
    <w:rsid w:val="00D3190B"/>
    <w:rsid w:val="00D3515E"/>
    <w:rsid w:val="00D4672E"/>
    <w:rsid w:val="00D56D22"/>
    <w:rsid w:val="00D62303"/>
    <w:rsid w:val="00D642C7"/>
    <w:rsid w:val="00D65791"/>
    <w:rsid w:val="00D66C3E"/>
    <w:rsid w:val="00D66DF2"/>
    <w:rsid w:val="00D7075F"/>
    <w:rsid w:val="00D70DFD"/>
    <w:rsid w:val="00D8746A"/>
    <w:rsid w:val="00D9286F"/>
    <w:rsid w:val="00D93557"/>
    <w:rsid w:val="00D97921"/>
    <w:rsid w:val="00DA3527"/>
    <w:rsid w:val="00DB7E01"/>
    <w:rsid w:val="00DC208C"/>
    <w:rsid w:val="00DC488C"/>
    <w:rsid w:val="00DC4A44"/>
    <w:rsid w:val="00DD0131"/>
    <w:rsid w:val="00DE0B77"/>
    <w:rsid w:val="00DE1989"/>
    <w:rsid w:val="00DE2760"/>
    <w:rsid w:val="00DE77A4"/>
    <w:rsid w:val="00DE7871"/>
    <w:rsid w:val="00DF1CDB"/>
    <w:rsid w:val="00DF7D4F"/>
    <w:rsid w:val="00E00148"/>
    <w:rsid w:val="00E056C7"/>
    <w:rsid w:val="00E07103"/>
    <w:rsid w:val="00E11651"/>
    <w:rsid w:val="00E12FBB"/>
    <w:rsid w:val="00E136C8"/>
    <w:rsid w:val="00E138FF"/>
    <w:rsid w:val="00E13D09"/>
    <w:rsid w:val="00E16666"/>
    <w:rsid w:val="00E23BCE"/>
    <w:rsid w:val="00E25C1C"/>
    <w:rsid w:val="00E25DEA"/>
    <w:rsid w:val="00E3684A"/>
    <w:rsid w:val="00E419C2"/>
    <w:rsid w:val="00E550DE"/>
    <w:rsid w:val="00E5702A"/>
    <w:rsid w:val="00E62A99"/>
    <w:rsid w:val="00E63373"/>
    <w:rsid w:val="00E63B82"/>
    <w:rsid w:val="00E64B5C"/>
    <w:rsid w:val="00E65302"/>
    <w:rsid w:val="00E664DB"/>
    <w:rsid w:val="00E6710D"/>
    <w:rsid w:val="00E6787F"/>
    <w:rsid w:val="00E709D0"/>
    <w:rsid w:val="00E73DB4"/>
    <w:rsid w:val="00E747B2"/>
    <w:rsid w:val="00E754DC"/>
    <w:rsid w:val="00E8262C"/>
    <w:rsid w:val="00E94664"/>
    <w:rsid w:val="00E94FD0"/>
    <w:rsid w:val="00E958FD"/>
    <w:rsid w:val="00E96DDB"/>
    <w:rsid w:val="00EA219A"/>
    <w:rsid w:val="00EA44FC"/>
    <w:rsid w:val="00EA6DE9"/>
    <w:rsid w:val="00EB259A"/>
    <w:rsid w:val="00EB4517"/>
    <w:rsid w:val="00EB5CD8"/>
    <w:rsid w:val="00EB776A"/>
    <w:rsid w:val="00EC2374"/>
    <w:rsid w:val="00ED30C9"/>
    <w:rsid w:val="00ED67CB"/>
    <w:rsid w:val="00ED6894"/>
    <w:rsid w:val="00ED68C3"/>
    <w:rsid w:val="00EE28F9"/>
    <w:rsid w:val="00EF08E1"/>
    <w:rsid w:val="00EF36C1"/>
    <w:rsid w:val="00EF6CA0"/>
    <w:rsid w:val="00EF6F6B"/>
    <w:rsid w:val="00EF7B39"/>
    <w:rsid w:val="00F02361"/>
    <w:rsid w:val="00F056CD"/>
    <w:rsid w:val="00F101FA"/>
    <w:rsid w:val="00F13ED0"/>
    <w:rsid w:val="00F221ED"/>
    <w:rsid w:val="00F25EA7"/>
    <w:rsid w:val="00F31ECD"/>
    <w:rsid w:val="00F365C7"/>
    <w:rsid w:val="00F37154"/>
    <w:rsid w:val="00F37860"/>
    <w:rsid w:val="00F41C66"/>
    <w:rsid w:val="00F43BCD"/>
    <w:rsid w:val="00F456CC"/>
    <w:rsid w:val="00F47324"/>
    <w:rsid w:val="00F47328"/>
    <w:rsid w:val="00F64347"/>
    <w:rsid w:val="00F64E37"/>
    <w:rsid w:val="00F65964"/>
    <w:rsid w:val="00F66244"/>
    <w:rsid w:val="00F70229"/>
    <w:rsid w:val="00F70F3A"/>
    <w:rsid w:val="00F71EB5"/>
    <w:rsid w:val="00F73F4B"/>
    <w:rsid w:val="00F74F02"/>
    <w:rsid w:val="00F77E6B"/>
    <w:rsid w:val="00F82A6C"/>
    <w:rsid w:val="00F927C9"/>
    <w:rsid w:val="00F96DD6"/>
    <w:rsid w:val="00FA393F"/>
    <w:rsid w:val="00FA4303"/>
    <w:rsid w:val="00FA7FC2"/>
    <w:rsid w:val="00FB2ADD"/>
    <w:rsid w:val="00FB6418"/>
    <w:rsid w:val="00FB7C3E"/>
    <w:rsid w:val="00FC3FCF"/>
    <w:rsid w:val="00FC4941"/>
    <w:rsid w:val="00FD5985"/>
    <w:rsid w:val="00FE2B32"/>
    <w:rsid w:val="00FE5EC2"/>
    <w:rsid w:val="00FE63FF"/>
    <w:rsid w:val="00FF26BF"/>
    <w:rsid w:val="00FF3ADF"/>
    <w:rsid w:val="00FF5CD9"/>
    <w:rsid w:val="00FF63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libri" w:hAnsi="Cambria"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6B66"/>
    <w:rPr>
      <w:rFonts w:ascii="Calibri" w:hAnsi="Calibri"/>
    </w:rPr>
  </w:style>
  <w:style w:type="paragraph" w:styleId="Heading1">
    <w:name w:val="heading 1"/>
    <w:aliases w:val="H1"/>
    <w:basedOn w:val="Normal"/>
    <w:next w:val="BodyText"/>
    <w:link w:val="Heading1Char"/>
    <w:uiPriority w:val="99"/>
    <w:qFormat/>
    <w:rsid w:val="00A74EF8"/>
    <w:pPr>
      <w:keepNext/>
      <w:keepLines/>
      <w:pBdr>
        <w:bottom w:val="single" w:sz="2" w:space="1" w:color="000080"/>
      </w:pBdr>
      <w:spacing w:before="240" w:after="80"/>
      <w:ind w:left="-720"/>
      <w:outlineLvl w:val="0"/>
    </w:pPr>
    <w:rPr>
      <w:rFonts w:ascii="Arial" w:eastAsia="Times New Roman" w:hAnsi="Arial"/>
      <w:bCs/>
      <w:sz w:val="28"/>
      <w:szCs w:val="28"/>
    </w:rPr>
  </w:style>
  <w:style w:type="paragraph" w:styleId="Heading2">
    <w:name w:val="heading 2"/>
    <w:aliases w:val="H2"/>
    <w:basedOn w:val="Normal"/>
    <w:next w:val="BodyText"/>
    <w:link w:val="Heading2Char"/>
    <w:uiPriority w:val="99"/>
    <w:qFormat/>
    <w:rsid w:val="00A74EF8"/>
    <w:pPr>
      <w:keepNext/>
      <w:keepLines/>
      <w:spacing w:before="240" w:after="80"/>
      <w:ind w:left="-720"/>
      <w:outlineLvl w:val="1"/>
    </w:pPr>
    <w:rPr>
      <w:rFonts w:ascii="Arial" w:eastAsia="Times New Roman" w:hAnsi="Arial"/>
      <w:bCs/>
      <w:sz w:val="26"/>
      <w:szCs w:val="26"/>
    </w:rPr>
  </w:style>
  <w:style w:type="paragraph" w:styleId="Heading3">
    <w:name w:val="heading 3"/>
    <w:basedOn w:val="Normal"/>
    <w:next w:val="BodyText"/>
    <w:link w:val="Heading3Char"/>
    <w:uiPriority w:val="99"/>
    <w:qFormat/>
    <w:rsid w:val="00A74EF8"/>
    <w:pPr>
      <w:keepNext/>
      <w:keepLines/>
      <w:spacing w:before="240" w:after="80"/>
      <w:outlineLvl w:val="2"/>
    </w:pPr>
    <w:rPr>
      <w:rFonts w:ascii="Arial" w:eastAsia="Times New Roman" w:hAnsi="Arial"/>
      <w:bCs/>
      <w:sz w:val="24"/>
    </w:rPr>
  </w:style>
  <w:style w:type="paragraph" w:styleId="Heading4">
    <w:name w:val="heading 4"/>
    <w:basedOn w:val="Normal"/>
    <w:next w:val="BodyText"/>
    <w:link w:val="Heading4Char"/>
    <w:uiPriority w:val="99"/>
    <w:qFormat/>
    <w:rsid w:val="00A74EF8"/>
    <w:pPr>
      <w:keepNext/>
      <w:keepLines/>
      <w:spacing w:before="200" w:after="40"/>
      <w:outlineLvl w:val="3"/>
    </w:pPr>
    <w:rPr>
      <w:rFonts w:ascii="Arial" w:eastAsia="Times New Roman" w:hAnsi="Arial"/>
      <w:b/>
      <w:bCs/>
      <w:iCs/>
      <w:sz w:val="20"/>
    </w:rPr>
  </w:style>
  <w:style w:type="paragraph" w:styleId="Heading5">
    <w:name w:val="heading 5"/>
    <w:basedOn w:val="Normal"/>
    <w:next w:val="BodyText"/>
    <w:link w:val="Heading5Char"/>
    <w:uiPriority w:val="99"/>
    <w:qFormat/>
    <w:rsid w:val="0041021C"/>
    <w:pPr>
      <w:keepNext/>
      <w:keepLines/>
      <w:spacing w:before="200"/>
      <w:outlineLvl w:val="4"/>
    </w:pPr>
    <w:rPr>
      <w:rFonts w:ascii="Arial" w:eastAsia="Times New Roman" w:hAnsi="Arial"/>
      <w:b/>
      <w:color w:val="365F91"/>
      <w:sz w:val="20"/>
    </w:rPr>
  </w:style>
  <w:style w:type="paragraph" w:styleId="Heading6">
    <w:name w:val="heading 6"/>
    <w:basedOn w:val="Normal"/>
    <w:next w:val="Normal"/>
    <w:link w:val="Heading6Char"/>
    <w:uiPriority w:val="99"/>
    <w:qFormat/>
    <w:rsid w:val="0041021C"/>
    <w:pPr>
      <w:keepNext/>
      <w:keepLines/>
      <w:spacing w:before="200"/>
      <w:outlineLvl w:val="5"/>
    </w:pPr>
    <w:rPr>
      <w:rFonts w:ascii="Arial" w:eastAsia="Times New Roman" w:hAnsi="Arial"/>
      <w:b/>
      <w:iCs/>
      <w:color w:val="365F91"/>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sid w:val="00A74EF8"/>
    <w:rPr>
      <w:rFonts w:ascii="Arial" w:hAnsi="Arial" w:cs="Times New Roman"/>
      <w:bCs/>
      <w:sz w:val="28"/>
      <w:szCs w:val="28"/>
    </w:rPr>
  </w:style>
  <w:style w:type="character" w:customStyle="1" w:styleId="Heading2Char">
    <w:name w:val="Heading 2 Char"/>
    <w:aliases w:val="H2 Char"/>
    <w:basedOn w:val="DefaultParagraphFont"/>
    <w:link w:val="Heading2"/>
    <w:uiPriority w:val="99"/>
    <w:locked/>
    <w:rsid w:val="00A74EF8"/>
    <w:rPr>
      <w:rFonts w:ascii="Arial" w:hAnsi="Arial" w:cs="Times New Roman"/>
      <w:bCs/>
      <w:sz w:val="26"/>
      <w:szCs w:val="26"/>
    </w:rPr>
  </w:style>
  <w:style w:type="character" w:customStyle="1" w:styleId="Heading3Char">
    <w:name w:val="Heading 3 Char"/>
    <w:basedOn w:val="DefaultParagraphFont"/>
    <w:link w:val="Heading3"/>
    <w:uiPriority w:val="99"/>
    <w:locked/>
    <w:rsid w:val="00A74EF8"/>
    <w:rPr>
      <w:rFonts w:ascii="Arial" w:hAnsi="Arial" w:cs="Times New Roman"/>
      <w:bCs/>
      <w:sz w:val="24"/>
    </w:rPr>
  </w:style>
  <w:style w:type="character" w:customStyle="1" w:styleId="Heading4Char">
    <w:name w:val="Heading 4 Char"/>
    <w:basedOn w:val="DefaultParagraphFont"/>
    <w:link w:val="Heading4"/>
    <w:uiPriority w:val="99"/>
    <w:locked/>
    <w:rsid w:val="00A74EF8"/>
    <w:rPr>
      <w:rFonts w:ascii="Arial" w:hAnsi="Arial" w:cs="Times New Roman"/>
      <w:b/>
      <w:bCs/>
      <w:iCs/>
      <w:sz w:val="20"/>
    </w:rPr>
  </w:style>
  <w:style w:type="character" w:customStyle="1" w:styleId="Heading5Char">
    <w:name w:val="Heading 5 Char"/>
    <w:basedOn w:val="DefaultParagraphFont"/>
    <w:link w:val="Heading5"/>
    <w:uiPriority w:val="99"/>
    <w:locked/>
    <w:rsid w:val="0041021C"/>
    <w:rPr>
      <w:rFonts w:ascii="Arial" w:hAnsi="Arial" w:cs="Times New Roman"/>
      <w:b/>
      <w:color w:val="365F91"/>
      <w:sz w:val="20"/>
    </w:rPr>
  </w:style>
  <w:style w:type="character" w:customStyle="1" w:styleId="Heading6Char">
    <w:name w:val="Heading 6 Char"/>
    <w:basedOn w:val="DefaultParagraphFont"/>
    <w:link w:val="Heading6"/>
    <w:uiPriority w:val="99"/>
    <w:locked/>
    <w:rsid w:val="0041021C"/>
    <w:rPr>
      <w:rFonts w:ascii="Arial" w:hAnsi="Arial" w:cs="Times New Roman"/>
      <w:b/>
      <w:iCs/>
      <w:color w:val="365F91"/>
      <w:sz w:val="20"/>
    </w:rPr>
  </w:style>
  <w:style w:type="paragraph" w:styleId="BodyText">
    <w:name w:val="Body Text"/>
    <w:basedOn w:val="Normal"/>
    <w:link w:val="BodyTextChar"/>
    <w:uiPriority w:val="99"/>
    <w:rsid w:val="00B3198F"/>
    <w:pPr>
      <w:tabs>
        <w:tab w:val="left" w:pos="360"/>
        <w:tab w:val="left" w:pos="720"/>
      </w:tabs>
      <w:spacing w:before="40" w:after="120"/>
    </w:pPr>
    <w:rPr>
      <w:rFonts w:eastAsia="MS Mincho" w:cs="Arial"/>
      <w:szCs w:val="20"/>
    </w:rPr>
  </w:style>
  <w:style w:type="character" w:customStyle="1" w:styleId="BodyTextChar">
    <w:name w:val="Body Text Char"/>
    <w:basedOn w:val="DefaultParagraphFont"/>
    <w:link w:val="BodyText"/>
    <w:uiPriority w:val="99"/>
    <w:locked/>
    <w:rsid w:val="00B3198F"/>
    <w:rPr>
      <w:rFonts w:ascii="Calibri" w:eastAsia="MS Mincho" w:hAnsi="Calibri" w:cs="Arial"/>
      <w:sz w:val="20"/>
      <w:szCs w:val="20"/>
    </w:rPr>
  </w:style>
  <w:style w:type="character" w:customStyle="1" w:styleId="Small">
    <w:name w:val="Small"/>
    <w:basedOn w:val="DefaultParagraphFont"/>
    <w:uiPriority w:val="99"/>
    <w:rsid w:val="00AE4752"/>
    <w:rPr>
      <w:rFonts w:cs="Times New Roman"/>
      <w:sz w:val="18"/>
    </w:rPr>
  </w:style>
  <w:style w:type="paragraph" w:styleId="CommentText">
    <w:name w:val="annotation text"/>
    <w:aliases w:val="ed,ct,Used by Word for text of author queries"/>
    <w:basedOn w:val="Normal"/>
    <w:next w:val="Normal"/>
    <w:link w:val="CommentTextChar"/>
    <w:uiPriority w:val="99"/>
    <w:rsid w:val="00DE77A4"/>
    <w:pPr>
      <w:shd w:val="clear" w:color="auto" w:fill="C0C0C0"/>
    </w:pPr>
    <w:rPr>
      <w:rFonts w:ascii="Arial" w:eastAsia="Times New Roman" w:hAnsi="Arial"/>
      <w:b/>
      <w:color w:val="0000FF"/>
      <w:sz w:val="16"/>
      <w:szCs w:val="20"/>
    </w:rPr>
  </w:style>
  <w:style w:type="character" w:customStyle="1" w:styleId="CommentTextChar">
    <w:name w:val="Comment Text Char"/>
    <w:aliases w:val="ed Char,ct Char,Used by Word for text of author queries Char"/>
    <w:basedOn w:val="DefaultParagraphFont"/>
    <w:link w:val="CommentText"/>
    <w:uiPriority w:val="99"/>
    <w:locked/>
    <w:rsid w:val="00DE77A4"/>
    <w:rPr>
      <w:rFonts w:ascii="Arial" w:hAnsi="Arial" w:cs="Times New Roman"/>
      <w:b/>
      <w:color w:val="0000FF"/>
      <w:sz w:val="16"/>
      <w:shd w:val="clear" w:color="auto" w:fill="C0C0C0"/>
      <w:lang w:val="en-US" w:eastAsia="en-US" w:bidi="ar-SA"/>
    </w:rPr>
  </w:style>
  <w:style w:type="paragraph" w:styleId="Title">
    <w:name w:val="Title"/>
    <w:basedOn w:val="Normal"/>
    <w:next w:val="BodyText"/>
    <w:link w:val="TitleChar"/>
    <w:uiPriority w:val="99"/>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99"/>
    <w:locked/>
    <w:rsid w:val="00A6731E"/>
    <w:rPr>
      <w:rFonts w:ascii="Arial" w:eastAsia="MS Mincho" w:hAnsi="Arial" w:cs="Arial"/>
      <w:bCs/>
      <w:kern w:val="28"/>
      <w:sz w:val="48"/>
      <w:szCs w:val="48"/>
      <w:lang w:val="en-US" w:eastAsia="en-US" w:bidi="ar-SA"/>
    </w:rPr>
  </w:style>
  <w:style w:type="paragraph" w:customStyle="1" w:styleId="Procedure">
    <w:name w:val="Procedure"/>
    <w:basedOn w:val="Normal"/>
    <w:next w:val="List"/>
    <w:uiPriority w:val="99"/>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99"/>
    <w:rsid w:val="00A6731E"/>
    <w:pPr>
      <w:tabs>
        <w:tab w:val="right" w:leader="dot" w:pos="7680"/>
      </w:tabs>
    </w:pPr>
    <w:rPr>
      <w:rFonts w:eastAsia="Times New Roman"/>
      <w:noProof/>
    </w:rPr>
  </w:style>
  <w:style w:type="paragraph" w:customStyle="1" w:styleId="TableHead">
    <w:name w:val="Table Head"/>
    <w:basedOn w:val="BodyText"/>
    <w:next w:val="BodyText"/>
    <w:uiPriority w:val="99"/>
    <w:rsid w:val="00A74EF8"/>
    <w:pPr>
      <w:keepNext/>
      <w:keepLines/>
      <w:spacing w:before="160" w:after="0"/>
    </w:pPr>
    <w:rPr>
      <w:b/>
      <w:sz w:val="20"/>
    </w:rPr>
  </w:style>
  <w:style w:type="paragraph" w:customStyle="1" w:styleId="Disclaimertext">
    <w:name w:val="Disclaimertext"/>
    <w:basedOn w:val="Normal"/>
    <w:next w:val="Normal"/>
    <w:uiPriority w:val="99"/>
    <w:semiHidden/>
    <w:rsid w:val="004D2E11"/>
    <w:rPr>
      <w:rFonts w:ascii="Arial" w:eastAsia="MS Mincho" w:hAnsi="Arial" w:cs="Arial"/>
      <w:i/>
      <w:sz w:val="16"/>
      <w:szCs w:val="16"/>
    </w:rPr>
  </w:style>
  <w:style w:type="paragraph" w:customStyle="1" w:styleId="Version">
    <w:name w:val="Version"/>
    <w:basedOn w:val="Normal"/>
    <w:next w:val="BodyText"/>
    <w:uiPriority w:val="99"/>
    <w:rsid w:val="00D66C3E"/>
    <w:pPr>
      <w:keepLines/>
      <w:spacing w:after="480"/>
    </w:pPr>
    <w:rPr>
      <w:rFonts w:eastAsia="MS Mincho" w:cs="Arial"/>
      <w:noProof/>
      <w:sz w:val="18"/>
      <w:szCs w:val="20"/>
    </w:rPr>
  </w:style>
  <w:style w:type="character" w:styleId="Hyperlink">
    <w:name w:val="Hyperlink"/>
    <w:basedOn w:val="DefaultParagraphFont"/>
    <w:uiPriority w:val="99"/>
    <w:rsid w:val="00DE77A4"/>
    <w:rPr>
      <w:rFonts w:cs="Times New Roman"/>
      <w:color w:val="0000FF"/>
      <w:u w:val="single"/>
    </w:rPr>
  </w:style>
  <w:style w:type="paragraph" w:customStyle="1" w:styleId="BodyTextLink">
    <w:name w:val="Body Text Link"/>
    <w:basedOn w:val="BodyText"/>
    <w:next w:val="BulletList"/>
    <w:uiPriority w:val="99"/>
    <w:rsid w:val="00DE77A4"/>
    <w:pPr>
      <w:keepNext/>
      <w:keepLines/>
      <w:spacing w:after="80"/>
    </w:pPr>
  </w:style>
  <w:style w:type="character" w:customStyle="1" w:styleId="Editornote">
    <w:name w:val="Editor note"/>
    <w:basedOn w:val="Strong"/>
    <w:uiPriority w:val="99"/>
    <w:rsid w:val="00DE77A4"/>
    <w:rPr>
      <w:rFonts w:ascii="Arial" w:hAnsi="Arial"/>
      <w:color w:val="0000FF"/>
      <w:sz w:val="20"/>
      <w:shd w:val="clear" w:color="auto" w:fill="C0C0C0"/>
    </w:rPr>
  </w:style>
  <w:style w:type="character" w:customStyle="1" w:styleId="Bold">
    <w:name w:val="Bold"/>
    <w:basedOn w:val="DefaultParagraphFont"/>
    <w:uiPriority w:val="99"/>
    <w:rsid w:val="00DE77A4"/>
    <w:rPr>
      <w:rFonts w:cs="Times New Roman"/>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qFormat/>
    <w:locked/>
    <w:rsid w:val="00DE77A4"/>
    <w:rPr>
      <w:rFonts w:cs="Times New Roman"/>
      <w:b/>
      <w:bCs/>
    </w:rPr>
  </w:style>
  <w:style w:type="paragraph" w:styleId="Header">
    <w:name w:val="header"/>
    <w:basedOn w:val="BodyText"/>
    <w:link w:val="HeaderChar"/>
    <w:uiPriority w:val="99"/>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locked/>
    <w:rsid w:val="00A6731E"/>
    <w:rPr>
      <w:rFonts w:ascii="Calibri" w:eastAsia="MS Mincho" w:hAnsi="Calibri" w:cs="Arial"/>
      <w:sz w:val="20"/>
      <w:szCs w:val="20"/>
    </w:rPr>
  </w:style>
  <w:style w:type="paragraph" w:styleId="Footer">
    <w:name w:val="footer"/>
    <w:basedOn w:val="Normal"/>
    <w:link w:val="FooterChar"/>
    <w:uiPriority w:val="99"/>
    <w:semiHidden/>
    <w:rsid w:val="00DE77A4"/>
    <w:pPr>
      <w:tabs>
        <w:tab w:val="center" w:pos="4680"/>
        <w:tab w:val="right" w:pos="9360"/>
      </w:tabs>
    </w:pPr>
    <w:rPr>
      <w:sz w:val="16"/>
    </w:rPr>
  </w:style>
  <w:style w:type="character" w:customStyle="1" w:styleId="FooterChar">
    <w:name w:val="Footer Char"/>
    <w:basedOn w:val="DefaultParagraphFont"/>
    <w:link w:val="Footer"/>
    <w:uiPriority w:val="99"/>
    <w:semiHidden/>
    <w:locked/>
    <w:rsid w:val="00DE77A4"/>
    <w:rPr>
      <w:rFonts w:cs="Times New Roman"/>
      <w:sz w:val="16"/>
    </w:rPr>
  </w:style>
  <w:style w:type="paragraph" w:styleId="BalloonText">
    <w:name w:val="Balloon Text"/>
    <w:basedOn w:val="Normal"/>
    <w:link w:val="BalloonTextChar"/>
    <w:uiPriority w:val="99"/>
    <w:semiHidden/>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locked/>
    <w:rsid w:val="00875312"/>
    <w:rPr>
      <w:rFonts w:eastAsia="MS Mincho" w:cs="Arial"/>
      <w:sz w:val="20"/>
      <w:szCs w:val="20"/>
    </w:rPr>
  </w:style>
  <w:style w:type="paragraph" w:customStyle="1" w:styleId="BulletList">
    <w:name w:val="Bullet List"/>
    <w:basedOn w:val="Normal"/>
    <w:uiPriority w:val="99"/>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uiPriority w:val="99"/>
    <w:rsid w:val="00875312"/>
    <w:pPr>
      <w:tabs>
        <w:tab w:val="clear" w:pos="360"/>
        <w:tab w:val="num" w:pos="720"/>
      </w:tabs>
      <w:ind w:left="720"/>
    </w:pPr>
  </w:style>
  <w:style w:type="paragraph" w:customStyle="1" w:styleId="TableBullet">
    <w:name w:val="Table Bullet"/>
    <w:basedOn w:val="Normal"/>
    <w:uiPriority w:val="99"/>
    <w:rsid w:val="00875312"/>
    <w:pPr>
      <w:numPr>
        <w:numId w:val="2"/>
      </w:numPr>
      <w:spacing w:before="20" w:after="20"/>
    </w:pPr>
    <w:rPr>
      <w:rFonts w:eastAsia="MS Mincho" w:cs="Arial"/>
      <w:sz w:val="18"/>
      <w:szCs w:val="18"/>
    </w:rPr>
  </w:style>
  <w:style w:type="paragraph" w:styleId="PlainText">
    <w:name w:val="Plain Text"/>
    <w:aliases w:val="Code,c"/>
    <w:basedOn w:val="Normal"/>
    <w:link w:val="PlainTextChar"/>
    <w:uiPriority w:val="99"/>
    <w:rsid w:val="004623A7"/>
    <w:pPr>
      <w:shd w:val="clear" w:color="auto" w:fill="D9D9D9"/>
      <w:tabs>
        <w:tab w:val="left" w:pos="360"/>
        <w:tab w:val="left" w:pos="720"/>
        <w:tab w:val="left" w:pos="1080"/>
        <w:tab w:val="left" w:pos="1440"/>
        <w:tab w:val="left" w:pos="1800"/>
        <w:tab w:val="left" w:pos="2160"/>
      </w:tabs>
    </w:pPr>
    <w:rPr>
      <w:rFonts w:ascii="Courier New" w:eastAsia="MS Mincho" w:hAnsi="Courier New" w:cs="Courier New"/>
      <w:noProof/>
      <w:color w:val="000000"/>
      <w:sz w:val="18"/>
      <w:szCs w:val="20"/>
    </w:rPr>
  </w:style>
  <w:style w:type="character" w:customStyle="1" w:styleId="PlainTextChar">
    <w:name w:val="Plain Text Char"/>
    <w:aliases w:val="Code Char,c Char"/>
    <w:basedOn w:val="DefaultParagraphFont"/>
    <w:link w:val="PlainText"/>
    <w:uiPriority w:val="99"/>
    <w:locked/>
    <w:rsid w:val="004623A7"/>
    <w:rPr>
      <w:rFonts w:ascii="Courier New" w:eastAsia="MS Mincho" w:hAnsi="Courier New" w:cs="Courier New"/>
      <w:noProof/>
      <w:color w:val="000000"/>
      <w:sz w:val="18"/>
      <w:shd w:val="clear" w:color="auto" w:fill="D9D9D9"/>
      <w:lang w:val="en-US" w:eastAsia="en-US" w:bidi="ar-SA"/>
    </w:rPr>
  </w:style>
  <w:style w:type="character" w:customStyle="1" w:styleId="EmbeddedCode">
    <w:name w:val="Embedded Code"/>
    <w:basedOn w:val="DefaultParagraphFont"/>
    <w:uiPriority w:val="99"/>
    <w:rsid w:val="00121E80"/>
    <w:rPr>
      <w:rFonts w:ascii="Courier New" w:hAnsi="Courier New" w:cs="Times New Roman"/>
      <w:sz w:val="20"/>
    </w:rPr>
  </w:style>
  <w:style w:type="paragraph" w:customStyle="1" w:styleId="Le">
    <w:name w:val="Le"/>
    <w:aliases w:val="listend (LE)"/>
    <w:next w:val="BodyText"/>
    <w:uiPriority w:val="99"/>
    <w:rsid w:val="00077E76"/>
    <w:pPr>
      <w:spacing w:line="80" w:lineRule="exact"/>
    </w:pPr>
    <w:rPr>
      <w:rFonts w:ascii="Arial" w:eastAsia="MS Mincho" w:hAnsi="Arial"/>
      <w:color w:val="0070C0"/>
      <w:sz w:val="16"/>
      <w:szCs w:val="24"/>
    </w:rPr>
  </w:style>
  <w:style w:type="paragraph" w:styleId="ListParagraph">
    <w:name w:val="List Paragraph"/>
    <w:basedOn w:val="Normal"/>
    <w:uiPriority w:val="99"/>
    <w:qFormat/>
    <w:locked/>
    <w:rsid w:val="002A00E9"/>
    <w:pPr>
      <w:spacing w:after="80"/>
      <w:ind w:left="360" w:hanging="360"/>
    </w:pPr>
  </w:style>
  <w:style w:type="paragraph" w:customStyle="1" w:styleId="Contents">
    <w:name w:val="Contents"/>
    <w:basedOn w:val="Normal"/>
    <w:uiPriority w:val="99"/>
    <w:semiHidden/>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qFormat/>
    <w:locked/>
    <w:rsid w:val="00BA32CA"/>
    <w:pPr>
      <w:ind w:left="360"/>
    </w:pPr>
    <w:rPr>
      <w:iCs/>
      <w:color w:val="000000"/>
    </w:rPr>
  </w:style>
  <w:style w:type="character" w:customStyle="1" w:styleId="QuoteChar">
    <w:name w:val="Quote Char"/>
    <w:basedOn w:val="DefaultParagraphFont"/>
    <w:link w:val="Quote"/>
    <w:uiPriority w:val="99"/>
    <w:semiHidden/>
    <w:locked/>
    <w:rsid w:val="009A3B29"/>
    <w:rPr>
      <w:rFonts w:ascii="Calibri" w:hAnsi="Calibri" w:cs="Times New Roman"/>
      <w:iCs/>
      <w:color w:val="000000"/>
    </w:rPr>
  </w:style>
  <w:style w:type="paragraph" w:styleId="Subtitle">
    <w:name w:val="Subtitle"/>
    <w:basedOn w:val="Normal"/>
    <w:next w:val="Normal"/>
    <w:link w:val="SubtitleChar"/>
    <w:uiPriority w:val="99"/>
    <w:qFormat/>
    <w:rsid w:val="00A74EF8"/>
    <w:pPr>
      <w:numPr>
        <w:ilvl w:val="1"/>
      </w:numPr>
      <w:spacing w:after="480"/>
    </w:pPr>
    <w:rPr>
      <w:rFonts w:ascii="Arial" w:eastAsia="Times New Roman" w:hAnsi="Arial"/>
      <w:iCs/>
      <w:spacing w:val="15"/>
      <w:sz w:val="32"/>
      <w:szCs w:val="24"/>
    </w:rPr>
  </w:style>
  <w:style w:type="character" w:customStyle="1" w:styleId="SubtitleChar">
    <w:name w:val="Subtitle Char"/>
    <w:basedOn w:val="DefaultParagraphFont"/>
    <w:link w:val="Subtitle"/>
    <w:uiPriority w:val="99"/>
    <w:locked/>
    <w:rsid w:val="00A74EF8"/>
    <w:rPr>
      <w:rFonts w:ascii="Arial" w:hAnsi="Arial" w:cs="Times New Roman"/>
      <w:iCs/>
      <w:spacing w:val="15"/>
      <w:sz w:val="24"/>
      <w:szCs w:val="24"/>
    </w:rPr>
  </w:style>
  <w:style w:type="paragraph" w:customStyle="1" w:styleId="FigCap">
    <w:name w:val="FigCap"/>
    <w:basedOn w:val="Normal"/>
    <w:next w:val="BodyText"/>
    <w:autoRedefine/>
    <w:uiPriority w:val="99"/>
    <w:rsid w:val="003C475A"/>
    <w:pPr>
      <w:spacing w:before="160" w:after="240"/>
    </w:pPr>
    <w:rPr>
      <w:rFonts w:ascii="Arial" w:eastAsia="MS Mincho" w:hAnsi="Arial" w:cs="Arial"/>
      <w:b/>
      <w:sz w:val="18"/>
      <w:szCs w:val="18"/>
    </w:rPr>
  </w:style>
  <w:style w:type="character" w:customStyle="1" w:styleId="Red">
    <w:name w:val="Red"/>
    <w:basedOn w:val="BodyTextChar"/>
    <w:uiPriority w:val="99"/>
    <w:rsid w:val="009A3B29"/>
    <w:rPr>
      <w:b/>
      <w:color w:val="FF0000"/>
    </w:rPr>
  </w:style>
  <w:style w:type="paragraph" w:styleId="TOC2">
    <w:name w:val="toc 2"/>
    <w:basedOn w:val="Normal"/>
    <w:next w:val="Normal"/>
    <w:autoRedefine/>
    <w:uiPriority w:val="99"/>
    <w:rsid w:val="00A6731E"/>
    <w:pPr>
      <w:tabs>
        <w:tab w:val="right" w:leader="dot" w:pos="7680"/>
      </w:tabs>
      <w:ind w:left="240"/>
    </w:pPr>
    <w:rPr>
      <w:noProof/>
    </w:rPr>
  </w:style>
  <w:style w:type="paragraph" w:styleId="TOC3">
    <w:name w:val="toc 3"/>
    <w:basedOn w:val="Normal"/>
    <w:next w:val="Normal"/>
    <w:autoRedefine/>
    <w:uiPriority w:val="99"/>
    <w:rsid w:val="00A6731E"/>
    <w:pPr>
      <w:tabs>
        <w:tab w:val="right" w:leader="dot" w:pos="7680"/>
      </w:tabs>
      <w:ind w:left="480"/>
    </w:pPr>
    <w:rPr>
      <w:noProof/>
    </w:rPr>
  </w:style>
  <w:style w:type="paragraph" w:customStyle="1" w:styleId="DT">
    <w:name w:val="DT"/>
    <w:aliases w:val="Term1"/>
    <w:basedOn w:val="Normal"/>
    <w:next w:val="DL"/>
    <w:uiPriority w:val="99"/>
    <w:rsid w:val="00A84221"/>
    <w:pPr>
      <w:keepNext/>
      <w:ind w:left="180"/>
    </w:pPr>
    <w:rPr>
      <w:rFonts w:eastAsia="MS Mincho" w:cs="Arial"/>
      <w:b/>
      <w:szCs w:val="20"/>
    </w:rPr>
  </w:style>
  <w:style w:type="paragraph" w:customStyle="1" w:styleId="DL">
    <w:name w:val="DL"/>
    <w:aliases w:val="Def1"/>
    <w:basedOn w:val="Normal"/>
    <w:next w:val="DT"/>
    <w:link w:val="DLChar"/>
    <w:uiPriority w:val="99"/>
    <w:rsid w:val="00A84221"/>
    <w:pPr>
      <w:keepLines/>
      <w:spacing w:after="80"/>
      <w:ind w:left="360"/>
    </w:pPr>
    <w:rPr>
      <w:rFonts w:eastAsia="MS Mincho" w:cs="Arial"/>
      <w:szCs w:val="20"/>
    </w:rPr>
  </w:style>
  <w:style w:type="character" w:customStyle="1" w:styleId="DLChar">
    <w:name w:val="DL Char"/>
    <w:aliases w:val="Def1 Char"/>
    <w:basedOn w:val="DefaultParagraphFont"/>
    <w:link w:val="DL"/>
    <w:uiPriority w:val="99"/>
    <w:locked/>
    <w:rsid w:val="00A84221"/>
    <w:rPr>
      <w:rFonts w:ascii="Calibri" w:eastAsia="MS Mincho" w:hAnsi="Calibri" w:cs="Arial"/>
      <w:sz w:val="20"/>
      <w:szCs w:val="20"/>
    </w:rPr>
  </w:style>
  <w:style w:type="table" w:customStyle="1" w:styleId="Tablerowcell">
    <w:name w:val="Table row cell"/>
    <w:uiPriority w:val="99"/>
    <w:rsid w:val="00BB7099"/>
    <w:rPr>
      <w:rFonts w:ascii="Calibri" w:hAnsi="Calibri"/>
      <w:sz w:val="20"/>
      <w:szCs w:val="20"/>
    </w:rPr>
    <w:tblPr>
      <w:tblInd w:w="0" w:type="dxa"/>
      <w:tblBorders>
        <w:top w:val="single" w:sz="4" w:space="0" w:color="auto"/>
        <w:bottom w:val="single" w:sz="4" w:space="0" w:color="auto"/>
        <w:insideH w:val="single" w:sz="4" w:space="0" w:color="BFBFBF"/>
        <w:insideV w:val="single" w:sz="4" w:space="0" w:color="BFBFBF"/>
      </w:tblBorders>
      <w:tblCellMar>
        <w:top w:w="0" w:type="dxa"/>
        <w:left w:w="108" w:type="dxa"/>
        <w:bottom w:w="0" w:type="dxa"/>
        <w:right w:w="108" w:type="dxa"/>
      </w:tblCellMar>
    </w:tblPr>
    <w:trPr>
      <w:cantSplit/>
    </w:trPr>
    <w:tblStylePr w:type="firstRow">
      <w:rPr>
        <w:rFonts w:ascii="Calibri" w:hAnsi="Calibri" w:cs="Times New Roman"/>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cPr>
    </w:tblStylePr>
  </w:style>
  <w:style w:type="character" w:customStyle="1" w:styleId="Italic">
    <w:name w:val="Italic"/>
    <w:basedOn w:val="DefaultParagraphFont"/>
    <w:uiPriority w:val="99"/>
    <w:rsid w:val="00121E80"/>
    <w:rPr>
      <w:rFonts w:cs="Times New Roman"/>
      <w:i/>
      <w:iCs/>
    </w:rPr>
  </w:style>
  <w:style w:type="paragraph" w:styleId="HTMLPreformatted">
    <w:name w:val="HTML Preformatted"/>
    <w:basedOn w:val="Normal"/>
    <w:link w:val="HTMLPreformattedChar"/>
    <w:uiPriority w:val="99"/>
    <w:rsid w:val="003653F1"/>
    <w:rPr>
      <w:rFonts w:ascii="Consolas" w:hAnsi="Consolas"/>
      <w:sz w:val="20"/>
      <w:szCs w:val="20"/>
    </w:rPr>
  </w:style>
  <w:style w:type="character" w:customStyle="1" w:styleId="HTMLPreformattedChar">
    <w:name w:val="HTML Preformatted Char"/>
    <w:basedOn w:val="DefaultParagraphFont"/>
    <w:link w:val="HTMLPreformatted"/>
    <w:uiPriority w:val="99"/>
    <w:semiHidden/>
    <w:locked/>
    <w:rsid w:val="003653F1"/>
    <w:rPr>
      <w:rFonts w:ascii="Consolas" w:hAnsi="Consolas" w:cs="Times New Roman"/>
      <w:sz w:val="20"/>
      <w:szCs w:val="20"/>
    </w:rPr>
  </w:style>
  <w:style w:type="table" w:styleId="TableGrid">
    <w:name w:val="Table Grid"/>
    <w:basedOn w:val="TableNormal"/>
    <w:uiPriority w:val="99"/>
    <w:rsid w:val="004651A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uiPriority w:val="99"/>
    <w:locked/>
    <w:rsid w:val="004651A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character" w:styleId="CommentReference">
    <w:name w:val="annotation reference"/>
    <w:aliases w:val="cr,Used by Word to flag author queries"/>
    <w:basedOn w:val="DefaultParagraphFont"/>
    <w:uiPriority w:val="99"/>
    <w:semiHidden/>
    <w:rsid w:val="00712112"/>
    <w:rPr>
      <w:rFonts w:cs="Times New Roman"/>
      <w:sz w:val="16"/>
      <w:szCs w:val="16"/>
    </w:rPr>
  </w:style>
  <w:style w:type="paragraph" w:styleId="CommentSubject">
    <w:name w:val="annotation subject"/>
    <w:basedOn w:val="CommentText"/>
    <w:next w:val="CommentText"/>
    <w:link w:val="CommentSubjectChar"/>
    <w:uiPriority w:val="99"/>
    <w:semiHidden/>
    <w:rsid w:val="00712112"/>
    <w:pPr>
      <w:shd w:val="clear" w:color="auto" w:fill="auto"/>
    </w:pPr>
    <w:rPr>
      <w:rFonts w:ascii="Calibri" w:eastAsia="Calibri" w:hAnsi="Calibri"/>
      <w:bCs/>
      <w:color w:val="auto"/>
      <w:sz w:val="20"/>
    </w:rPr>
  </w:style>
  <w:style w:type="character" w:customStyle="1" w:styleId="CommentSubjectChar">
    <w:name w:val="Comment Subject Char"/>
    <w:basedOn w:val="CommentTextChar"/>
    <w:link w:val="CommentSubject"/>
    <w:uiPriority w:val="99"/>
    <w:semiHidden/>
    <w:locked/>
    <w:rsid w:val="00712112"/>
    <w:rPr>
      <w:rFonts w:ascii="Calibri" w:hAnsi="Calibri"/>
      <w:bCs/>
      <w:sz w:val="20"/>
    </w:rPr>
  </w:style>
  <w:style w:type="character" w:styleId="FollowedHyperlink">
    <w:name w:val="FollowedHyperlink"/>
    <w:basedOn w:val="DefaultParagraphFont"/>
    <w:uiPriority w:val="99"/>
    <w:semiHidden/>
    <w:rsid w:val="003C2CCA"/>
    <w:rPr>
      <w:rFonts w:cs="Times New Roman"/>
      <w:color w:val="800080"/>
      <w:u w:val="single"/>
    </w:rPr>
  </w:style>
  <w:style w:type="paragraph" w:customStyle="1" w:styleId="example">
    <w:name w:val="example"/>
    <w:basedOn w:val="Normal"/>
    <w:uiPriority w:val="99"/>
    <w:rsid w:val="00170A6D"/>
    <w:pPr>
      <w:spacing w:after="240"/>
    </w:pPr>
    <w:rPr>
      <w:rFonts w:ascii="Courier New" w:eastAsia="Times New Roman" w:hAnsi="Courier New" w:cs="Courier New"/>
      <w:sz w:val="24"/>
      <w:szCs w:val="20"/>
    </w:rPr>
  </w:style>
  <w:style w:type="paragraph" w:customStyle="1" w:styleId="element">
    <w:name w:val="element"/>
    <w:basedOn w:val="Normal"/>
    <w:uiPriority w:val="99"/>
    <w:rsid w:val="00B16D39"/>
    <w:pPr>
      <w:spacing w:after="240"/>
      <w:ind w:left="1440" w:hanging="720"/>
      <w:jc w:val="both"/>
    </w:pPr>
    <w:rPr>
      <w:rFonts w:ascii="Palatino" w:hAnsi="Palatino"/>
      <w:sz w:val="24"/>
      <w:szCs w:val="24"/>
    </w:rPr>
  </w:style>
  <w:style w:type="paragraph" w:styleId="Revision">
    <w:name w:val="Revision"/>
    <w:hidden/>
    <w:uiPriority w:val="99"/>
    <w:semiHidden/>
    <w:rsid w:val="000856FE"/>
    <w:rPr>
      <w:rFonts w:ascii="Calibri" w:hAnsi="Calibri"/>
    </w:rPr>
  </w:style>
  <w:style w:type="character" w:customStyle="1" w:styleId="rsltspandescactioncontent">
    <w:name w:val="rsltspandesc actioncontent"/>
    <w:basedOn w:val="DefaultParagraphFont"/>
    <w:uiPriority w:val="99"/>
    <w:rsid w:val="00943846"/>
    <w:rPr>
      <w:rFonts w:cs="Times New Roman"/>
    </w:rPr>
  </w:style>
  <w:style w:type="paragraph" w:customStyle="1" w:styleId="eula">
    <w:name w:val="eula"/>
    <w:basedOn w:val="Normal"/>
    <w:uiPriority w:val="99"/>
    <w:rsid w:val="001B2918"/>
    <w:pPr>
      <w:spacing w:after="150" w:line="220" w:lineRule="atLeast"/>
    </w:pPr>
    <w:rPr>
      <w:rFonts w:ascii="Franklin Gothic Book" w:hAnsi="Franklin Gothic Book"/>
      <w:sz w:val="20"/>
      <w:szCs w:val="20"/>
    </w:rPr>
  </w:style>
</w:styles>
</file>

<file path=word/webSettings.xml><?xml version="1.0" encoding="utf-8"?>
<w:webSettings xmlns:r="http://schemas.openxmlformats.org/officeDocument/2006/relationships" xmlns:w="http://schemas.openxmlformats.org/wordprocessingml/2006/main">
  <w:divs>
    <w:div w:id="1196506536">
      <w:marLeft w:val="0"/>
      <w:marRight w:val="0"/>
      <w:marTop w:val="0"/>
      <w:marBottom w:val="0"/>
      <w:divBdr>
        <w:top w:val="none" w:sz="0" w:space="0" w:color="auto"/>
        <w:left w:val="none" w:sz="0" w:space="0" w:color="auto"/>
        <w:bottom w:val="none" w:sz="0" w:space="0" w:color="auto"/>
        <w:right w:val="none" w:sz="0" w:space="0" w:color="auto"/>
      </w:divBdr>
    </w:div>
    <w:div w:id="1196506537">
      <w:marLeft w:val="0"/>
      <w:marRight w:val="0"/>
      <w:marTop w:val="0"/>
      <w:marBottom w:val="0"/>
      <w:divBdr>
        <w:top w:val="none" w:sz="0" w:space="0" w:color="auto"/>
        <w:left w:val="none" w:sz="0" w:space="0" w:color="auto"/>
        <w:bottom w:val="none" w:sz="0" w:space="0" w:color="auto"/>
        <w:right w:val="none" w:sz="0" w:space="0" w:color="auto"/>
      </w:divBdr>
    </w:div>
    <w:div w:id="1196506538">
      <w:marLeft w:val="0"/>
      <w:marRight w:val="0"/>
      <w:marTop w:val="0"/>
      <w:marBottom w:val="0"/>
      <w:divBdr>
        <w:top w:val="none" w:sz="0" w:space="0" w:color="auto"/>
        <w:left w:val="none" w:sz="0" w:space="0" w:color="auto"/>
        <w:bottom w:val="none" w:sz="0" w:space="0" w:color="auto"/>
        <w:right w:val="none" w:sz="0" w:space="0" w:color="auto"/>
      </w:divBdr>
    </w:div>
    <w:div w:id="1196506539">
      <w:marLeft w:val="0"/>
      <w:marRight w:val="0"/>
      <w:marTop w:val="0"/>
      <w:marBottom w:val="0"/>
      <w:divBdr>
        <w:top w:val="none" w:sz="0" w:space="0" w:color="auto"/>
        <w:left w:val="none" w:sz="0" w:space="0" w:color="auto"/>
        <w:bottom w:val="none" w:sz="0" w:space="0" w:color="auto"/>
        <w:right w:val="none" w:sz="0" w:space="0" w:color="auto"/>
      </w:divBdr>
    </w:div>
    <w:div w:id="1196506540">
      <w:marLeft w:val="0"/>
      <w:marRight w:val="0"/>
      <w:marTop w:val="0"/>
      <w:marBottom w:val="0"/>
      <w:divBdr>
        <w:top w:val="none" w:sz="0" w:space="0" w:color="auto"/>
        <w:left w:val="none" w:sz="0" w:space="0" w:color="auto"/>
        <w:bottom w:val="none" w:sz="0" w:space="0" w:color="auto"/>
        <w:right w:val="none" w:sz="0" w:space="0" w:color="auto"/>
      </w:divBdr>
    </w:div>
    <w:div w:id="1196506541">
      <w:marLeft w:val="0"/>
      <w:marRight w:val="0"/>
      <w:marTop w:val="0"/>
      <w:marBottom w:val="0"/>
      <w:divBdr>
        <w:top w:val="none" w:sz="0" w:space="0" w:color="auto"/>
        <w:left w:val="none" w:sz="0" w:space="0" w:color="auto"/>
        <w:bottom w:val="none" w:sz="0" w:space="0" w:color="auto"/>
        <w:right w:val="none" w:sz="0" w:space="0" w:color="auto"/>
      </w:divBdr>
    </w:div>
    <w:div w:id="1196506542">
      <w:marLeft w:val="0"/>
      <w:marRight w:val="0"/>
      <w:marTop w:val="0"/>
      <w:marBottom w:val="0"/>
      <w:divBdr>
        <w:top w:val="none" w:sz="0" w:space="0" w:color="auto"/>
        <w:left w:val="none" w:sz="0" w:space="0" w:color="auto"/>
        <w:bottom w:val="none" w:sz="0" w:space="0" w:color="auto"/>
        <w:right w:val="none" w:sz="0" w:space="0" w:color="auto"/>
      </w:divBdr>
    </w:div>
    <w:div w:id="1196506543">
      <w:marLeft w:val="0"/>
      <w:marRight w:val="0"/>
      <w:marTop w:val="0"/>
      <w:marBottom w:val="0"/>
      <w:divBdr>
        <w:top w:val="none" w:sz="0" w:space="0" w:color="auto"/>
        <w:left w:val="none" w:sz="0" w:space="0" w:color="auto"/>
        <w:bottom w:val="none" w:sz="0" w:space="0" w:color="auto"/>
        <w:right w:val="none" w:sz="0" w:space="0" w:color="auto"/>
      </w:divBdr>
    </w:div>
    <w:div w:id="1196506544">
      <w:marLeft w:val="0"/>
      <w:marRight w:val="0"/>
      <w:marTop w:val="0"/>
      <w:marBottom w:val="0"/>
      <w:divBdr>
        <w:top w:val="none" w:sz="0" w:space="0" w:color="auto"/>
        <w:left w:val="none" w:sz="0" w:space="0" w:color="auto"/>
        <w:bottom w:val="none" w:sz="0" w:space="0" w:color="auto"/>
        <w:right w:val="none" w:sz="0" w:space="0" w:color="auto"/>
      </w:divBdr>
    </w:div>
    <w:div w:id="1196506545">
      <w:marLeft w:val="0"/>
      <w:marRight w:val="0"/>
      <w:marTop w:val="0"/>
      <w:marBottom w:val="0"/>
      <w:divBdr>
        <w:top w:val="none" w:sz="0" w:space="0" w:color="auto"/>
        <w:left w:val="none" w:sz="0" w:space="0" w:color="auto"/>
        <w:bottom w:val="none" w:sz="0" w:space="0" w:color="auto"/>
        <w:right w:val="none" w:sz="0" w:space="0" w:color="auto"/>
      </w:divBdr>
    </w:div>
    <w:div w:id="1196506546">
      <w:marLeft w:val="0"/>
      <w:marRight w:val="0"/>
      <w:marTop w:val="0"/>
      <w:marBottom w:val="0"/>
      <w:divBdr>
        <w:top w:val="none" w:sz="0" w:space="0" w:color="auto"/>
        <w:left w:val="none" w:sz="0" w:space="0" w:color="auto"/>
        <w:bottom w:val="none" w:sz="0" w:space="0" w:color="auto"/>
        <w:right w:val="none" w:sz="0" w:space="0" w:color="auto"/>
      </w:divBdr>
    </w:div>
    <w:div w:id="1196506547">
      <w:marLeft w:val="0"/>
      <w:marRight w:val="0"/>
      <w:marTop w:val="0"/>
      <w:marBottom w:val="0"/>
      <w:divBdr>
        <w:top w:val="none" w:sz="0" w:space="0" w:color="auto"/>
        <w:left w:val="none" w:sz="0" w:space="0" w:color="auto"/>
        <w:bottom w:val="none" w:sz="0" w:space="0" w:color="auto"/>
        <w:right w:val="none" w:sz="0" w:space="0" w:color="auto"/>
      </w:divBdr>
    </w:div>
    <w:div w:id="1196506548">
      <w:marLeft w:val="0"/>
      <w:marRight w:val="0"/>
      <w:marTop w:val="0"/>
      <w:marBottom w:val="0"/>
      <w:divBdr>
        <w:top w:val="none" w:sz="0" w:space="0" w:color="auto"/>
        <w:left w:val="none" w:sz="0" w:space="0" w:color="auto"/>
        <w:bottom w:val="none" w:sz="0" w:space="0" w:color="auto"/>
        <w:right w:val="none" w:sz="0" w:space="0" w:color="auto"/>
      </w:divBdr>
    </w:div>
    <w:div w:id="1196506549">
      <w:marLeft w:val="0"/>
      <w:marRight w:val="0"/>
      <w:marTop w:val="0"/>
      <w:marBottom w:val="0"/>
      <w:divBdr>
        <w:top w:val="none" w:sz="0" w:space="0" w:color="auto"/>
        <w:left w:val="none" w:sz="0" w:space="0" w:color="auto"/>
        <w:bottom w:val="none" w:sz="0" w:space="0" w:color="auto"/>
        <w:right w:val="none" w:sz="0" w:space="0" w:color="auto"/>
      </w:divBdr>
    </w:div>
    <w:div w:id="1196506550">
      <w:marLeft w:val="0"/>
      <w:marRight w:val="0"/>
      <w:marTop w:val="0"/>
      <w:marBottom w:val="0"/>
      <w:divBdr>
        <w:top w:val="none" w:sz="0" w:space="0" w:color="auto"/>
        <w:left w:val="none" w:sz="0" w:space="0" w:color="auto"/>
        <w:bottom w:val="none" w:sz="0" w:space="0" w:color="auto"/>
        <w:right w:val="none" w:sz="0" w:space="0" w:color="auto"/>
      </w:divBdr>
    </w:div>
    <w:div w:id="1196506551">
      <w:marLeft w:val="0"/>
      <w:marRight w:val="0"/>
      <w:marTop w:val="0"/>
      <w:marBottom w:val="0"/>
      <w:divBdr>
        <w:top w:val="none" w:sz="0" w:space="0" w:color="auto"/>
        <w:left w:val="none" w:sz="0" w:space="0" w:color="auto"/>
        <w:bottom w:val="none" w:sz="0" w:space="0" w:color="auto"/>
        <w:right w:val="none" w:sz="0" w:space="0" w:color="auto"/>
      </w:divBdr>
    </w:div>
    <w:div w:id="1196506552">
      <w:marLeft w:val="0"/>
      <w:marRight w:val="0"/>
      <w:marTop w:val="0"/>
      <w:marBottom w:val="0"/>
      <w:divBdr>
        <w:top w:val="none" w:sz="0" w:space="0" w:color="auto"/>
        <w:left w:val="none" w:sz="0" w:space="0" w:color="auto"/>
        <w:bottom w:val="none" w:sz="0" w:space="0" w:color="auto"/>
        <w:right w:val="none" w:sz="0" w:space="0" w:color="auto"/>
      </w:divBdr>
    </w:div>
    <w:div w:id="11965065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icrosoft.com/whdc/system/platform/firmware/PECOFF.mspx" TargetMode="External"/><Relationship Id="rId18" Type="http://schemas.openxmlformats.org/officeDocument/2006/relationships/hyperlink" Target="http://www.microsoft.com/whdc/winlogo/drvsign/kmcs_walkthrough.m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microsoft.com/downloads/details.aspx?FamilyId=7614FE22-8A64-4DFB-AA0C-DB53035F40A0&amp;displaylang=en" TargetMode="External"/><Relationship Id="rId7" Type="http://schemas.openxmlformats.org/officeDocument/2006/relationships/hyperlink" Target="http://www.microsoft.com/whdc/winlogo/drvsign/Authenticode_PE.mspx" TargetMode="External"/><Relationship Id="rId12" Type="http://schemas.openxmlformats.org/officeDocument/2006/relationships/hyperlink" Target="http://www.rsa.com/rsalabs/node.asp?id=2131" TargetMode="External"/><Relationship Id="rId17" Type="http://schemas.openxmlformats.org/officeDocument/2006/relationships/hyperlink" Target="http://www.microsoft.com/whdc/winlogo/drvsign/best_practices.mspx"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msdn2.microsoft.com/en-us/library/ms680160.aspx" TargetMode="External"/><Relationship Id="rId20" Type="http://schemas.openxmlformats.org/officeDocument/2006/relationships/hyperlink" Target="http://www.microsoft.com/whdc/DevTools/ddk/default.m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a.com/rsalabs/node.asp?id=2129"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2.microsoft.com/en-us/library/aa388208.aspx" TargetMode="External"/><Relationship Id="rId23" Type="http://schemas.openxmlformats.org/officeDocument/2006/relationships/header" Target="header1.xml"/><Relationship Id="rId10" Type="http://schemas.openxmlformats.org/officeDocument/2006/relationships/hyperlink" Target="http://www.ietf.org/rfc/rfc3280.txt" TargetMode="External"/><Relationship Id="rId19" Type="http://schemas.openxmlformats.org/officeDocument/2006/relationships/hyperlink" Target="http://msdn2.microsoft.com/en-us/library/aa388151(VS.85).aspx"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upport.microsoft.com/kb/287547" TargetMode="External"/><Relationship Id="rId22" Type="http://schemas.openxmlformats.org/officeDocument/2006/relationships/hyperlink" Target="http://technet2.microsoft.com/windowsserver/en/library/1c4d3c02-e996-450a-bf4f-9a12d245a7eb1033.mspx?mfr=tru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17</Pages>
  <Words>5487</Words>
  <Characters>31278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Authenticode Portable Executable Signature Format</dc:title>
  <dc:subject/>
  <dc:creator/>
  <cp:keywords/>
  <dc:description/>
  <cp:lastModifiedBy/>
  <cp:revision>3</cp:revision>
  <dcterms:created xsi:type="dcterms:W3CDTF">2008-02-12T21:27:00Z</dcterms:created>
  <dcterms:modified xsi:type="dcterms:W3CDTF">2008-03-27T20:45:00Z</dcterms:modified>
</cp:coreProperties>
</file>